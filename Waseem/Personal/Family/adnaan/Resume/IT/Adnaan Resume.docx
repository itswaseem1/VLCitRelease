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18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65"/>
        <w:gridCol w:w="255"/>
        <w:gridCol w:w="6972"/>
      </w:tblGrid>
      <w:tr w:rsidR="006D409C" w14:paraId="267D1A7B" w14:textId="77777777" w:rsidTr="003A51A2">
        <w:trPr>
          <w:trHeight w:val="524"/>
        </w:trPr>
        <w:tc>
          <w:tcPr>
            <w:tcW w:w="4565" w:type="dxa"/>
            <w:vMerge w:val="restart"/>
            <w:tcMar>
              <w:left w:w="360" w:type="dxa"/>
            </w:tcMar>
            <w:vAlign w:val="bottom"/>
          </w:tcPr>
          <w:p w14:paraId="1E75A393" w14:textId="6ECB799E" w:rsidR="006D409C" w:rsidRDefault="006D409C" w:rsidP="00A0653F">
            <w:pPr>
              <w:tabs>
                <w:tab w:val="left" w:pos="990"/>
              </w:tabs>
              <w:jc w:val="center"/>
            </w:pPr>
          </w:p>
        </w:tc>
        <w:tc>
          <w:tcPr>
            <w:tcW w:w="255" w:type="dxa"/>
            <w:shd w:val="clear" w:color="auto" w:fill="31521B" w:themeFill="accent2" w:themeFillShade="80"/>
          </w:tcPr>
          <w:p w14:paraId="2210FD92" w14:textId="77777777" w:rsidR="006D409C" w:rsidRDefault="006D409C" w:rsidP="006D409C">
            <w:pPr>
              <w:tabs>
                <w:tab w:val="left" w:pos="990"/>
              </w:tabs>
            </w:pPr>
          </w:p>
        </w:tc>
        <w:tc>
          <w:tcPr>
            <w:tcW w:w="6972" w:type="dxa"/>
            <w:shd w:val="clear" w:color="auto" w:fill="31521B" w:themeFill="accent2" w:themeFillShade="80"/>
            <w:vAlign w:val="center"/>
          </w:tcPr>
          <w:p w14:paraId="00DC823D" w14:textId="0523073F" w:rsidR="006D409C" w:rsidRDefault="00D0624C" w:rsidP="00C441FC">
            <w:pPr>
              <w:pStyle w:val="Heading1"/>
            </w:pPr>
            <w:r>
              <w:t>PROFILE</w:t>
            </w:r>
          </w:p>
        </w:tc>
      </w:tr>
      <w:tr w:rsidR="006D409C" w14:paraId="59C40D87" w14:textId="77777777" w:rsidTr="003A51A2">
        <w:trPr>
          <w:trHeight w:val="1857"/>
        </w:trPr>
        <w:tc>
          <w:tcPr>
            <w:tcW w:w="4565" w:type="dxa"/>
            <w:vMerge/>
            <w:tcMar>
              <w:left w:w="360" w:type="dxa"/>
            </w:tcMar>
            <w:vAlign w:val="bottom"/>
          </w:tcPr>
          <w:p w14:paraId="286D9CA1" w14:textId="77777777"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255" w:type="dxa"/>
            <w:tcMar>
              <w:left w:w="0" w:type="dxa"/>
              <w:right w:w="0" w:type="dxa"/>
            </w:tcMar>
          </w:tcPr>
          <w:p w14:paraId="101E9775" w14:textId="77777777" w:rsidR="006D409C" w:rsidRDefault="006D409C" w:rsidP="00776643">
            <w:pPr>
              <w:tabs>
                <w:tab w:val="left" w:pos="990"/>
              </w:tabs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6EE338D5" wp14:editId="1E0824F0">
                      <wp:extent cx="227812" cy="311173"/>
                      <wp:effectExtent l="0" t="3810" r="0" b="0"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FB902C" w14:textId="77777777"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EE338D5" id="Right Triangle 3" o:spid="_x0000_s1026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6AFB902C" w14:textId="77777777" w:rsidR="006D409C" w:rsidRPr="00AF4EA4" w:rsidRDefault="006D409C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972" w:type="dxa"/>
          </w:tcPr>
          <w:p w14:paraId="00A51FDD" w14:textId="53714E81" w:rsidR="00270C5B" w:rsidRPr="00270C5B" w:rsidRDefault="00D0624C" w:rsidP="001E660C">
            <w:pPr>
              <w:spacing w:line="276" w:lineRule="auto"/>
              <w:ind w:left="645"/>
            </w:pPr>
            <w:r>
              <w:rPr>
                <w:rFonts w:eastAsia="Times New Roman" w:hAnsi="Cambria"/>
                <w:color w:val="000000"/>
              </w:rPr>
              <w:t xml:space="preserve">Seeking challenging and growth-oriented assignment within progressive account in the organization. </w:t>
            </w:r>
            <w:r w:rsidRPr="0047453C">
              <w:rPr>
                <w:rFonts w:cs="Arial"/>
                <w:szCs w:val="22"/>
              </w:rPr>
              <w:t xml:space="preserve">Have an excellent track record of successful </w:t>
            </w:r>
            <w:r>
              <w:rPr>
                <w:rFonts w:cs="Arial"/>
                <w:szCs w:val="22"/>
              </w:rPr>
              <w:t>maintaining</w:t>
            </w:r>
            <w:r w:rsidRPr="0047453C">
              <w:rPr>
                <w:rFonts w:cs="Arial"/>
                <w:szCs w:val="22"/>
              </w:rPr>
              <w:t xml:space="preserve"> </w:t>
            </w:r>
            <w:r w:rsidR="00635D61">
              <w:rPr>
                <w:rFonts w:cs="Arial"/>
                <w:szCs w:val="22"/>
              </w:rPr>
              <w:t>Team relationship</w:t>
            </w:r>
            <w:r w:rsidRPr="0047453C">
              <w:rPr>
                <w:rFonts w:cs="Arial"/>
                <w:szCs w:val="22"/>
              </w:rPr>
              <w:t>, self-motivated team player with a resu</w:t>
            </w:r>
            <w:r>
              <w:rPr>
                <w:rFonts w:cs="Arial"/>
                <w:szCs w:val="22"/>
              </w:rPr>
              <w:t>lt-oriented management style, excellent communication,</w:t>
            </w:r>
            <w:r w:rsidRPr="0047453C">
              <w:rPr>
                <w:rFonts w:cs="Arial"/>
                <w:szCs w:val="22"/>
              </w:rPr>
              <w:t xml:space="preserve"> and management skills, with strong technical and analytical </w:t>
            </w:r>
            <w:r>
              <w:rPr>
                <w:rFonts w:cs="Arial"/>
                <w:szCs w:val="22"/>
              </w:rPr>
              <w:t>abilities</w:t>
            </w:r>
            <w:r w:rsidRPr="0047453C">
              <w:rPr>
                <w:rFonts w:cs="Arial"/>
                <w:szCs w:val="22"/>
              </w:rPr>
              <w:t>.</w:t>
            </w:r>
          </w:p>
        </w:tc>
      </w:tr>
      <w:tr w:rsidR="006D409C" w14:paraId="485D37A9" w14:textId="77777777" w:rsidTr="003A51A2">
        <w:trPr>
          <w:trHeight w:val="499"/>
        </w:trPr>
        <w:tc>
          <w:tcPr>
            <w:tcW w:w="4565" w:type="dxa"/>
            <w:vMerge w:val="restart"/>
            <w:tcMar>
              <w:left w:w="360" w:type="dxa"/>
            </w:tcMar>
          </w:tcPr>
          <w:p w14:paraId="5147EAFE" w14:textId="36B0C39B" w:rsidR="006D409C" w:rsidRPr="00C441FC" w:rsidRDefault="00C441FC" w:rsidP="008D1A52">
            <w:pPr>
              <w:pStyle w:val="Title"/>
              <w:jc w:val="left"/>
              <w:rPr>
                <w:sz w:val="44"/>
                <w:szCs w:val="44"/>
              </w:rPr>
            </w:pPr>
            <w:r w:rsidRPr="00C441FC">
              <w:rPr>
                <w:sz w:val="44"/>
                <w:szCs w:val="44"/>
              </w:rPr>
              <w:t>M</w:t>
            </w:r>
            <w:r w:rsidR="008D1A52">
              <w:rPr>
                <w:sz w:val="44"/>
                <w:szCs w:val="44"/>
              </w:rPr>
              <w:t xml:space="preserve">ohd </w:t>
            </w:r>
            <w:r w:rsidR="00D0624C">
              <w:rPr>
                <w:sz w:val="44"/>
                <w:szCs w:val="44"/>
              </w:rPr>
              <w:t>Adnan</w:t>
            </w:r>
            <w:r w:rsidR="007D4D9E">
              <w:rPr>
                <w:sz w:val="44"/>
                <w:szCs w:val="44"/>
              </w:rPr>
              <w:t xml:space="preserve"> UDDIN</w:t>
            </w:r>
          </w:p>
          <w:p w14:paraId="4F0EF208" w14:textId="364CE0F5" w:rsidR="006D409C" w:rsidRPr="005D47DE" w:rsidRDefault="008D1A52" w:rsidP="0058331D">
            <w:pPr>
              <w:pStyle w:val="Subtitle"/>
              <w:ind w:left="1440"/>
              <w:jc w:val="left"/>
            </w:pPr>
            <w:r w:rsidRPr="00D0624C">
              <w:rPr>
                <w:spacing w:val="2115"/>
                <w:w w:val="56"/>
              </w:rPr>
              <w:t xml:space="preserve"> </w:t>
            </w:r>
          </w:p>
          <w:sdt>
            <w:sdtPr>
              <w:id w:val="-1448076370"/>
              <w:placeholder>
                <w:docPart w:val="AD14677A1FC545BEAC28DD366FB5B88A"/>
              </w:placeholder>
              <w:temporary/>
              <w:showingPlcHdr/>
              <w15:appearance w15:val="hidden"/>
            </w:sdtPr>
            <w:sdtEndPr/>
            <w:sdtContent>
              <w:p w14:paraId="0B67FBFE" w14:textId="77777777" w:rsidR="006D409C" w:rsidRPr="005D47DE" w:rsidRDefault="006D409C" w:rsidP="008D1A52">
                <w:pPr>
                  <w:pStyle w:val="Heading2"/>
                </w:pPr>
                <w:r w:rsidRPr="005D47DE">
                  <w:t>Profile</w:t>
                </w:r>
              </w:p>
            </w:sdtContent>
          </w:sdt>
          <w:p w14:paraId="02453387" w14:textId="77777777" w:rsidR="006D409C" w:rsidRDefault="006D409C" w:rsidP="008D1A52">
            <w:pPr>
              <w:pStyle w:val="ProfileText"/>
            </w:pPr>
          </w:p>
          <w:p w14:paraId="33D67D76" w14:textId="77777777" w:rsidR="006D409C" w:rsidRDefault="006D409C" w:rsidP="008D1A52"/>
          <w:sdt>
            <w:sdtPr>
              <w:id w:val="-1954003311"/>
              <w:placeholder>
                <w:docPart w:val="D89B7ECE1690405FBB703A27F1198823"/>
              </w:placeholder>
              <w:temporary/>
              <w:showingPlcHdr/>
              <w15:appearance w15:val="hidden"/>
            </w:sdtPr>
            <w:sdtEndPr/>
            <w:sdtContent>
              <w:p w14:paraId="4697F348" w14:textId="77777777" w:rsidR="006D409C" w:rsidRDefault="006D409C" w:rsidP="008D1A52">
                <w:pPr>
                  <w:pStyle w:val="Heading2"/>
                </w:pPr>
                <w:r w:rsidRPr="005D47DE">
                  <w:rPr>
                    <w:rStyle w:val="Heading2Char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B2BA4590E8234C7F82189E92C7D61372"/>
              </w:placeholder>
              <w:temporary/>
              <w:showingPlcHdr/>
              <w15:appearance w15:val="hidden"/>
            </w:sdtPr>
            <w:sdtEndPr/>
            <w:sdtContent>
              <w:p w14:paraId="4E5CF2B6" w14:textId="77777777" w:rsidR="006D409C" w:rsidRDefault="006D409C" w:rsidP="008D1A52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p w14:paraId="5ED81CFD" w14:textId="5D40D2CE" w:rsidR="006D409C" w:rsidRDefault="00585215" w:rsidP="008D1A52">
            <w:pPr>
              <w:pStyle w:val="ContactDetails"/>
            </w:pPr>
            <w:r>
              <w:t xml:space="preserve">(+91) </w:t>
            </w:r>
            <w:r w:rsidR="001E660C">
              <w:t>81870</w:t>
            </w:r>
            <w:r w:rsidR="001B5A33">
              <w:t>-</w:t>
            </w:r>
            <w:r w:rsidR="001E660C">
              <w:t>25308</w:t>
            </w:r>
          </w:p>
          <w:p w14:paraId="23DCECD4" w14:textId="77777777" w:rsidR="006D409C" w:rsidRDefault="006D409C" w:rsidP="008D1A52"/>
          <w:sdt>
            <w:sdtPr>
              <w:id w:val="-240260293"/>
              <w:placeholder>
                <w:docPart w:val="61A7DE0FB07A47AE8C849362F27C5CDE"/>
              </w:placeholder>
              <w:temporary/>
              <w:showingPlcHdr/>
              <w15:appearance w15:val="hidden"/>
            </w:sdtPr>
            <w:sdtEndPr/>
            <w:sdtContent>
              <w:p w14:paraId="6D764F77" w14:textId="77777777" w:rsidR="006D409C" w:rsidRDefault="006D409C" w:rsidP="008D1A52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14:paraId="6ED368E3" w14:textId="7CB5CCF9" w:rsidR="006D409C" w:rsidRDefault="00445915" w:rsidP="008D1A52">
            <w:pPr>
              <w:rPr>
                <w:rStyle w:val="Hyperlink"/>
              </w:rPr>
            </w:pPr>
            <w:r>
              <w:rPr>
                <w:rStyle w:val="Hyperlink"/>
              </w:rPr>
              <w:t>a</w:t>
            </w:r>
            <w:r w:rsidR="00A73657" w:rsidRPr="00A73657">
              <w:rPr>
                <w:rStyle w:val="Hyperlink"/>
              </w:rPr>
              <w:t>dnaanit06</w:t>
            </w:r>
            <w:hyperlink r:id="rId11" w:history="1">
              <w:r w:rsidR="001E660C" w:rsidRPr="00B62F6D">
                <w:rPr>
                  <w:rStyle w:val="Hyperlink"/>
                </w:rPr>
                <w:t>@gmail.com</w:t>
              </w:r>
            </w:hyperlink>
          </w:p>
          <w:p w14:paraId="3F6BB298" w14:textId="77777777" w:rsidR="0064557A" w:rsidRDefault="0064557A" w:rsidP="008D1A52">
            <w:pPr>
              <w:rPr>
                <w:rStyle w:val="Hyperlink"/>
              </w:rPr>
            </w:pPr>
          </w:p>
          <w:p w14:paraId="21AF3AE0" w14:textId="77777777" w:rsidR="0064557A" w:rsidRPr="0064557A" w:rsidRDefault="0064557A" w:rsidP="0064557A">
            <w:pPr>
              <w:pStyle w:val="Heading2"/>
              <w:rPr>
                <w:rStyle w:val="Heading2Char"/>
              </w:rPr>
            </w:pPr>
            <w:r>
              <w:rPr>
                <w:rStyle w:val="Heading2Char"/>
              </w:rPr>
              <w:t>ACHIEVEMENTS</w:t>
            </w:r>
          </w:p>
          <w:p w14:paraId="5A726C0E" w14:textId="77777777" w:rsidR="0064557A" w:rsidRDefault="0064557A" w:rsidP="0064557A"/>
          <w:p w14:paraId="72A83644" w14:textId="2F80F9D9" w:rsidR="0064557A" w:rsidRDefault="0064557A" w:rsidP="0064557A">
            <w:pPr>
              <w:pStyle w:val="ListParagraph"/>
              <w:numPr>
                <w:ilvl w:val="0"/>
                <w:numId w:val="11"/>
              </w:numPr>
            </w:pPr>
            <w:r>
              <w:t>Won Gold Medal for my performance in</w:t>
            </w:r>
            <w:r w:rsidR="00A671EB">
              <w:t xml:space="preserve"> SSC</w:t>
            </w:r>
          </w:p>
          <w:p w14:paraId="4EC10F3F" w14:textId="6390BA30" w:rsidR="0064557A" w:rsidRDefault="0064557A" w:rsidP="00F0660B"/>
        </w:tc>
        <w:tc>
          <w:tcPr>
            <w:tcW w:w="255" w:type="dxa"/>
            <w:shd w:val="clear" w:color="auto" w:fill="31521B" w:themeFill="accent2" w:themeFillShade="80"/>
          </w:tcPr>
          <w:p w14:paraId="5F72BC86" w14:textId="77777777"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972" w:type="dxa"/>
            <w:shd w:val="clear" w:color="auto" w:fill="31521B" w:themeFill="accent2" w:themeFillShade="80"/>
            <w:vAlign w:val="center"/>
          </w:tcPr>
          <w:p w14:paraId="4FB75C50" w14:textId="32298E64" w:rsidR="006D409C" w:rsidRDefault="00EF7A9A" w:rsidP="00357640">
            <w:pPr>
              <w:pStyle w:val="Heading1"/>
              <w:rPr>
                <w:b/>
              </w:rPr>
            </w:pPr>
            <w:r>
              <w:t>Technical</w:t>
            </w:r>
            <w:r w:rsidR="00357640">
              <w:t xml:space="preserve"> summary</w:t>
            </w:r>
          </w:p>
        </w:tc>
      </w:tr>
      <w:tr w:rsidR="006D409C" w14:paraId="67FFCAF1" w14:textId="77777777" w:rsidTr="003A51A2">
        <w:trPr>
          <w:trHeight w:val="4428"/>
        </w:trPr>
        <w:tc>
          <w:tcPr>
            <w:tcW w:w="4565" w:type="dxa"/>
            <w:vMerge/>
            <w:vAlign w:val="bottom"/>
          </w:tcPr>
          <w:p w14:paraId="3B2D3CFD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255" w:type="dxa"/>
            <w:tcMar>
              <w:left w:w="0" w:type="dxa"/>
              <w:right w:w="0" w:type="dxa"/>
            </w:tcMar>
          </w:tcPr>
          <w:p w14:paraId="518993A5" w14:textId="77777777"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6AFEE995" wp14:editId="5053D777">
                      <wp:extent cx="227812" cy="311173"/>
                      <wp:effectExtent l="0" t="3810" r="0" b="0"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CAE254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AFEE995" 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7DCAE254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972" w:type="dxa"/>
          </w:tcPr>
          <w:p w14:paraId="25F203B3" w14:textId="77777777" w:rsidR="006D409C" w:rsidRPr="003C0C73" w:rsidRDefault="00EC1B93" w:rsidP="00357640">
            <w:pPr>
              <w:rPr>
                <w:bCs/>
              </w:rPr>
            </w:pPr>
            <w:r>
              <w:rPr>
                <w:b/>
              </w:rPr>
              <w:t xml:space="preserve"> </w:t>
            </w:r>
          </w:p>
          <w:p w14:paraId="0CEB54E6" w14:textId="56EE7E95" w:rsidR="00A0653F" w:rsidRDefault="003610EA" w:rsidP="00A0653F">
            <w:pPr>
              <w:numPr>
                <w:ilvl w:val="0"/>
                <w:numId w:val="2"/>
              </w:numPr>
              <w:autoSpaceDE w:val="0"/>
              <w:autoSpaceDN w:val="0"/>
              <w:spacing w:line="276" w:lineRule="auto"/>
              <w:ind w:right="0"/>
              <w:jc w:val="both"/>
              <w:rPr>
                <w:rFonts w:eastAsia="Times New Roman" w:hAnsi="Cambria"/>
                <w:color w:val="000000"/>
              </w:rPr>
            </w:pPr>
            <w:r w:rsidRPr="00E7032E">
              <w:rPr>
                <w:rFonts w:eastAsia="Times New Roman" w:hAnsi="Cambria"/>
                <w:color w:val="000000"/>
              </w:rPr>
              <w:t>Proficien</w:t>
            </w:r>
            <w:r>
              <w:rPr>
                <w:rFonts w:eastAsia="Times New Roman" w:hAnsi="Cambria"/>
                <w:color w:val="000000"/>
              </w:rPr>
              <w:t xml:space="preserve">t in </w:t>
            </w:r>
            <w:r w:rsidR="00E80052">
              <w:rPr>
                <w:rFonts w:eastAsia="Times New Roman" w:hAnsi="Cambria"/>
                <w:b/>
                <w:bCs/>
                <w:color w:val="000000"/>
              </w:rPr>
              <w:t xml:space="preserve">Python </w:t>
            </w:r>
            <w:r w:rsidR="00E80052">
              <w:rPr>
                <w:rFonts w:eastAsia="Times New Roman" w:hAnsi="Cambria"/>
                <w:color w:val="000000"/>
              </w:rPr>
              <w:t>programming language</w:t>
            </w:r>
          </w:p>
          <w:p w14:paraId="167AF146" w14:textId="77777777" w:rsidR="0059323F" w:rsidRDefault="0059323F" w:rsidP="0059323F">
            <w:pPr>
              <w:autoSpaceDE w:val="0"/>
              <w:autoSpaceDN w:val="0"/>
              <w:spacing w:line="276" w:lineRule="auto"/>
              <w:ind w:left="720" w:right="0"/>
              <w:jc w:val="both"/>
              <w:rPr>
                <w:rFonts w:eastAsia="Times New Roman" w:hAnsi="Cambria"/>
                <w:color w:val="000000"/>
              </w:rPr>
            </w:pPr>
          </w:p>
          <w:p w14:paraId="51D2218E" w14:textId="0586C76D" w:rsidR="00C5529B" w:rsidRPr="0059323F" w:rsidRDefault="00E20170" w:rsidP="00A0653F">
            <w:pPr>
              <w:numPr>
                <w:ilvl w:val="0"/>
                <w:numId w:val="2"/>
              </w:numPr>
              <w:autoSpaceDE w:val="0"/>
              <w:autoSpaceDN w:val="0"/>
              <w:spacing w:line="276" w:lineRule="auto"/>
              <w:ind w:right="0"/>
              <w:jc w:val="both"/>
              <w:rPr>
                <w:rFonts w:eastAsia="Times New Roman" w:hAnsi="Cambria"/>
                <w:color w:val="000000"/>
              </w:rPr>
            </w:pPr>
            <w:r w:rsidRPr="00E7032E">
              <w:rPr>
                <w:rFonts w:eastAsia="Times New Roman" w:hAnsi="Cambria"/>
                <w:color w:val="000000"/>
              </w:rPr>
              <w:t>Proficien</w:t>
            </w:r>
            <w:r>
              <w:rPr>
                <w:rFonts w:eastAsia="Times New Roman" w:hAnsi="Cambria"/>
                <w:color w:val="000000"/>
              </w:rPr>
              <w:t>t in</w:t>
            </w:r>
            <w:r w:rsidR="00E80052">
              <w:rPr>
                <w:rFonts w:eastAsia="Times New Roman" w:hAnsi="Cambria"/>
                <w:color w:val="000000"/>
              </w:rPr>
              <w:t xml:space="preserve"> business logic languages such as </w:t>
            </w:r>
            <w:r w:rsidR="00E80052">
              <w:rPr>
                <w:rFonts w:eastAsia="Times New Roman" w:hAnsi="Cambria"/>
                <w:b/>
                <w:bCs/>
                <w:color w:val="000000"/>
              </w:rPr>
              <w:t xml:space="preserve">C, Java </w:t>
            </w:r>
          </w:p>
          <w:p w14:paraId="1E9D4E88" w14:textId="77777777" w:rsidR="0059323F" w:rsidRPr="00191D71" w:rsidRDefault="0059323F" w:rsidP="0059323F">
            <w:pPr>
              <w:autoSpaceDE w:val="0"/>
              <w:autoSpaceDN w:val="0"/>
              <w:spacing w:line="276" w:lineRule="auto"/>
              <w:ind w:right="0"/>
              <w:jc w:val="both"/>
              <w:rPr>
                <w:rFonts w:eastAsia="Times New Roman" w:hAnsi="Cambria"/>
                <w:color w:val="000000"/>
              </w:rPr>
            </w:pPr>
          </w:p>
          <w:p w14:paraId="4C87E8DA" w14:textId="3F3FFAE2" w:rsidR="009417C9" w:rsidRPr="0059323F" w:rsidRDefault="003610EA" w:rsidP="00A0653F">
            <w:pPr>
              <w:pStyle w:val="ListParagraph"/>
              <w:numPr>
                <w:ilvl w:val="0"/>
                <w:numId w:val="2"/>
              </w:numPr>
            </w:pPr>
            <w:r w:rsidRPr="00E7032E">
              <w:rPr>
                <w:rFonts w:eastAsia="Times New Roman" w:hAnsi="Cambria"/>
                <w:color w:val="000000"/>
              </w:rPr>
              <w:t>Proficien</w:t>
            </w:r>
            <w:r w:rsidR="00E80052">
              <w:rPr>
                <w:rFonts w:eastAsia="Times New Roman" w:hAnsi="Cambria"/>
                <w:color w:val="000000"/>
              </w:rPr>
              <w:t xml:space="preserve">t in Front end Technologies such as </w:t>
            </w:r>
            <w:r w:rsidR="00E80052" w:rsidRPr="00E80052">
              <w:rPr>
                <w:rFonts w:eastAsia="Times New Roman" w:hAnsi="Cambria"/>
                <w:b/>
                <w:bCs/>
                <w:color w:val="000000"/>
              </w:rPr>
              <w:t>HTML</w:t>
            </w:r>
            <w:r w:rsidR="00E80052">
              <w:rPr>
                <w:rFonts w:eastAsia="Times New Roman" w:hAnsi="Cambria"/>
                <w:color w:val="000000"/>
              </w:rPr>
              <w:t xml:space="preserve">, </w:t>
            </w:r>
            <w:proofErr w:type="spellStart"/>
            <w:r w:rsidR="00E80052" w:rsidRPr="00E80052">
              <w:rPr>
                <w:rFonts w:eastAsia="Times New Roman" w:hAnsi="Cambria"/>
                <w:b/>
                <w:bCs/>
                <w:color w:val="000000"/>
              </w:rPr>
              <w:t>Javascript</w:t>
            </w:r>
            <w:proofErr w:type="spellEnd"/>
            <w:r w:rsidR="00E80052">
              <w:rPr>
                <w:rFonts w:eastAsia="Times New Roman" w:hAnsi="Cambria"/>
                <w:color w:val="000000"/>
              </w:rPr>
              <w:t xml:space="preserve">, and </w:t>
            </w:r>
            <w:r w:rsidR="00E80052" w:rsidRPr="00E80052">
              <w:rPr>
                <w:rFonts w:eastAsia="Times New Roman" w:hAnsi="Cambria"/>
                <w:b/>
                <w:bCs/>
                <w:color w:val="000000"/>
              </w:rPr>
              <w:t>CSS</w:t>
            </w:r>
            <w:r w:rsidR="00EF7A9A">
              <w:rPr>
                <w:rFonts w:eastAsia="Times New Roman" w:hAnsi="Cambria"/>
                <w:color w:val="000000"/>
              </w:rPr>
              <w:t xml:space="preserve"> </w:t>
            </w:r>
          </w:p>
          <w:p w14:paraId="148888F8" w14:textId="77777777" w:rsidR="0059323F" w:rsidRPr="00EF7A9A" w:rsidRDefault="0059323F" w:rsidP="0059323F"/>
          <w:p w14:paraId="4E575D89" w14:textId="4EB040C8" w:rsidR="00F0660B" w:rsidRPr="0059323F" w:rsidRDefault="00F0660B" w:rsidP="00A0653F">
            <w:pPr>
              <w:pStyle w:val="ListParagraph"/>
              <w:numPr>
                <w:ilvl w:val="0"/>
                <w:numId w:val="2"/>
              </w:numPr>
            </w:pPr>
            <w:r w:rsidRPr="00E7032E">
              <w:rPr>
                <w:rFonts w:eastAsia="Times New Roman" w:hAnsi="Cambria"/>
                <w:color w:val="000000"/>
              </w:rPr>
              <w:t>Proficien</w:t>
            </w:r>
            <w:r>
              <w:rPr>
                <w:rFonts w:eastAsia="Times New Roman" w:hAnsi="Cambria"/>
                <w:color w:val="000000"/>
              </w:rPr>
              <w:t xml:space="preserve">t in </w:t>
            </w:r>
            <w:r w:rsidR="0059323F">
              <w:rPr>
                <w:rFonts w:eastAsia="Times New Roman" w:hAnsi="Cambria"/>
                <w:color w:val="000000"/>
              </w:rPr>
              <w:t>concepts of Object oriented Programming</w:t>
            </w:r>
          </w:p>
          <w:p w14:paraId="5AB229B9" w14:textId="77777777" w:rsidR="0059323F" w:rsidRDefault="0059323F" w:rsidP="0059323F"/>
          <w:p w14:paraId="113C85D1" w14:textId="256347F4" w:rsidR="0059323F" w:rsidRDefault="0059323F" w:rsidP="00A0653F">
            <w:pPr>
              <w:pStyle w:val="ListParagraph"/>
              <w:numPr>
                <w:ilvl w:val="0"/>
                <w:numId w:val="2"/>
              </w:numPr>
            </w:pPr>
            <w:r>
              <w:t>Excellent communication skills</w:t>
            </w:r>
          </w:p>
          <w:p w14:paraId="6CCC327B" w14:textId="77777777" w:rsidR="0059323F" w:rsidRDefault="0059323F" w:rsidP="0059323F"/>
          <w:p w14:paraId="16051A08" w14:textId="492500EA" w:rsidR="009F284F" w:rsidRPr="0059323F" w:rsidRDefault="0059323F" w:rsidP="00A0653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eastAsia="Times New Roman" w:hAnsi="Cambria"/>
                <w:color w:val="000000"/>
              </w:rPr>
              <w:t>Ability to adapt to any work environment</w:t>
            </w:r>
          </w:p>
          <w:p w14:paraId="2BA0FFFA" w14:textId="77777777" w:rsidR="0059323F" w:rsidRPr="00C5529B" w:rsidRDefault="0059323F" w:rsidP="0059323F"/>
          <w:p w14:paraId="6D6D1818" w14:textId="45432C91" w:rsidR="0059323F" w:rsidRDefault="0059323F" w:rsidP="0059323F">
            <w:pPr>
              <w:pStyle w:val="ListParagraph"/>
              <w:numPr>
                <w:ilvl w:val="0"/>
                <w:numId w:val="2"/>
              </w:numPr>
              <w:rPr>
                <w:rFonts w:eastAsia="Times New Roman" w:hAnsi="Cambria"/>
                <w:color w:val="000000"/>
              </w:rPr>
            </w:pPr>
            <w:r>
              <w:rPr>
                <w:rFonts w:eastAsia="Times New Roman" w:hAnsi="Cambria"/>
                <w:color w:val="000000"/>
              </w:rPr>
              <w:t>Ability to deliver solutions standalone and work in Teams.</w:t>
            </w:r>
          </w:p>
          <w:p w14:paraId="3D118846" w14:textId="77777777" w:rsidR="0059323F" w:rsidRPr="0059323F" w:rsidRDefault="0059323F" w:rsidP="0059323F">
            <w:pPr>
              <w:rPr>
                <w:rFonts w:eastAsia="Times New Roman" w:hAnsi="Cambria"/>
                <w:color w:val="000000"/>
              </w:rPr>
            </w:pPr>
          </w:p>
          <w:p w14:paraId="14FA876A" w14:textId="076FB601" w:rsidR="0059323F" w:rsidRDefault="0059323F" w:rsidP="0059323F">
            <w:pPr>
              <w:pStyle w:val="ListParagraph"/>
              <w:numPr>
                <w:ilvl w:val="0"/>
                <w:numId w:val="2"/>
              </w:numPr>
              <w:rPr>
                <w:rFonts w:eastAsia="Times New Roman" w:hAnsi="Cambria"/>
                <w:color w:val="000000"/>
              </w:rPr>
            </w:pPr>
            <w:r>
              <w:rPr>
                <w:rFonts w:eastAsia="Times New Roman" w:hAnsi="Cambria"/>
                <w:color w:val="000000"/>
              </w:rPr>
              <w:t>Problem solving ability</w:t>
            </w:r>
          </w:p>
          <w:p w14:paraId="6F86B745" w14:textId="77777777" w:rsidR="0059323F" w:rsidRPr="0059323F" w:rsidRDefault="0059323F" w:rsidP="0059323F">
            <w:pPr>
              <w:pStyle w:val="ListParagraph"/>
              <w:rPr>
                <w:rFonts w:eastAsia="Times New Roman" w:hAnsi="Cambria"/>
                <w:color w:val="000000"/>
              </w:rPr>
            </w:pPr>
          </w:p>
          <w:p w14:paraId="63A5ED1F" w14:textId="3165F6C1" w:rsidR="0059323F" w:rsidRDefault="00A671EB" w:rsidP="0059323F">
            <w:pPr>
              <w:pStyle w:val="ListParagraph"/>
              <w:numPr>
                <w:ilvl w:val="0"/>
                <w:numId w:val="2"/>
              </w:numPr>
              <w:rPr>
                <w:rFonts w:eastAsia="Times New Roman" w:hAnsi="Cambria"/>
                <w:color w:val="000000"/>
              </w:rPr>
            </w:pPr>
            <w:r>
              <w:rPr>
                <w:rFonts w:eastAsia="Times New Roman" w:hAnsi="Cambria"/>
                <w:color w:val="000000"/>
              </w:rPr>
              <w:t>Exposure to Cloud Technologies such as Salesforce</w:t>
            </w:r>
          </w:p>
          <w:p w14:paraId="35931E57" w14:textId="018BF126" w:rsidR="003A51A2" w:rsidRPr="00357640" w:rsidRDefault="003A51A2" w:rsidP="0059323F">
            <w:pPr>
              <w:ind w:left="360"/>
            </w:pPr>
          </w:p>
        </w:tc>
      </w:tr>
      <w:tr w:rsidR="006D409C" w14:paraId="0E057627" w14:textId="77777777" w:rsidTr="003A51A2">
        <w:trPr>
          <w:trHeight w:val="480"/>
        </w:trPr>
        <w:tc>
          <w:tcPr>
            <w:tcW w:w="4565" w:type="dxa"/>
            <w:vMerge/>
            <w:vAlign w:val="bottom"/>
          </w:tcPr>
          <w:p w14:paraId="5B196980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255" w:type="dxa"/>
            <w:shd w:val="clear" w:color="auto" w:fill="31521B" w:themeFill="accent2" w:themeFillShade="80"/>
          </w:tcPr>
          <w:p w14:paraId="78F12731" w14:textId="77777777"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972" w:type="dxa"/>
            <w:shd w:val="clear" w:color="auto" w:fill="31521B" w:themeFill="accent2" w:themeFillShade="80"/>
            <w:vAlign w:val="center"/>
          </w:tcPr>
          <w:sdt>
            <w:sdtPr>
              <w:id w:val="1669594239"/>
              <w:placeholder>
                <w:docPart w:val="33A5D413BF9F4BC696B11950C8054D19"/>
              </w:placeholder>
              <w:temporary/>
              <w:showingPlcHdr/>
              <w15:appearance w15:val="hidden"/>
            </w:sdtPr>
            <w:sdtEndPr/>
            <w:sdtContent>
              <w:p w14:paraId="56797EE2" w14:textId="77777777" w:rsidR="006D409C" w:rsidRDefault="006D409C" w:rsidP="00776643">
                <w:pPr>
                  <w:pStyle w:val="Heading1"/>
                  <w:rPr>
                    <w:b/>
                  </w:rPr>
                </w:pPr>
                <w:r w:rsidRPr="00776643">
                  <w:rPr>
                    <w:rStyle w:val="Heading2Char"/>
                    <w:b w:val="0"/>
                    <w:bCs w:val="0"/>
                    <w:caps/>
                    <w:sz w:val="48"/>
                    <w:szCs w:val="32"/>
                  </w:rPr>
                  <w:t>SKILLS</w:t>
                </w:r>
              </w:p>
            </w:sdtContent>
          </w:sdt>
        </w:tc>
      </w:tr>
      <w:tr w:rsidR="006D409C" w14:paraId="51AE63C1" w14:textId="77777777" w:rsidTr="003A51A2">
        <w:trPr>
          <w:trHeight w:val="3029"/>
        </w:trPr>
        <w:tc>
          <w:tcPr>
            <w:tcW w:w="4565" w:type="dxa"/>
            <w:vMerge/>
            <w:tcBorders>
              <w:bottom w:val="nil"/>
            </w:tcBorders>
            <w:vAlign w:val="bottom"/>
          </w:tcPr>
          <w:p w14:paraId="029265AD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255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45535778" w14:textId="77777777" w:rsidR="006D409C" w:rsidRDefault="003C0C73" w:rsidP="00776643">
            <w:pPr>
              <w:tabs>
                <w:tab w:val="left" w:pos="990"/>
              </w:tabs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B7DBE15" wp14:editId="61F1FAE7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-55880</wp:posOffset>
                      </wp:positionV>
                      <wp:extent cx="230505" cy="309563"/>
                      <wp:effectExtent l="0" t="1270" r="0" b="0"/>
                      <wp:wrapNone/>
                      <wp:docPr id="5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30505" cy="30956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0B7E1B" w14:textId="77777777" w:rsidR="00211DA6" w:rsidRPr="00AF4EA4" w:rsidRDefault="00211DA6" w:rsidP="00211DA6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7DBE15" id="_x0000_s1028" style="position:absolute;margin-left:3.15pt;margin-top:-4.4pt;width:18.15pt;height:24.4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612,309563;0,332;230505,0;1612,309563" o:connectangles="0,0,0,0" textboxrect="0,0,346895,347348"/>
                      <v:textbox>
                        <w:txbxContent>
                          <w:p w14:paraId="6A0B7E1B" w14:textId="77777777" w:rsidR="00211DA6" w:rsidRPr="00AF4EA4" w:rsidRDefault="00211DA6" w:rsidP="00211DA6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972" w:type="dxa"/>
            <w:tcBorders>
              <w:bottom w:val="nil"/>
            </w:tcBorders>
          </w:tcPr>
          <w:p w14:paraId="294F6439" w14:textId="77777777" w:rsidR="006D409C" w:rsidRDefault="006D409C" w:rsidP="00211DA6">
            <w:pPr>
              <w:rPr>
                <w:b/>
              </w:rPr>
            </w:pPr>
          </w:p>
          <w:tbl>
            <w:tblPr>
              <w:tblStyle w:val="TableGrid"/>
              <w:tblW w:w="6822" w:type="dxa"/>
              <w:tblInd w:w="10" w:type="dxa"/>
              <w:tblLayout w:type="fixed"/>
              <w:tblLook w:val="04A0" w:firstRow="1" w:lastRow="0" w:firstColumn="1" w:lastColumn="0" w:noHBand="0" w:noVBand="1"/>
            </w:tblPr>
            <w:tblGrid>
              <w:gridCol w:w="2520"/>
              <w:gridCol w:w="4302"/>
            </w:tblGrid>
            <w:tr w:rsidR="00211DA6" w14:paraId="38E81127" w14:textId="77777777" w:rsidTr="00783437">
              <w:trPr>
                <w:trHeight w:val="561"/>
              </w:trPr>
              <w:tc>
                <w:tcPr>
                  <w:tcW w:w="2520" w:type="dxa"/>
                  <w:vAlign w:val="center"/>
                </w:tcPr>
                <w:p w14:paraId="65C4B014" w14:textId="4408F31A" w:rsidR="00211DA6" w:rsidRDefault="0059323F" w:rsidP="003C0C7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Software</w:t>
                  </w:r>
                  <w:r w:rsidR="00211DA6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Languages</w:t>
                  </w:r>
                </w:p>
              </w:tc>
              <w:tc>
                <w:tcPr>
                  <w:tcW w:w="4302" w:type="dxa"/>
                </w:tcPr>
                <w:p w14:paraId="5B3D94C1" w14:textId="77777777" w:rsidR="00211DA6" w:rsidRDefault="0059323F" w:rsidP="0059323F">
                  <w:pPr>
                    <w:pStyle w:val="ListParagraph"/>
                    <w:numPr>
                      <w:ilvl w:val="0"/>
                      <w:numId w:val="12"/>
                    </w:numPr>
                    <w:ind w:right="0"/>
                  </w:pPr>
                  <w:r>
                    <w:t>Python</w:t>
                  </w:r>
                </w:p>
                <w:p w14:paraId="2408CD0A" w14:textId="77777777" w:rsidR="0059323F" w:rsidRDefault="0059323F" w:rsidP="0059323F">
                  <w:pPr>
                    <w:pStyle w:val="ListParagraph"/>
                    <w:numPr>
                      <w:ilvl w:val="0"/>
                      <w:numId w:val="12"/>
                    </w:numPr>
                    <w:ind w:right="0"/>
                  </w:pPr>
                  <w:r>
                    <w:t>C</w:t>
                  </w:r>
                </w:p>
                <w:p w14:paraId="03979494" w14:textId="4ABF8993" w:rsidR="0059323F" w:rsidRDefault="0059323F" w:rsidP="0059323F">
                  <w:pPr>
                    <w:pStyle w:val="ListParagraph"/>
                    <w:numPr>
                      <w:ilvl w:val="0"/>
                      <w:numId w:val="12"/>
                    </w:numPr>
                    <w:ind w:right="0"/>
                  </w:pPr>
                  <w:r>
                    <w:t>Java</w:t>
                  </w:r>
                </w:p>
                <w:p w14:paraId="2380313B" w14:textId="77777777" w:rsidR="0059323F" w:rsidRDefault="0059323F" w:rsidP="0059323F">
                  <w:pPr>
                    <w:pStyle w:val="ListParagraph"/>
                    <w:numPr>
                      <w:ilvl w:val="0"/>
                      <w:numId w:val="12"/>
                    </w:numPr>
                    <w:ind w:right="0"/>
                  </w:pPr>
                  <w:r>
                    <w:t>HTML</w:t>
                  </w:r>
                </w:p>
                <w:p w14:paraId="39E78734" w14:textId="77777777" w:rsidR="0059323F" w:rsidRDefault="0059323F" w:rsidP="0059323F">
                  <w:pPr>
                    <w:pStyle w:val="ListParagraph"/>
                    <w:numPr>
                      <w:ilvl w:val="0"/>
                      <w:numId w:val="12"/>
                    </w:numPr>
                    <w:ind w:right="0"/>
                  </w:pPr>
                  <w:r>
                    <w:t>CSS</w:t>
                  </w:r>
                </w:p>
                <w:p w14:paraId="4B59B5CA" w14:textId="77777777" w:rsidR="00A671EB" w:rsidRDefault="0059323F" w:rsidP="00A671EB">
                  <w:pPr>
                    <w:pStyle w:val="ListParagraph"/>
                    <w:numPr>
                      <w:ilvl w:val="0"/>
                      <w:numId w:val="12"/>
                    </w:numPr>
                    <w:ind w:right="0"/>
                  </w:pPr>
                  <w:r>
                    <w:t>JavaScript</w:t>
                  </w:r>
                </w:p>
                <w:p w14:paraId="45A3D325" w14:textId="719C0E3C" w:rsidR="00A671EB" w:rsidRPr="0092190E" w:rsidRDefault="00A671EB" w:rsidP="00A671EB">
                  <w:pPr>
                    <w:pStyle w:val="ListParagraph"/>
                    <w:numPr>
                      <w:ilvl w:val="0"/>
                      <w:numId w:val="12"/>
                    </w:numPr>
                    <w:ind w:right="0"/>
                  </w:pPr>
                  <w:r>
                    <w:t>Salesforce Basics</w:t>
                  </w:r>
                </w:p>
              </w:tc>
            </w:tr>
            <w:tr w:rsidR="00211DA6" w14:paraId="12061630" w14:textId="77777777" w:rsidTr="00783437">
              <w:trPr>
                <w:trHeight w:val="303"/>
              </w:trPr>
              <w:tc>
                <w:tcPr>
                  <w:tcW w:w="2520" w:type="dxa"/>
                  <w:vAlign w:val="center"/>
                </w:tcPr>
                <w:p w14:paraId="39E6CF6C" w14:textId="42A1DC6C" w:rsidR="00211DA6" w:rsidRDefault="0092190E" w:rsidP="00326F2C">
                  <w:pPr>
                    <w:rPr>
                      <w:b/>
                    </w:rPr>
                  </w:pPr>
                  <w:r>
                    <w:rPr>
                      <w:b/>
                    </w:rPr>
                    <w:t>Packages</w:t>
                  </w:r>
                </w:p>
              </w:tc>
              <w:tc>
                <w:tcPr>
                  <w:tcW w:w="4302" w:type="dxa"/>
                  <w:vAlign w:val="center"/>
                </w:tcPr>
                <w:p w14:paraId="66B03C4C" w14:textId="67A44526" w:rsidR="00211DA6" w:rsidRPr="003C0C73" w:rsidRDefault="00884CC4" w:rsidP="00783437">
                  <w:pPr>
                    <w:tabs>
                      <w:tab w:val="left" w:pos="3497"/>
                    </w:tabs>
                  </w:pPr>
                  <w:r>
                    <w:t xml:space="preserve"> </w:t>
                  </w:r>
                  <w:r w:rsidR="00A671EB">
                    <w:t>MS Office</w:t>
                  </w:r>
                </w:p>
              </w:tc>
            </w:tr>
            <w:tr w:rsidR="00211DA6" w14:paraId="7B2AD283" w14:textId="77777777" w:rsidTr="00783437">
              <w:trPr>
                <w:trHeight w:val="496"/>
              </w:trPr>
              <w:tc>
                <w:tcPr>
                  <w:tcW w:w="2520" w:type="dxa"/>
                  <w:vAlign w:val="center"/>
                </w:tcPr>
                <w:p w14:paraId="5BBE4F76" w14:textId="216FE62A" w:rsidR="00211DA6" w:rsidRDefault="003C0C73" w:rsidP="00326F2C">
                  <w:pPr>
                    <w:rPr>
                      <w:b/>
                    </w:rPr>
                  </w:pPr>
                  <w:r>
                    <w:rPr>
                      <w:b/>
                    </w:rPr>
                    <w:t>Tools Used</w:t>
                  </w:r>
                </w:p>
              </w:tc>
              <w:tc>
                <w:tcPr>
                  <w:tcW w:w="4302" w:type="dxa"/>
                  <w:vAlign w:val="center"/>
                </w:tcPr>
                <w:p w14:paraId="2EFB564F" w14:textId="519FC800" w:rsidR="003C0C73" w:rsidRPr="003C0C73" w:rsidRDefault="00A671EB" w:rsidP="00326F2C">
                  <w:r>
                    <w:t xml:space="preserve">VS Code, </w:t>
                  </w:r>
                  <w:r w:rsidR="001E660C">
                    <w:t>P</w:t>
                  </w:r>
                  <w:r w:rsidRPr="00A671EB">
                    <w:t>y</w:t>
                  </w:r>
                  <w:r w:rsidR="001E660C">
                    <w:t>C</w:t>
                  </w:r>
                  <w:r w:rsidRPr="00A671EB">
                    <w:t>harm</w:t>
                  </w:r>
                  <w:r>
                    <w:t>, Notepad++</w:t>
                  </w:r>
                </w:p>
              </w:tc>
            </w:tr>
            <w:tr w:rsidR="003C0C73" w14:paraId="0AA08877" w14:textId="77777777" w:rsidTr="001E660C">
              <w:trPr>
                <w:trHeight w:val="70"/>
              </w:trPr>
              <w:tc>
                <w:tcPr>
                  <w:tcW w:w="2520" w:type="dxa"/>
                  <w:vAlign w:val="center"/>
                </w:tcPr>
                <w:p w14:paraId="34DAE62C" w14:textId="77777777" w:rsidR="003C0C73" w:rsidRDefault="003C0C73" w:rsidP="00326F2C">
                  <w:pPr>
                    <w:ind w:right="0"/>
                    <w:rPr>
                      <w:b/>
                    </w:rPr>
                  </w:pPr>
                  <w:r w:rsidRPr="00916897">
                    <w:rPr>
                      <w:rFonts w:eastAsia="Times New Roman" w:hAnsi="Cambria"/>
                      <w:b/>
                      <w:color w:val="000000"/>
                      <w:szCs w:val="22"/>
                    </w:rPr>
                    <w:t>Software Methodology</w:t>
                  </w:r>
                </w:p>
              </w:tc>
              <w:tc>
                <w:tcPr>
                  <w:tcW w:w="4302" w:type="dxa"/>
                  <w:vAlign w:val="center"/>
                </w:tcPr>
                <w:p w14:paraId="4CBD061E" w14:textId="78E9AFE5" w:rsidR="003C0C73" w:rsidRPr="003C0C73" w:rsidRDefault="003C0C73" w:rsidP="00326F2C">
                  <w:r w:rsidRPr="00916897">
                    <w:rPr>
                      <w:rFonts w:eastAsia="Times New Roman" w:hAnsi="Cambria"/>
                      <w:color w:val="000000"/>
                    </w:rPr>
                    <w:t>Agile</w:t>
                  </w:r>
                </w:p>
              </w:tc>
            </w:tr>
          </w:tbl>
          <w:p w14:paraId="4B9FEF5B" w14:textId="77777777" w:rsidR="00211DA6" w:rsidRPr="00211DA6" w:rsidRDefault="00211DA6" w:rsidP="00211DA6">
            <w:pPr>
              <w:rPr>
                <w:b/>
              </w:rPr>
            </w:pPr>
          </w:p>
        </w:tc>
      </w:tr>
    </w:tbl>
    <w:p w14:paraId="2A35B9F5" w14:textId="172E85B0" w:rsidR="00153B84" w:rsidRDefault="006E1EFC" w:rsidP="005D47DE">
      <w:r>
        <w:rPr>
          <w:noProof/>
          <w:lang w:val="en-IN" w:eastAsia="en-IN"/>
        </w:rPr>
        <w:drawing>
          <wp:anchor distT="0" distB="0" distL="114300" distR="114300" simplePos="0" relativeHeight="251662336" behindDoc="0" locked="0" layoutInCell="1" allowOverlap="1" wp14:anchorId="5CABB3F5" wp14:editId="3959A3AB">
            <wp:simplePos x="0" y="0"/>
            <wp:positionH relativeFrom="column">
              <wp:posOffset>372775</wp:posOffset>
            </wp:positionH>
            <wp:positionV relativeFrom="paragraph">
              <wp:posOffset>-7722870</wp:posOffset>
            </wp:positionV>
            <wp:extent cx="1255324" cy="1631315"/>
            <wp:effectExtent l="0" t="0" r="254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324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4956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49"/>
        <w:gridCol w:w="10870"/>
      </w:tblGrid>
      <w:tr w:rsidR="00E10917" w14:paraId="4E080441" w14:textId="77777777" w:rsidTr="007E6A5F">
        <w:trPr>
          <w:trHeight w:val="717"/>
        </w:trPr>
        <w:tc>
          <w:tcPr>
            <w:tcW w:w="549" w:type="dxa"/>
            <w:shd w:val="clear" w:color="auto" w:fill="31521B" w:themeFill="accent2" w:themeFillShade="80"/>
          </w:tcPr>
          <w:p w14:paraId="6A2BB37C" w14:textId="77777777" w:rsidR="00E10917" w:rsidRDefault="00E10917" w:rsidP="00E46643">
            <w:pPr>
              <w:tabs>
                <w:tab w:val="left" w:pos="990"/>
              </w:tabs>
            </w:pPr>
          </w:p>
        </w:tc>
        <w:tc>
          <w:tcPr>
            <w:tcW w:w="10870" w:type="dxa"/>
            <w:shd w:val="clear" w:color="auto" w:fill="31521B" w:themeFill="accent2" w:themeFillShade="80"/>
            <w:vAlign w:val="center"/>
          </w:tcPr>
          <w:p w14:paraId="299180D4" w14:textId="373A104C" w:rsidR="00E10917" w:rsidRDefault="00CC15F9" w:rsidP="00E46643">
            <w:pPr>
              <w:pStyle w:val="Heading1"/>
            </w:pPr>
            <w:r>
              <w:t>Education</w:t>
            </w:r>
          </w:p>
        </w:tc>
      </w:tr>
      <w:tr w:rsidR="00E10917" w14:paraId="5094CE70" w14:textId="77777777" w:rsidTr="007E6A5F">
        <w:trPr>
          <w:trHeight w:val="2119"/>
        </w:trPr>
        <w:tc>
          <w:tcPr>
            <w:tcW w:w="549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24981725" w14:textId="77777777" w:rsidR="00BB5C68" w:rsidRDefault="00E10917" w:rsidP="00E46643">
            <w:pPr>
              <w:tabs>
                <w:tab w:val="left" w:pos="990"/>
              </w:tabs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1B335081" wp14:editId="1AA41D83">
                      <wp:extent cx="227812" cy="311173"/>
                      <wp:effectExtent l="0" t="3810" r="0" b="0"/>
                      <wp:docPr id="10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72440C" w14:textId="77777777" w:rsidR="00E10917" w:rsidRPr="00AF4EA4" w:rsidRDefault="00E10917" w:rsidP="0058331D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B335081" id="_x0000_s1029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3472440C" w14:textId="77777777" w:rsidR="00E10917" w:rsidRPr="00AF4EA4" w:rsidRDefault="00E10917" w:rsidP="0058331D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9BC9EA2" w14:textId="77777777" w:rsidR="00BB5C68" w:rsidRPr="00BB5C68" w:rsidRDefault="00BB5C68" w:rsidP="00BB5C68"/>
          <w:p w14:paraId="541EB5E5" w14:textId="77777777" w:rsidR="00BB5C68" w:rsidRPr="00BB5C68" w:rsidRDefault="00BB5C68" w:rsidP="00BB5C68"/>
          <w:p w14:paraId="3934F493" w14:textId="77777777" w:rsidR="00BB5C68" w:rsidRPr="00BB5C68" w:rsidRDefault="00BB5C68" w:rsidP="00BB5C68"/>
          <w:p w14:paraId="3F9771D6" w14:textId="77777777" w:rsidR="00BB5C68" w:rsidRPr="00BB5C68" w:rsidRDefault="00BB5C68" w:rsidP="00BB5C68"/>
          <w:p w14:paraId="2FF6EEB1" w14:textId="77777777" w:rsidR="00BB5C68" w:rsidRDefault="00BB5C68" w:rsidP="00BB5C68"/>
          <w:p w14:paraId="2F2FCEE0" w14:textId="77777777" w:rsidR="00E10917" w:rsidRPr="00BB5C68" w:rsidRDefault="00E10917" w:rsidP="00BB5C68"/>
        </w:tc>
        <w:tc>
          <w:tcPr>
            <w:tcW w:w="10870" w:type="dxa"/>
            <w:shd w:val="clear" w:color="auto" w:fill="FFFFFF" w:themeFill="background1"/>
          </w:tcPr>
          <w:p w14:paraId="5820214B" w14:textId="77777777" w:rsidR="00E10917" w:rsidRDefault="00E10917" w:rsidP="00E46643">
            <w:pPr>
              <w:pStyle w:val="Date"/>
            </w:pPr>
          </w:p>
          <w:tbl>
            <w:tblPr>
              <w:tblStyle w:val="TableGrid"/>
              <w:tblW w:w="10579" w:type="dxa"/>
              <w:tblInd w:w="18" w:type="dxa"/>
              <w:tblLayout w:type="fixed"/>
              <w:tblLook w:val="04A0" w:firstRow="1" w:lastRow="0" w:firstColumn="1" w:lastColumn="0" w:noHBand="0" w:noVBand="1"/>
            </w:tblPr>
            <w:tblGrid>
              <w:gridCol w:w="2676"/>
              <w:gridCol w:w="3193"/>
              <w:gridCol w:w="1678"/>
              <w:gridCol w:w="3032"/>
            </w:tblGrid>
            <w:tr w:rsidR="00A671EB" w14:paraId="6FA04A68" w14:textId="6D3437C1" w:rsidTr="00A671EB">
              <w:trPr>
                <w:trHeight w:val="400"/>
              </w:trPr>
              <w:tc>
                <w:tcPr>
                  <w:tcW w:w="2676" w:type="dxa"/>
                  <w:shd w:val="clear" w:color="auto" w:fill="B4E6DA" w:themeFill="accent4" w:themeFillTint="66"/>
                </w:tcPr>
                <w:p w14:paraId="63AA23BE" w14:textId="3DBA3EBC" w:rsidR="00A671EB" w:rsidRDefault="00A671EB" w:rsidP="001F7094">
                  <w:pPr>
                    <w:ind w:right="-108"/>
                  </w:pPr>
                  <w:r>
                    <w:t>Degree</w:t>
                  </w:r>
                </w:p>
              </w:tc>
              <w:tc>
                <w:tcPr>
                  <w:tcW w:w="3193" w:type="dxa"/>
                  <w:shd w:val="clear" w:color="auto" w:fill="B4E6DA" w:themeFill="accent4" w:themeFillTint="66"/>
                </w:tcPr>
                <w:p w14:paraId="112A26A3" w14:textId="3AB2CFD4" w:rsidR="00A671EB" w:rsidRDefault="00A671EB" w:rsidP="0058331D">
                  <w:r>
                    <w:t>University/Board</w:t>
                  </w:r>
                </w:p>
              </w:tc>
              <w:tc>
                <w:tcPr>
                  <w:tcW w:w="1678" w:type="dxa"/>
                  <w:shd w:val="clear" w:color="auto" w:fill="B4E6DA" w:themeFill="accent4" w:themeFillTint="66"/>
                </w:tcPr>
                <w:p w14:paraId="1919034C" w14:textId="6AD8D714" w:rsidR="00A671EB" w:rsidRDefault="00A671EB" w:rsidP="0058331D">
                  <w:proofErr w:type="spellStart"/>
                  <w:r>
                    <w:t>Passout</w:t>
                  </w:r>
                  <w:proofErr w:type="spellEnd"/>
                  <w:r>
                    <w:t xml:space="preserve"> Year</w:t>
                  </w:r>
                </w:p>
              </w:tc>
              <w:tc>
                <w:tcPr>
                  <w:tcW w:w="3032" w:type="dxa"/>
                  <w:shd w:val="clear" w:color="auto" w:fill="B4E6DA" w:themeFill="accent4" w:themeFillTint="66"/>
                </w:tcPr>
                <w:p w14:paraId="074BCC45" w14:textId="6C604587" w:rsidR="00A671EB" w:rsidRDefault="00A671EB" w:rsidP="00A671EB">
                  <w:pPr>
                    <w:jc w:val="center"/>
                  </w:pPr>
                  <w:r>
                    <w:t>CGPA</w:t>
                  </w:r>
                </w:p>
              </w:tc>
            </w:tr>
            <w:tr w:rsidR="00A671EB" w14:paraId="5BE5AA02" w14:textId="01E82EF0" w:rsidTr="00A671EB">
              <w:trPr>
                <w:trHeight w:val="400"/>
              </w:trPr>
              <w:tc>
                <w:tcPr>
                  <w:tcW w:w="2676" w:type="dxa"/>
                </w:tcPr>
                <w:p w14:paraId="735362C7" w14:textId="52584FBD" w:rsidR="00A671EB" w:rsidRDefault="00A671EB" w:rsidP="001F7094">
                  <w:pPr>
                    <w:ind w:right="-108"/>
                  </w:pPr>
                  <w:proofErr w:type="spellStart"/>
                  <w:r>
                    <w:t>B.Tech</w:t>
                  </w:r>
                  <w:proofErr w:type="spellEnd"/>
                  <w:r w:rsidR="001E660C">
                    <w:t xml:space="preserve"> (I.T)</w:t>
                  </w:r>
                </w:p>
              </w:tc>
              <w:tc>
                <w:tcPr>
                  <w:tcW w:w="3193" w:type="dxa"/>
                </w:tcPr>
                <w:p w14:paraId="610154D1" w14:textId="2191BD4B" w:rsidR="00A671EB" w:rsidRDefault="00A671EB" w:rsidP="001F7094">
                  <w:pPr>
                    <w:ind w:right="-108"/>
                  </w:pPr>
                  <w:r>
                    <w:t>IARE, Hyderabad</w:t>
                  </w:r>
                </w:p>
              </w:tc>
              <w:tc>
                <w:tcPr>
                  <w:tcW w:w="1678" w:type="dxa"/>
                </w:tcPr>
                <w:p w14:paraId="0B1FBEC1" w14:textId="3D51066E" w:rsidR="00A671EB" w:rsidRPr="001F7094" w:rsidRDefault="00A671EB" w:rsidP="001F7094">
                  <w:pPr>
                    <w:ind w:right="-6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2023 (</w:t>
                  </w:r>
                  <w:proofErr w:type="spellStart"/>
                  <w:r>
                    <w:rPr>
                      <w:rFonts w:ascii="Calibri" w:hAnsi="Calibri" w:cs="Calibri"/>
                    </w:rPr>
                    <w:t>Persuing</w:t>
                  </w:r>
                  <w:proofErr w:type="spellEnd"/>
                  <w:r>
                    <w:rPr>
                      <w:rFonts w:ascii="Calibri" w:hAnsi="Calibri" w:cs="Calibri"/>
                    </w:rPr>
                    <w:t>)</w:t>
                  </w:r>
                </w:p>
              </w:tc>
              <w:tc>
                <w:tcPr>
                  <w:tcW w:w="3032" w:type="dxa"/>
                </w:tcPr>
                <w:p w14:paraId="435D65AF" w14:textId="70879E28" w:rsidR="00A671EB" w:rsidRDefault="00A73657" w:rsidP="00A671EB">
                  <w:pPr>
                    <w:ind w:right="-60"/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7.2</w:t>
                  </w:r>
                </w:p>
              </w:tc>
            </w:tr>
            <w:tr w:rsidR="00A671EB" w14:paraId="39E1E2D2" w14:textId="7112C2C4" w:rsidTr="00A671EB">
              <w:trPr>
                <w:trHeight w:val="400"/>
              </w:trPr>
              <w:tc>
                <w:tcPr>
                  <w:tcW w:w="2676" w:type="dxa"/>
                </w:tcPr>
                <w:p w14:paraId="14B7FBE6" w14:textId="673B70F3" w:rsidR="00A671EB" w:rsidRDefault="00A671EB" w:rsidP="001F7094">
                  <w:pPr>
                    <w:ind w:right="-108"/>
                  </w:pPr>
                  <w:r>
                    <w:rPr>
                      <w:rFonts w:eastAsia="Times New Roman" w:hAnsi="Cambria"/>
                      <w:color w:val="000000"/>
                    </w:rPr>
                    <w:t>Diploma in Education</w:t>
                  </w:r>
                </w:p>
              </w:tc>
              <w:tc>
                <w:tcPr>
                  <w:tcW w:w="3193" w:type="dxa"/>
                </w:tcPr>
                <w:p w14:paraId="714772FB" w14:textId="04A33DA8" w:rsidR="00A671EB" w:rsidRDefault="00A671EB" w:rsidP="001F7094">
                  <w:pPr>
                    <w:ind w:right="-108"/>
                  </w:pPr>
                  <w:r>
                    <w:rPr>
                      <w:rFonts w:eastAsia="Times New Roman" w:hAnsi="Cambria"/>
                      <w:color w:val="000000"/>
                    </w:rPr>
                    <w:t>State Board of Technical Education, Telangana</w:t>
                  </w:r>
                </w:p>
              </w:tc>
              <w:tc>
                <w:tcPr>
                  <w:tcW w:w="1678" w:type="dxa"/>
                </w:tcPr>
                <w:p w14:paraId="5D12EB83" w14:textId="2F8ED155" w:rsidR="00A671EB" w:rsidRDefault="00A671EB" w:rsidP="001F7094">
                  <w:pPr>
                    <w:ind w:right="-60"/>
                  </w:pPr>
                  <w:r>
                    <w:rPr>
                      <w:rFonts w:ascii="Calibri" w:hAnsi="Calibri" w:cs="Calibri"/>
                    </w:rPr>
                    <w:t>2020</w:t>
                  </w:r>
                </w:p>
              </w:tc>
              <w:tc>
                <w:tcPr>
                  <w:tcW w:w="3032" w:type="dxa"/>
                </w:tcPr>
                <w:p w14:paraId="77C6C206" w14:textId="1A37B0D7" w:rsidR="00A671EB" w:rsidRDefault="001E660C" w:rsidP="00A671EB">
                  <w:pPr>
                    <w:ind w:right="-60"/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72.13%</w:t>
                  </w:r>
                </w:p>
              </w:tc>
            </w:tr>
            <w:tr w:rsidR="00A671EB" w14:paraId="391705CF" w14:textId="1F0E64E1" w:rsidTr="00A671EB">
              <w:trPr>
                <w:trHeight w:val="381"/>
              </w:trPr>
              <w:tc>
                <w:tcPr>
                  <w:tcW w:w="2676" w:type="dxa"/>
                </w:tcPr>
                <w:p w14:paraId="227DEE5C" w14:textId="743AA473" w:rsidR="00A671EB" w:rsidRDefault="00A671EB" w:rsidP="00CC15F9">
                  <w:pPr>
                    <w:ind w:right="-108"/>
                    <w:rPr>
                      <w:rFonts w:eastAsia="Times New Roman" w:hAnsi="Cambria"/>
                      <w:color w:val="000000"/>
                    </w:rPr>
                  </w:pPr>
                  <w:r>
                    <w:rPr>
                      <w:rFonts w:eastAsia="Times New Roman" w:hAnsi="Cambria"/>
                      <w:color w:val="000000"/>
                    </w:rPr>
                    <w:t>SSC</w:t>
                  </w:r>
                </w:p>
              </w:tc>
              <w:tc>
                <w:tcPr>
                  <w:tcW w:w="3193" w:type="dxa"/>
                </w:tcPr>
                <w:p w14:paraId="542DF824" w14:textId="4682E24E" w:rsidR="00A671EB" w:rsidRDefault="00A671EB" w:rsidP="00CC15F9">
                  <w:pPr>
                    <w:tabs>
                      <w:tab w:val="left" w:pos="1692"/>
                    </w:tabs>
                    <w:ind w:right="-108"/>
                    <w:rPr>
                      <w:rFonts w:eastAsia="Times New Roman" w:hAnsi="Cambria"/>
                      <w:color w:val="000000"/>
                    </w:rPr>
                  </w:pPr>
                  <w:r>
                    <w:rPr>
                      <w:rFonts w:eastAsia="Times New Roman" w:hAnsi="Cambria"/>
                      <w:color w:val="000000"/>
                    </w:rPr>
                    <w:t>Board of Secondary Education, Telangana</w:t>
                  </w:r>
                </w:p>
              </w:tc>
              <w:tc>
                <w:tcPr>
                  <w:tcW w:w="1678" w:type="dxa"/>
                </w:tcPr>
                <w:p w14:paraId="02956A2E" w14:textId="3FBFB04C" w:rsidR="00A671EB" w:rsidRDefault="00A671EB" w:rsidP="00CC15F9">
                  <w:pPr>
                    <w:ind w:right="-60"/>
                  </w:pPr>
                  <w:r>
                    <w:t>2017</w:t>
                  </w:r>
                </w:p>
              </w:tc>
              <w:tc>
                <w:tcPr>
                  <w:tcW w:w="3032" w:type="dxa"/>
                </w:tcPr>
                <w:p w14:paraId="0640D998" w14:textId="6152A1B9" w:rsidR="00A671EB" w:rsidRDefault="00A671EB" w:rsidP="00A671EB">
                  <w:pPr>
                    <w:ind w:right="-60"/>
                    <w:jc w:val="center"/>
                  </w:pPr>
                  <w:r>
                    <w:t>8.5</w:t>
                  </w:r>
                </w:p>
              </w:tc>
            </w:tr>
          </w:tbl>
          <w:p w14:paraId="615D3A5C" w14:textId="77777777" w:rsidR="00E10917" w:rsidRPr="0058331D" w:rsidRDefault="00E10917" w:rsidP="0058331D"/>
        </w:tc>
      </w:tr>
    </w:tbl>
    <w:tbl>
      <w:tblPr>
        <w:tblStyle w:val="TableGrid"/>
        <w:tblpPr w:leftFromText="180" w:rightFromText="180" w:vertAnchor="text" w:tblpY="-64"/>
        <w:tblW w:w="116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67"/>
        <w:gridCol w:w="10540"/>
        <w:gridCol w:w="567"/>
      </w:tblGrid>
      <w:tr w:rsidR="007E6A5F" w14:paraId="744003CD" w14:textId="77777777" w:rsidTr="001B5A33">
        <w:trPr>
          <w:trHeight w:val="746"/>
        </w:trPr>
        <w:tc>
          <w:tcPr>
            <w:tcW w:w="567" w:type="dxa"/>
            <w:shd w:val="clear" w:color="auto" w:fill="4D671B" w:themeFill="accent1" w:themeFillShade="80"/>
          </w:tcPr>
          <w:p w14:paraId="26376327" w14:textId="77777777" w:rsidR="007E6A5F" w:rsidRDefault="007E6A5F" w:rsidP="00CC15F9">
            <w:pPr>
              <w:ind w:right="0"/>
              <w:rPr>
                <w:noProof/>
                <w:lang w:val="en-IN" w:eastAsia="en-IN"/>
              </w:rPr>
            </w:pPr>
          </w:p>
        </w:tc>
        <w:tc>
          <w:tcPr>
            <w:tcW w:w="11107" w:type="dxa"/>
            <w:gridSpan w:val="2"/>
            <w:shd w:val="clear" w:color="auto" w:fill="4D671B" w:themeFill="accent1" w:themeFillShade="80"/>
          </w:tcPr>
          <w:p w14:paraId="35E383B2" w14:textId="77777777" w:rsidR="007E6A5F" w:rsidRDefault="007E6A5F" w:rsidP="007E6A5F">
            <w:pPr>
              <w:pStyle w:val="Heading1"/>
              <w:rPr>
                <w:noProof/>
                <w:lang w:val="en-IN" w:eastAsia="en-IN"/>
              </w:rPr>
            </w:pPr>
            <w:r>
              <w:t>PERSONAL DETAILS</w:t>
            </w:r>
          </w:p>
        </w:tc>
      </w:tr>
      <w:tr w:rsidR="007D398C" w14:paraId="53342ABC" w14:textId="77777777" w:rsidTr="00B13C26">
        <w:trPr>
          <w:gridAfter w:val="1"/>
          <w:wAfter w:w="567" w:type="dxa"/>
          <w:trHeight w:val="10753"/>
        </w:trPr>
        <w:tc>
          <w:tcPr>
            <w:tcW w:w="11107" w:type="dxa"/>
            <w:gridSpan w:val="2"/>
            <w:shd w:val="clear" w:color="auto" w:fill="FFFFFF" w:themeFill="background1"/>
          </w:tcPr>
          <w:tbl>
            <w:tblPr>
              <w:tblStyle w:val="TableGrid"/>
              <w:tblpPr w:leftFromText="180" w:rightFromText="180" w:vertAnchor="page" w:horzAnchor="margin" w:tblpY="409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74"/>
              <w:gridCol w:w="7464"/>
            </w:tblGrid>
            <w:tr w:rsidR="007D398C" w14:paraId="66650FC2" w14:textId="77777777" w:rsidTr="008B5B41">
              <w:trPr>
                <w:trHeight w:val="415"/>
              </w:trPr>
              <w:tc>
                <w:tcPr>
                  <w:tcW w:w="3174" w:type="dxa"/>
                  <w:vAlign w:val="center"/>
                </w:tcPr>
                <w:p w14:paraId="45A20F02" w14:textId="0157F263" w:rsidR="007D398C" w:rsidRDefault="007D398C" w:rsidP="00B13C26">
                  <w:pPr>
                    <w:rPr>
                      <w:noProof/>
                      <w:lang w:val="en-IN" w:eastAsia="en-IN"/>
                    </w:rPr>
                  </w:pPr>
                  <w:r w:rsidRPr="0047453C">
                    <w:rPr>
                      <w:rFonts w:cs="Arial"/>
                      <w:szCs w:val="22"/>
                    </w:rPr>
                    <w:t xml:space="preserve">Name    </w:t>
                  </w:r>
                  <w:r w:rsidRPr="0047453C">
                    <w:rPr>
                      <w:rFonts w:cs="Arial"/>
                      <w:szCs w:val="22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7464" w:type="dxa"/>
                  <w:vAlign w:val="center"/>
                </w:tcPr>
                <w:p w14:paraId="7526A3C1" w14:textId="60193B2C" w:rsidR="007D398C" w:rsidRDefault="007D398C" w:rsidP="00B13C26">
                  <w:pPr>
                    <w:rPr>
                      <w:noProof/>
                      <w:lang w:val="en-IN" w:eastAsia="en-IN"/>
                    </w:rPr>
                  </w:pPr>
                  <w:proofErr w:type="spellStart"/>
                  <w:r w:rsidRPr="0047453C">
                    <w:rPr>
                      <w:rFonts w:cs="Arial"/>
                      <w:szCs w:val="22"/>
                      <w:lang w:eastAsia="zh-CN"/>
                    </w:rPr>
                    <w:t>Mohd</w:t>
                  </w:r>
                  <w:proofErr w:type="spellEnd"/>
                  <w:r w:rsidRPr="0047453C">
                    <w:rPr>
                      <w:rFonts w:cs="Arial"/>
                      <w:szCs w:val="22"/>
                      <w:lang w:eastAsia="zh-CN"/>
                    </w:rPr>
                    <w:t xml:space="preserve"> </w:t>
                  </w:r>
                  <w:proofErr w:type="spellStart"/>
                  <w:r w:rsidR="001E660C">
                    <w:rPr>
                      <w:rFonts w:cs="Arial"/>
                      <w:szCs w:val="22"/>
                      <w:lang w:eastAsia="zh-CN"/>
                    </w:rPr>
                    <w:t>Adnaan</w:t>
                  </w:r>
                  <w:proofErr w:type="spellEnd"/>
                  <w:r w:rsidR="001E660C">
                    <w:rPr>
                      <w:rFonts w:cs="Arial"/>
                      <w:szCs w:val="22"/>
                      <w:lang w:eastAsia="zh-CN"/>
                    </w:rPr>
                    <w:t xml:space="preserve"> U</w:t>
                  </w:r>
                  <w:r>
                    <w:rPr>
                      <w:rFonts w:cs="Arial"/>
                      <w:szCs w:val="22"/>
                      <w:lang w:eastAsia="zh-CN"/>
                    </w:rPr>
                    <w:t>ddin</w:t>
                  </w:r>
                </w:p>
              </w:tc>
            </w:tr>
            <w:tr w:rsidR="007D398C" w14:paraId="4140430B" w14:textId="77777777" w:rsidTr="008B5B41">
              <w:trPr>
                <w:trHeight w:val="407"/>
              </w:trPr>
              <w:tc>
                <w:tcPr>
                  <w:tcW w:w="3174" w:type="dxa"/>
                  <w:vAlign w:val="center"/>
                </w:tcPr>
                <w:p w14:paraId="4E1A6E00" w14:textId="63EB92EB" w:rsidR="007D398C" w:rsidRDefault="007D398C" w:rsidP="00B13C26">
                  <w:pPr>
                    <w:rPr>
                      <w:noProof/>
                      <w:lang w:val="en-IN" w:eastAsia="en-IN"/>
                    </w:rPr>
                  </w:pPr>
                  <w:r w:rsidRPr="0047453C">
                    <w:rPr>
                      <w:rFonts w:cs="Arial"/>
                      <w:szCs w:val="22"/>
                    </w:rPr>
                    <w:t>Date of Birth</w:t>
                  </w:r>
                  <w:r w:rsidRPr="0047453C">
                    <w:rPr>
                      <w:rFonts w:cs="Arial"/>
                      <w:szCs w:val="22"/>
                      <w:lang w:eastAsia="zh-CN"/>
                    </w:rPr>
                    <w:t xml:space="preserve">        </w:t>
                  </w:r>
                  <w:r>
                    <w:rPr>
                      <w:rFonts w:cs="Arial"/>
                      <w:szCs w:val="22"/>
                      <w:lang w:eastAsia="zh-CN"/>
                    </w:rPr>
                    <w:t xml:space="preserve"> </w:t>
                  </w:r>
                  <w:r w:rsidRPr="0047453C">
                    <w:rPr>
                      <w:rFonts w:cs="Arial"/>
                      <w:szCs w:val="22"/>
                      <w:lang w:eastAsia="zh-CN"/>
                    </w:rPr>
                    <w:t xml:space="preserve">       </w:t>
                  </w:r>
                </w:p>
              </w:tc>
              <w:tc>
                <w:tcPr>
                  <w:tcW w:w="7464" w:type="dxa"/>
                  <w:vAlign w:val="center"/>
                </w:tcPr>
                <w:p w14:paraId="66FADEBF" w14:textId="60EBBFCD" w:rsidR="007D398C" w:rsidRPr="0064557A" w:rsidRDefault="001E660C" w:rsidP="00B13C26">
                  <w:pPr>
                    <w:rPr>
                      <w:rFonts w:cs="Arial"/>
                      <w:szCs w:val="22"/>
                      <w:lang w:eastAsia="zh-CN"/>
                    </w:rPr>
                  </w:pPr>
                  <w:r>
                    <w:rPr>
                      <w:rFonts w:cs="Arial"/>
                      <w:szCs w:val="22"/>
                      <w:lang w:eastAsia="zh-CN"/>
                    </w:rPr>
                    <w:t>07-08-2002</w:t>
                  </w:r>
                </w:p>
              </w:tc>
            </w:tr>
            <w:tr w:rsidR="007D398C" w14:paraId="521EE8A8" w14:textId="77777777" w:rsidTr="008B5B41">
              <w:trPr>
                <w:trHeight w:val="399"/>
              </w:trPr>
              <w:tc>
                <w:tcPr>
                  <w:tcW w:w="3174" w:type="dxa"/>
                  <w:vAlign w:val="center"/>
                </w:tcPr>
                <w:p w14:paraId="5958C7EC" w14:textId="7DD8D6AF" w:rsidR="007D398C" w:rsidRDefault="007D398C" w:rsidP="00B13C26">
                  <w:pPr>
                    <w:rPr>
                      <w:noProof/>
                      <w:lang w:val="en-IN" w:eastAsia="en-IN"/>
                    </w:rPr>
                  </w:pPr>
                  <w:r w:rsidRPr="0047453C">
                    <w:rPr>
                      <w:rFonts w:cs="Arial"/>
                      <w:szCs w:val="22"/>
                    </w:rPr>
                    <w:t>Status</w:t>
                  </w:r>
                  <w:r w:rsidRPr="0047453C">
                    <w:rPr>
                      <w:rFonts w:cs="Arial"/>
                      <w:szCs w:val="22"/>
                      <w:lang w:eastAsia="zh-CN"/>
                    </w:rPr>
                    <w:t xml:space="preserve">  </w:t>
                  </w:r>
                </w:p>
              </w:tc>
              <w:tc>
                <w:tcPr>
                  <w:tcW w:w="7464" w:type="dxa"/>
                  <w:vAlign w:val="center"/>
                </w:tcPr>
                <w:p w14:paraId="3DFA9B26" w14:textId="77777777" w:rsidR="007D398C" w:rsidRDefault="007D398C" w:rsidP="00B13C26">
                  <w:pPr>
                    <w:rPr>
                      <w:noProof/>
                      <w:lang w:val="en-IN" w:eastAsia="en-IN"/>
                    </w:rPr>
                  </w:pPr>
                  <w:r>
                    <w:rPr>
                      <w:rFonts w:cs="Arial"/>
                      <w:szCs w:val="22"/>
                      <w:lang w:eastAsia="zh-CN"/>
                    </w:rPr>
                    <w:t>Single</w:t>
                  </w:r>
                </w:p>
              </w:tc>
            </w:tr>
            <w:tr w:rsidR="007D398C" w14:paraId="6655FEBD" w14:textId="77777777" w:rsidTr="008B5B41">
              <w:trPr>
                <w:trHeight w:val="420"/>
              </w:trPr>
              <w:tc>
                <w:tcPr>
                  <w:tcW w:w="3174" w:type="dxa"/>
                  <w:vAlign w:val="center"/>
                </w:tcPr>
                <w:p w14:paraId="06D0456F" w14:textId="684BEE9E" w:rsidR="007D398C" w:rsidRDefault="007D398C" w:rsidP="00B13C26">
                  <w:pPr>
                    <w:rPr>
                      <w:noProof/>
                      <w:lang w:val="en-IN" w:eastAsia="en-IN"/>
                    </w:rPr>
                  </w:pPr>
                  <w:r w:rsidRPr="0047453C">
                    <w:rPr>
                      <w:rFonts w:cs="Arial"/>
                      <w:szCs w:val="22"/>
                    </w:rPr>
                    <w:t xml:space="preserve">Permanent Address </w:t>
                  </w:r>
                  <w:r>
                    <w:rPr>
                      <w:rFonts w:cs="Arial"/>
                      <w:szCs w:val="22"/>
                    </w:rPr>
                    <w:t xml:space="preserve">  </w:t>
                  </w:r>
                </w:p>
              </w:tc>
              <w:tc>
                <w:tcPr>
                  <w:tcW w:w="7464" w:type="dxa"/>
                  <w:vAlign w:val="center"/>
                </w:tcPr>
                <w:p w14:paraId="7F0462FA" w14:textId="77777777" w:rsidR="007D398C" w:rsidRDefault="007D398C" w:rsidP="00B13C26">
                  <w:pPr>
                    <w:rPr>
                      <w:noProof/>
                      <w:lang w:val="en-IN" w:eastAsia="en-IN"/>
                    </w:rPr>
                  </w:pPr>
                  <w:r w:rsidRPr="0047453C">
                    <w:rPr>
                      <w:rFonts w:cs="Arial"/>
                      <w:szCs w:val="22"/>
                      <w:lang w:eastAsia="zh-CN"/>
                    </w:rPr>
                    <w:t xml:space="preserve">H.no: 1-5-73, </w:t>
                  </w:r>
                  <w:proofErr w:type="spellStart"/>
                  <w:r w:rsidRPr="0047453C">
                    <w:rPr>
                      <w:rFonts w:cs="Arial"/>
                      <w:szCs w:val="22"/>
                      <w:lang w:eastAsia="zh-CN"/>
                    </w:rPr>
                    <w:t>Phulong</w:t>
                  </w:r>
                  <w:proofErr w:type="spellEnd"/>
                  <w:r w:rsidRPr="0047453C">
                    <w:rPr>
                      <w:rFonts w:cs="Arial"/>
                      <w:szCs w:val="22"/>
                      <w:lang w:eastAsia="zh-CN"/>
                    </w:rPr>
                    <w:t xml:space="preserve"> street, Nizamabad</w:t>
                  </w:r>
                  <w:r w:rsidRPr="0047453C">
                    <w:rPr>
                      <w:rFonts w:cs="Arial"/>
                      <w:b/>
                      <w:szCs w:val="22"/>
                      <w:lang w:eastAsia="zh-CN"/>
                    </w:rPr>
                    <w:t xml:space="preserve">  </w:t>
                  </w:r>
                </w:p>
              </w:tc>
            </w:tr>
            <w:tr w:rsidR="007D398C" w14:paraId="2CA43922" w14:textId="77777777" w:rsidTr="008B5B41">
              <w:trPr>
                <w:trHeight w:val="397"/>
              </w:trPr>
              <w:tc>
                <w:tcPr>
                  <w:tcW w:w="3174" w:type="dxa"/>
                  <w:vAlign w:val="center"/>
                </w:tcPr>
                <w:p w14:paraId="0C1A847C" w14:textId="7A67007A" w:rsidR="007D398C" w:rsidRPr="0047453C" w:rsidRDefault="007D398C" w:rsidP="00B13C26">
                  <w:pPr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Father Name</w:t>
                  </w:r>
                </w:p>
              </w:tc>
              <w:tc>
                <w:tcPr>
                  <w:tcW w:w="7464" w:type="dxa"/>
                  <w:vAlign w:val="center"/>
                </w:tcPr>
                <w:p w14:paraId="70594B22" w14:textId="77777777" w:rsidR="007D398C" w:rsidRPr="0047453C" w:rsidRDefault="007D398C" w:rsidP="00B13C26">
                  <w:pPr>
                    <w:rPr>
                      <w:rFonts w:cs="Arial"/>
                      <w:szCs w:val="22"/>
                      <w:lang w:eastAsia="zh-CN"/>
                    </w:rPr>
                  </w:pPr>
                  <w:r>
                    <w:rPr>
                      <w:rFonts w:cs="Arial"/>
                      <w:szCs w:val="22"/>
                      <w:lang w:eastAsia="zh-CN"/>
                    </w:rPr>
                    <w:t>Khatib Moinuddin</w:t>
                  </w:r>
                </w:p>
              </w:tc>
            </w:tr>
            <w:tr w:rsidR="007D398C" w14:paraId="1F1318F2" w14:textId="77777777" w:rsidTr="008B5B41">
              <w:trPr>
                <w:trHeight w:val="397"/>
              </w:trPr>
              <w:tc>
                <w:tcPr>
                  <w:tcW w:w="3174" w:type="dxa"/>
                  <w:vAlign w:val="center"/>
                </w:tcPr>
                <w:p w14:paraId="3330A8D7" w14:textId="77777777" w:rsidR="007D398C" w:rsidRDefault="007D398C" w:rsidP="00B13C26">
                  <w:pPr>
                    <w:rPr>
                      <w:noProof/>
                      <w:lang w:val="en-IN" w:eastAsia="en-IN"/>
                    </w:rPr>
                  </w:pPr>
                  <w:r w:rsidRPr="0047453C">
                    <w:rPr>
                      <w:rFonts w:cs="Arial"/>
                      <w:szCs w:val="22"/>
                    </w:rPr>
                    <w:t>Language</w:t>
                  </w:r>
                </w:p>
              </w:tc>
              <w:tc>
                <w:tcPr>
                  <w:tcW w:w="7464" w:type="dxa"/>
                  <w:vAlign w:val="center"/>
                </w:tcPr>
                <w:p w14:paraId="6CCA11A0" w14:textId="77777777" w:rsidR="007D398C" w:rsidRDefault="007D398C" w:rsidP="00B13C26">
                  <w:pPr>
                    <w:rPr>
                      <w:noProof/>
                      <w:lang w:val="en-IN" w:eastAsia="en-IN"/>
                    </w:rPr>
                  </w:pPr>
                  <w:r w:rsidRPr="0047453C">
                    <w:rPr>
                      <w:rFonts w:cs="Arial"/>
                      <w:szCs w:val="22"/>
                      <w:lang w:eastAsia="zh-CN"/>
                    </w:rPr>
                    <w:t>English, Hindi, Telugu</w:t>
                  </w:r>
                </w:p>
              </w:tc>
            </w:tr>
            <w:tr w:rsidR="007D398C" w14:paraId="378CE333" w14:textId="77777777" w:rsidTr="008B5B41">
              <w:trPr>
                <w:trHeight w:val="417"/>
              </w:trPr>
              <w:tc>
                <w:tcPr>
                  <w:tcW w:w="3174" w:type="dxa"/>
                  <w:vAlign w:val="center"/>
                </w:tcPr>
                <w:p w14:paraId="3AB0AC18" w14:textId="77777777" w:rsidR="007D398C" w:rsidRDefault="007D398C" w:rsidP="00B13C26">
                  <w:pPr>
                    <w:rPr>
                      <w:noProof/>
                      <w:lang w:val="en-IN" w:eastAsia="en-IN"/>
                    </w:rPr>
                  </w:pPr>
                  <w:r w:rsidRPr="0047453C">
                    <w:rPr>
                      <w:rFonts w:cs="Arial"/>
                      <w:szCs w:val="22"/>
                    </w:rPr>
                    <w:t>Nationality</w:t>
                  </w:r>
                  <w:r w:rsidRPr="0047453C">
                    <w:rPr>
                      <w:rFonts w:cs="Arial"/>
                      <w:szCs w:val="22"/>
                      <w:lang w:eastAsia="zh-CN"/>
                    </w:rPr>
                    <w:t xml:space="preserve">  </w:t>
                  </w:r>
                </w:p>
              </w:tc>
              <w:tc>
                <w:tcPr>
                  <w:tcW w:w="7464" w:type="dxa"/>
                  <w:vAlign w:val="center"/>
                </w:tcPr>
                <w:p w14:paraId="26C6E6B1" w14:textId="77777777" w:rsidR="007D398C" w:rsidRDefault="007D398C" w:rsidP="00B13C26">
                  <w:pPr>
                    <w:rPr>
                      <w:noProof/>
                      <w:lang w:val="en-IN" w:eastAsia="en-IN"/>
                    </w:rPr>
                  </w:pPr>
                  <w:r w:rsidRPr="0047453C">
                    <w:rPr>
                      <w:rFonts w:cs="Arial"/>
                      <w:szCs w:val="22"/>
                      <w:lang w:eastAsia="zh-CN"/>
                    </w:rPr>
                    <w:t>Indian</w:t>
                  </w:r>
                </w:p>
              </w:tc>
            </w:tr>
          </w:tbl>
          <w:p w14:paraId="32F4FFA2" w14:textId="25FA69C7" w:rsidR="007D398C" w:rsidRDefault="008B5B41" w:rsidP="00B13C26">
            <w:pPr>
              <w:rPr>
                <w:noProof/>
                <w:lang w:val="en-IN" w:eastAsia="en-IN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F5717C7" wp14:editId="4CFA13B3">
                      <wp:simplePos x="0" y="0"/>
                      <wp:positionH relativeFrom="column">
                        <wp:posOffset>-47794</wp:posOffset>
                      </wp:positionH>
                      <wp:positionV relativeFrom="paragraph">
                        <wp:posOffset>-31446</wp:posOffset>
                      </wp:positionV>
                      <wp:extent cx="227331" cy="259979"/>
                      <wp:effectExtent l="2857" t="0" r="4128" b="4127"/>
                      <wp:wrapNone/>
                      <wp:docPr id="19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331" cy="259979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8BDE45" w14:textId="77777777" w:rsidR="008B5B41" w:rsidRPr="00AF4EA4" w:rsidRDefault="008B5B41" w:rsidP="008B5B41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5717C7" id="_x0000_s1030" style="position:absolute;margin-left:-3.75pt;margin-top:-2.5pt;width:17.9pt;height:20.45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0,259979;0,278;227331,0;1590,259979" o:connectangles="0,0,0,0" textboxrect="0,0,346895,347348"/>
                      <v:textbox>
                        <w:txbxContent>
                          <w:p w14:paraId="1C8BDE45" w14:textId="77777777" w:rsidR="008B5B41" w:rsidRPr="00AF4EA4" w:rsidRDefault="008B5B41" w:rsidP="008B5B41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BFFB719" w14:textId="77777777" w:rsidR="007D398C" w:rsidRDefault="007D398C" w:rsidP="00B13C26">
            <w:pPr>
              <w:rPr>
                <w:noProof/>
                <w:lang w:val="en-IN" w:eastAsia="en-IN"/>
              </w:rPr>
            </w:pPr>
          </w:p>
          <w:p w14:paraId="1C2044B4" w14:textId="77777777" w:rsidR="007D398C" w:rsidRDefault="007D398C" w:rsidP="00B13C26">
            <w:pPr>
              <w:rPr>
                <w:noProof/>
                <w:lang w:val="en-IN" w:eastAsia="en-IN"/>
              </w:rPr>
            </w:pPr>
          </w:p>
          <w:p w14:paraId="1CF8625E" w14:textId="77777777" w:rsidR="007D398C" w:rsidRDefault="007D398C" w:rsidP="00B13C26">
            <w:pPr>
              <w:ind w:left="2160"/>
              <w:rPr>
                <w:noProof/>
                <w:lang w:val="en-IN" w:eastAsia="en-IN"/>
              </w:rPr>
            </w:pPr>
            <w:r>
              <w:rPr>
                <w:noProof/>
                <w:lang w:val="en-IN" w:eastAsia="en-IN"/>
              </w:rPr>
              <w:t>I hearby declare that all the information provided is correct to the best of my knowledge.</w:t>
            </w:r>
          </w:p>
          <w:p w14:paraId="7FE273BB" w14:textId="77777777" w:rsidR="007D398C" w:rsidRDefault="007D398C" w:rsidP="00B13C26">
            <w:pPr>
              <w:ind w:left="2160"/>
              <w:rPr>
                <w:noProof/>
                <w:lang w:val="en-IN" w:eastAsia="en-IN"/>
              </w:rPr>
            </w:pPr>
          </w:p>
          <w:p w14:paraId="2D7EC6FE" w14:textId="77777777" w:rsidR="007D398C" w:rsidRDefault="007D398C" w:rsidP="00B13C26">
            <w:pPr>
              <w:ind w:left="8640"/>
              <w:rPr>
                <w:noProof/>
                <w:lang w:val="en-IN" w:eastAsia="en-IN"/>
              </w:rPr>
            </w:pPr>
          </w:p>
          <w:p w14:paraId="73A4D410" w14:textId="77777777" w:rsidR="007D398C" w:rsidRDefault="007D398C" w:rsidP="00B13C26">
            <w:pPr>
              <w:ind w:left="7920"/>
              <w:rPr>
                <w:noProof/>
                <w:lang w:val="en-IN" w:eastAsia="en-IN"/>
              </w:rPr>
            </w:pPr>
            <w:r>
              <w:rPr>
                <w:noProof/>
                <w:lang w:val="en-IN" w:eastAsia="en-IN"/>
              </w:rPr>
              <w:t>Yours Faithfully</w:t>
            </w:r>
          </w:p>
          <w:p w14:paraId="15686932" w14:textId="77777777" w:rsidR="007D398C" w:rsidRDefault="007D398C" w:rsidP="00B13C26">
            <w:pPr>
              <w:ind w:left="8640"/>
              <w:rPr>
                <w:noProof/>
                <w:lang w:val="en-IN" w:eastAsia="en-IN"/>
              </w:rPr>
            </w:pPr>
          </w:p>
          <w:p w14:paraId="61984E8C" w14:textId="77777777" w:rsidR="007D398C" w:rsidRDefault="007D398C" w:rsidP="00B13C26">
            <w:pPr>
              <w:ind w:left="8640"/>
              <w:rPr>
                <w:noProof/>
                <w:lang w:val="en-IN" w:eastAsia="en-IN"/>
              </w:rPr>
            </w:pPr>
          </w:p>
          <w:p w14:paraId="2B0A3138" w14:textId="6CE7235C" w:rsidR="007D398C" w:rsidRDefault="007D398C" w:rsidP="00B13C26">
            <w:pPr>
              <w:ind w:left="7920"/>
              <w:rPr>
                <w:noProof/>
                <w:lang w:val="en-IN" w:eastAsia="en-IN"/>
              </w:rPr>
            </w:pPr>
            <w:r>
              <w:rPr>
                <w:noProof/>
                <w:lang w:val="en-IN" w:eastAsia="en-IN"/>
              </w:rPr>
              <w:t xml:space="preserve">Mohd </w:t>
            </w:r>
            <w:r w:rsidR="001E660C">
              <w:rPr>
                <w:noProof/>
                <w:lang w:val="en-IN" w:eastAsia="en-IN"/>
              </w:rPr>
              <w:t>Adnaan</w:t>
            </w:r>
            <w:r>
              <w:rPr>
                <w:noProof/>
                <w:lang w:val="en-IN" w:eastAsia="en-IN"/>
              </w:rPr>
              <w:t xml:space="preserve"> Uddin</w:t>
            </w:r>
          </w:p>
          <w:p w14:paraId="410EFB73" w14:textId="77777777" w:rsidR="007D398C" w:rsidRDefault="007D398C" w:rsidP="00B13C26">
            <w:pPr>
              <w:rPr>
                <w:noProof/>
                <w:lang w:val="en-IN" w:eastAsia="en-IN"/>
              </w:rPr>
            </w:pPr>
          </w:p>
          <w:p w14:paraId="408E8D73" w14:textId="77777777" w:rsidR="007D398C" w:rsidRDefault="007D398C" w:rsidP="00B13C26">
            <w:pPr>
              <w:rPr>
                <w:noProof/>
                <w:lang w:val="en-IN" w:eastAsia="en-IN"/>
              </w:rPr>
            </w:pPr>
          </w:p>
          <w:p w14:paraId="0F12FF9B" w14:textId="77777777" w:rsidR="007D398C" w:rsidRDefault="007D398C" w:rsidP="00B13C26">
            <w:pPr>
              <w:rPr>
                <w:noProof/>
                <w:lang w:val="en-IN" w:eastAsia="en-IN"/>
              </w:rPr>
            </w:pPr>
          </w:p>
          <w:p w14:paraId="6A793658" w14:textId="77777777" w:rsidR="007D398C" w:rsidRDefault="007D398C" w:rsidP="00B13C26">
            <w:pPr>
              <w:rPr>
                <w:noProof/>
                <w:lang w:val="en-IN" w:eastAsia="en-IN"/>
              </w:rPr>
            </w:pPr>
          </w:p>
          <w:p w14:paraId="334527C0" w14:textId="77777777" w:rsidR="007D398C" w:rsidRDefault="007D398C" w:rsidP="00B13C26">
            <w:pPr>
              <w:rPr>
                <w:noProof/>
                <w:lang w:val="en-IN" w:eastAsia="en-IN"/>
              </w:rPr>
            </w:pPr>
          </w:p>
          <w:p w14:paraId="0ADC839B" w14:textId="77777777" w:rsidR="007D398C" w:rsidRDefault="007D398C" w:rsidP="00B13C26">
            <w:pPr>
              <w:rPr>
                <w:noProof/>
                <w:lang w:val="en-IN" w:eastAsia="en-IN"/>
              </w:rPr>
            </w:pPr>
          </w:p>
          <w:p w14:paraId="64020AAB" w14:textId="77777777" w:rsidR="007D398C" w:rsidRDefault="007D398C" w:rsidP="00B13C26">
            <w:pPr>
              <w:rPr>
                <w:noProof/>
                <w:lang w:val="en-IN" w:eastAsia="en-IN"/>
              </w:rPr>
            </w:pPr>
          </w:p>
          <w:p w14:paraId="2F33CEF7" w14:textId="77777777" w:rsidR="007D398C" w:rsidRDefault="007D398C" w:rsidP="00B13C26">
            <w:pPr>
              <w:rPr>
                <w:noProof/>
                <w:lang w:val="en-IN" w:eastAsia="en-IN"/>
              </w:rPr>
            </w:pPr>
          </w:p>
          <w:p w14:paraId="632A0136" w14:textId="77777777" w:rsidR="007D398C" w:rsidRDefault="007D398C" w:rsidP="00B13C26">
            <w:pPr>
              <w:rPr>
                <w:noProof/>
                <w:lang w:val="en-IN" w:eastAsia="en-IN"/>
              </w:rPr>
            </w:pPr>
          </w:p>
          <w:p w14:paraId="2C79A1B1" w14:textId="77777777" w:rsidR="007D398C" w:rsidRDefault="007D398C" w:rsidP="00B13C26">
            <w:pPr>
              <w:rPr>
                <w:noProof/>
                <w:lang w:val="en-IN" w:eastAsia="en-IN"/>
              </w:rPr>
            </w:pPr>
          </w:p>
          <w:p w14:paraId="26BD4299" w14:textId="77777777" w:rsidR="007D398C" w:rsidRDefault="007D398C" w:rsidP="00B13C26">
            <w:pPr>
              <w:rPr>
                <w:noProof/>
                <w:lang w:val="en-IN" w:eastAsia="en-IN"/>
              </w:rPr>
            </w:pPr>
          </w:p>
          <w:p w14:paraId="253EC8D8" w14:textId="77777777" w:rsidR="007D398C" w:rsidRDefault="007D398C" w:rsidP="00B13C26">
            <w:pPr>
              <w:rPr>
                <w:noProof/>
                <w:lang w:val="en-IN" w:eastAsia="en-IN"/>
              </w:rPr>
            </w:pPr>
          </w:p>
          <w:p w14:paraId="7EC95F63" w14:textId="77777777" w:rsidR="007D398C" w:rsidRDefault="007D398C" w:rsidP="00B13C26">
            <w:pPr>
              <w:rPr>
                <w:noProof/>
                <w:lang w:val="en-IN" w:eastAsia="en-IN"/>
              </w:rPr>
            </w:pPr>
          </w:p>
          <w:p w14:paraId="2ED39121" w14:textId="77777777" w:rsidR="007D398C" w:rsidRDefault="007D398C" w:rsidP="00B13C26">
            <w:pPr>
              <w:rPr>
                <w:noProof/>
                <w:lang w:val="en-IN" w:eastAsia="en-IN"/>
              </w:rPr>
            </w:pPr>
          </w:p>
          <w:p w14:paraId="351286B0" w14:textId="77777777" w:rsidR="007D398C" w:rsidRDefault="007D398C" w:rsidP="00B13C26">
            <w:pPr>
              <w:rPr>
                <w:noProof/>
                <w:lang w:val="en-IN" w:eastAsia="en-IN"/>
              </w:rPr>
            </w:pPr>
          </w:p>
          <w:p w14:paraId="1A7C8FF2" w14:textId="77777777" w:rsidR="007D398C" w:rsidRDefault="007D398C" w:rsidP="00B13C26">
            <w:pPr>
              <w:rPr>
                <w:noProof/>
                <w:lang w:val="en-IN" w:eastAsia="en-IN"/>
              </w:rPr>
            </w:pPr>
          </w:p>
          <w:p w14:paraId="351F56C8" w14:textId="77777777" w:rsidR="007D398C" w:rsidRDefault="007D398C" w:rsidP="00B13C26">
            <w:pPr>
              <w:rPr>
                <w:noProof/>
                <w:lang w:val="en-IN" w:eastAsia="en-IN"/>
              </w:rPr>
            </w:pPr>
          </w:p>
          <w:p w14:paraId="572F0717" w14:textId="77777777" w:rsidR="007D398C" w:rsidRDefault="007D398C" w:rsidP="00B13C26">
            <w:pPr>
              <w:rPr>
                <w:noProof/>
                <w:lang w:val="en-IN" w:eastAsia="en-IN"/>
              </w:rPr>
            </w:pPr>
          </w:p>
          <w:p w14:paraId="44955A57" w14:textId="77777777" w:rsidR="007D398C" w:rsidRDefault="007D398C" w:rsidP="00B13C26">
            <w:pPr>
              <w:rPr>
                <w:noProof/>
                <w:lang w:val="en-IN" w:eastAsia="en-IN"/>
              </w:rPr>
            </w:pPr>
          </w:p>
          <w:p w14:paraId="0C3AFB9E" w14:textId="77777777" w:rsidR="007D398C" w:rsidRDefault="007D398C" w:rsidP="00B13C26">
            <w:pPr>
              <w:rPr>
                <w:noProof/>
                <w:lang w:val="en-IN" w:eastAsia="en-IN"/>
              </w:rPr>
            </w:pPr>
          </w:p>
          <w:p w14:paraId="4976E835" w14:textId="77777777" w:rsidR="007D398C" w:rsidRDefault="007D398C" w:rsidP="00B13C26">
            <w:pPr>
              <w:rPr>
                <w:noProof/>
                <w:lang w:val="en-IN" w:eastAsia="en-IN"/>
              </w:rPr>
            </w:pPr>
          </w:p>
          <w:p w14:paraId="1A3B90AC" w14:textId="77777777" w:rsidR="007D398C" w:rsidRDefault="007D398C" w:rsidP="00B13C26">
            <w:pPr>
              <w:rPr>
                <w:noProof/>
                <w:lang w:val="en-IN" w:eastAsia="en-IN"/>
              </w:rPr>
            </w:pPr>
          </w:p>
          <w:p w14:paraId="34E17E3E" w14:textId="77777777" w:rsidR="007D398C" w:rsidRDefault="007D398C" w:rsidP="00B13C26">
            <w:pPr>
              <w:rPr>
                <w:noProof/>
                <w:lang w:val="en-IN" w:eastAsia="en-IN"/>
              </w:rPr>
            </w:pPr>
          </w:p>
          <w:p w14:paraId="3890717F" w14:textId="77777777" w:rsidR="007D398C" w:rsidRDefault="007D398C" w:rsidP="00B13C26">
            <w:pPr>
              <w:rPr>
                <w:noProof/>
                <w:lang w:val="en-IN" w:eastAsia="en-IN"/>
              </w:rPr>
            </w:pPr>
          </w:p>
          <w:p w14:paraId="0E55EF3C" w14:textId="77777777" w:rsidR="007D398C" w:rsidRDefault="007D398C" w:rsidP="00B13C26">
            <w:pPr>
              <w:rPr>
                <w:noProof/>
                <w:lang w:val="en-IN" w:eastAsia="en-IN"/>
              </w:rPr>
            </w:pPr>
          </w:p>
          <w:p w14:paraId="2FF62E69" w14:textId="77777777" w:rsidR="007D398C" w:rsidRDefault="007D398C" w:rsidP="00B13C26">
            <w:pPr>
              <w:rPr>
                <w:noProof/>
                <w:lang w:val="en-IN" w:eastAsia="en-IN"/>
              </w:rPr>
            </w:pPr>
          </w:p>
          <w:p w14:paraId="6BCDA168" w14:textId="27D1F461" w:rsidR="007D398C" w:rsidRDefault="007D398C" w:rsidP="00B13C26">
            <w:pPr>
              <w:rPr>
                <w:noProof/>
                <w:lang w:val="en-IN" w:eastAsia="en-IN"/>
              </w:rPr>
            </w:pPr>
          </w:p>
          <w:p w14:paraId="3C98FE29" w14:textId="545B4B54" w:rsidR="007D398C" w:rsidRDefault="007D398C" w:rsidP="00B13C26">
            <w:pPr>
              <w:rPr>
                <w:noProof/>
                <w:lang w:val="en-IN" w:eastAsia="en-IN"/>
              </w:rPr>
            </w:pPr>
          </w:p>
          <w:p w14:paraId="4D65A696" w14:textId="4FB4B6DC" w:rsidR="007D398C" w:rsidRDefault="007D398C" w:rsidP="00B13C26">
            <w:pPr>
              <w:rPr>
                <w:noProof/>
                <w:lang w:val="en-IN" w:eastAsia="en-IN"/>
              </w:rPr>
            </w:pPr>
          </w:p>
          <w:p w14:paraId="62D8051D" w14:textId="144918A8" w:rsidR="007D398C" w:rsidRDefault="007D398C" w:rsidP="00B13C26">
            <w:pPr>
              <w:rPr>
                <w:noProof/>
                <w:lang w:val="en-IN" w:eastAsia="en-IN"/>
              </w:rPr>
            </w:pPr>
          </w:p>
          <w:p w14:paraId="5343A6D1" w14:textId="77777777" w:rsidR="007D398C" w:rsidRDefault="007D398C" w:rsidP="00B13C26">
            <w:pPr>
              <w:rPr>
                <w:noProof/>
                <w:lang w:val="en-IN" w:eastAsia="en-IN"/>
              </w:rPr>
            </w:pPr>
          </w:p>
          <w:p w14:paraId="45B2A2EA" w14:textId="77777777" w:rsidR="007D398C" w:rsidRDefault="007D398C" w:rsidP="00B13C26">
            <w:pPr>
              <w:rPr>
                <w:noProof/>
                <w:lang w:val="en-IN" w:eastAsia="en-IN"/>
              </w:rPr>
            </w:pPr>
          </w:p>
          <w:p w14:paraId="76D136E7" w14:textId="4AB610E3" w:rsidR="007D398C" w:rsidRDefault="007D398C" w:rsidP="00B13C26">
            <w:pPr>
              <w:rPr>
                <w:noProof/>
                <w:lang w:val="en-IN" w:eastAsia="en-IN"/>
              </w:rPr>
            </w:pPr>
          </w:p>
        </w:tc>
      </w:tr>
    </w:tbl>
    <w:p w14:paraId="45475599" w14:textId="77777777" w:rsidR="009C68D0" w:rsidRPr="00A75FC2" w:rsidRDefault="009C68D0" w:rsidP="007D398C">
      <w:pPr>
        <w:pStyle w:val="NoSpacing"/>
      </w:pPr>
    </w:p>
    <w:sectPr w:rsidR="009C68D0" w:rsidRPr="00A75FC2" w:rsidSect="00D463E6">
      <w:headerReference w:type="default" r:id="rId13"/>
      <w:pgSz w:w="12240" w:h="15840"/>
      <w:pgMar w:top="142" w:right="360" w:bottom="142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1314F" w14:textId="77777777" w:rsidR="00C218CE" w:rsidRDefault="00C218CE" w:rsidP="00C51CF5">
      <w:r>
        <w:separator/>
      </w:r>
    </w:p>
  </w:endnote>
  <w:endnote w:type="continuationSeparator" w:id="0">
    <w:p w14:paraId="295991AC" w14:textId="77777777" w:rsidR="00C218CE" w:rsidRDefault="00C218CE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GGothicE">
    <w:altName w:val="MS Gothic"/>
    <w:charset w:val="80"/>
    <w:family w:val="modern"/>
    <w:pitch w:val="fixed"/>
    <w:sig w:usb0="E00002FF" w:usb1="2AC7EDFE" w:usb2="00000012" w:usb3="00000000" w:csb0="0002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8D51F" w14:textId="77777777" w:rsidR="00C218CE" w:rsidRDefault="00C218CE" w:rsidP="00C51CF5">
      <w:r>
        <w:separator/>
      </w:r>
    </w:p>
  </w:footnote>
  <w:footnote w:type="continuationSeparator" w:id="0">
    <w:p w14:paraId="25EA151B" w14:textId="77777777" w:rsidR="00C218CE" w:rsidRDefault="00C218CE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14EF3" w14:textId="77777777" w:rsidR="00C51CF5" w:rsidRDefault="00F56513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D873DC5" wp14:editId="08597574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4579AADD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B5617"/>
    <w:multiLevelType w:val="hybridMultilevel"/>
    <w:tmpl w:val="C8804C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66563"/>
    <w:multiLevelType w:val="hybridMultilevel"/>
    <w:tmpl w:val="590EED72"/>
    <w:lvl w:ilvl="0" w:tplc="CEAAE0B6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10464"/>
    <w:multiLevelType w:val="hybridMultilevel"/>
    <w:tmpl w:val="480C4EE8"/>
    <w:lvl w:ilvl="0" w:tplc="4009000B">
      <w:start w:val="1"/>
      <w:numFmt w:val="bullet"/>
      <w:lvlText w:val=""/>
      <w:lvlJc w:val="left"/>
      <w:pPr>
        <w:ind w:left="189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9" w:hanging="360"/>
      </w:pPr>
      <w:rPr>
        <w:rFonts w:ascii="Wingdings" w:hAnsi="Wingdings" w:hint="default"/>
      </w:rPr>
    </w:lvl>
  </w:abstractNum>
  <w:abstractNum w:abstractNumId="4" w15:restartNumberingAfterBreak="0">
    <w:nsid w:val="153F4C5C"/>
    <w:multiLevelType w:val="hybridMultilevel"/>
    <w:tmpl w:val="503EEA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B5D2D"/>
    <w:multiLevelType w:val="hybridMultilevel"/>
    <w:tmpl w:val="926EEC78"/>
    <w:lvl w:ilvl="0" w:tplc="4009000B">
      <w:start w:val="1"/>
      <w:numFmt w:val="bullet"/>
      <w:lvlText w:val=""/>
      <w:lvlJc w:val="left"/>
      <w:pPr>
        <w:ind w:left="16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76" w:hanging="360"/>
      </w:pPr>
      <w:rPr>
        <w:rFonts w:ascii="Wingdings" w:hAnsi="Wingdings" w:hint="default"/>
      </w:rPr>
    </w:lvl>
  </w:abstractNum>
  <w:abstractNum w:abstractNumId="6" w15:restartNumberingAfterBreak="0">
    <w:nsid w:val="329A6CA6"/>
    <w:multiLevelType w:val="hybridMultilevel"/>
    <w:tmpl w:val="F86A95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84EBF"/>
    <w:multiLevelType w:val="hybridMultilevel"/>
    <w:tmpl w:val="5D5C2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98089E"/>
    <w:multiLevelType w:val="hybridMultilevel"/>
    <w:tmpl w:val="AD7E5E02"/>
    <w:lvl w:ilvl="0" w:tplc="4009000B">
      <w:start w:val="1"/>
      <w:numFmt w:val="bullet"/>
      <w:lvlText w:val=""/>
      <w:lvlJc w:val="left"/>
      <w:pPr>
        <w:ind w:left="189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9" w:hanging="360"/>
      </w:pPr>
      <w:rPr>
        <w:rFonts w:ascii="Wingdings" w:hAnsi="Wingdings" w:hint="default"/>
      </w:rPr>
    </w:lvl>
  </w:abstractNum>
  <w:abstractNum w:abstractNumId="9" w15:restartNumberingAfterBreak="0">
    <w:nsid w:val="5C706F9D"/>
    <w:multiLevelType w:val="hybridMultilevel"/>
    <w:tmpl w:val="74B266A6"/>
    <w:lvl w:ilvl="0" w:tplc="4009000B">
      <w:start w:val="1"/>
      <w:numFmt w:val="bullet"/>
      <w:lvlText w:val=""/>
      <w:lvlJc w:val="left"/>
      <w:pPr>
        <w:ind w:left="88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0" w15:restartNumberingAfterBreak="0">
    <w:nsid w:val="5C946296"/>
    <w:multiLevelType w:val="singleLevel"/>
    <w:tmpl w:val="00000000"/>
    <w:lvl w:ilvl="0"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eastAsia="Symbol" w:hAnsi="Symbol" w:hint="default"/>
        <w:b w:val="0"/>
        <w:color w:val="000000"/>
        <w:sz w:val="20"/>
      </w:rPr>
    </w:lvl>
  </w:abstractNum>
  <w:abstractNum w:abstractNumId="11" w15:restartNumberingAfterBreak="0">
    <w:nsid w:val="5F8C4768"/>
    <w:multiLevelType w:val="hybridMultilevel"/>
    <w:tmpl w:val="3C12D0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2140951">
    <w:abstractNumId w:val="0"/>
  </w:num>
  <w:num w:numId="2" w16cid:durableId="273369637">
    <w:abstractNumId w:val="1"/>
  </w:num>
  <w:num w:numId="3" w16cid:durableId="784546890">
    <w:abstractNumId w:val="10"/>
  </w:num>
  <w:num w:numId="4" w16cid:durableId="499010277">
    <w:abstractNumId w:val="11"/>
  </w:num>
  <w:num w:numId="5" w16cid:durableId="1785148920">
    <w:abstractNumId w:val="4"/>
  </w:num>
  <w:num w:numId="6" w16cid:durableId="821116847">
    <w:abstractNumId w:val="9"/>
  </w:num>
  <w:num w:numId="7" w16cid:durableId="778723189">
    <w:abstractNumId w:val="5"/>
  </w:num>
  <w:num w:numId="8" w16cid:durableId="181743488">
    <w:abstractNumId w:val="3"/>
  </w:num>
  <w:num w:numId="9" w16cid:durableId="1196308250">
    <w:abstractNumId w:val="8"/>
  </w:num>
  <w:num w:numId="10" w16cid:durableId="1898978221">
    <w:abstractNumId w:val="6"/>
  </w:num>
  <w:num w:numId="11" w16cid:durableId="273178258">
    <w:abstractNumId w:val="2"/>
  </w:num>
  <w:num w:numId="12" w16cid:durableId="9506275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1FC"/>
    <w:rsid w:val="00036F49"/>
    <w:rsid w:val="000521EF"/>
    <w:rsid w:val="000A545F"/>
    <w:rsid w:val="000C11BB"/>
    <w:rsid w:val="000F3BEA"/>
    <w:rsid w:val="0010314C"/>
    <w:rsid w:val="00112458"/>
    <w:rsid w:val="00153B84"/>
    <w:rsid w:val="001571A7"/>
    <w:rsid w:val="00157DC4"/>
    <w:rsid w:val="00196AAB"/>
    <w:rsid w:val="001A4D1A"/>
    <w:rsid w:val="001A5226"/>
    <w:rsid w:val="001A569F"/>
    <w:rsid w:val="001B0B3D"/>
    <w:rsid w:val="001B5A33"/>
    <w:rsid w:val="001D4E99"/>
    <w:rsid w:val="001E660C"/>
    <w:rsid w:val="001F7094"/>
    <w:rsid w:val="00206363"/>
    <w:rsid w:val="00211DA6"/>
    <w:rsid w:val="00270C5B"/>
    <w:rsid w:val="00274FCA"/>
    <w:rsid w:val="00324DF7"/>
    <w:rsid w:val="00326F2C"/>
    <w:rsid w:val="00357640"/>
    <w:rsid w:val="003610EA"/>
    <w:rsid w:val="003A51A2"/>
    <w:rsid w:val="003B0DB8"/>
    <w:rsid w:val="003C0C73"/>
    <w:rsid w:val="003E35D2"/>
    <w:rsid w:val="003E5D43"/>
    <w:rsid w:val="0043015E"/>
    <w:rsid w:val="00431999"/>
    <w:rsid w:val="00443E2D"/>
    <w:rsid w:val="00445915"/>
    <w:rsid w:val="004831FF"/>
    <w:rsid w:val="005635C0"/>
    <w:rsid w:val="00572086"/>
    <w:rsid w:val="0058331D"/>
    <w:rsid w:val="00585215"/>
    <w:rsid w:val="0059323F"/>
    <w:rsid w:val="00597871"/>
    <w:rsid w:val="005D47DE"/>
    <w:rsid w:val="005E02EB"/>
    <w:rsid w:val="005F364E"/>
    <w:rsid w:val="0062123A"/>
    <w:rsid w:val="00635D61"/>
    <w:rsid w:val="00635EF0"/>
    <w:rsid w:val="0064114C"/>
    <w:rsid w:val="0064557A"/>
    <w:rsid w:val="00646E75"/>
    <w:rsid w:val="00663587"/>
    <w:rsid w:val="00664273"/>
    <w:rsid w:val="006D409C"/>
    <w:rsid w:val="006E1EFC"/>
    <w:rsid w:val="00724855"/>
    <w:rsid w:val="00776643"/>
    <w:rsid w:val="00777796"/>
    <w:rsid w:val="0077795E"/>
    <w:rsid w:val="00783437"/>
    <w:rsid w:val="00797579"/>
    <w:rsid w:val="007D0F5B"/>
    <w:rsid w:val="007D398C"/>
    <w:rsid w:val="007D4D9E"/>
    <w:rsid w:val="007E6A5F"/>
    <w:rsid w:val="007F3598"/>
    <w:rsid w:val="00814E5C"/>
    <w:rsid w:val="00831F6F"/>
    <w:rsid w:val="00864A9A"/>
    <w:rsid w:val="00882E29"/>
    <w:rsid w:val="00884CC4"/>
    <w:rsid w:val="008A30AA"/>
    <w:rsid w:val="008B5B41"/>
    <w:rsid w:val="008C7EBA"/>
    <w:rsid w:val="008D1A52"/>
    <w:rsid w:val="008F290E"/>
    <w:rsid w:val="0092190E"/>
    <w:rsid w:val="009417C9"/>
    <w:rsid w:val="00942045"/>
    <w:rsid w:val="00964B9F"/>
    <w:rsid w:val="009C180D"/>
    <w:rsid w:val="009C68D0"/>
    <w:rsid w:val="009F215D"/>
    <w:rsid w:val="009F284F"/>
    <w:rsid w:val="00A0653F"/>
    <w:rsid w:val="00A36094"/>
    <w:rsid w:val="00A671EB"/>
    <w:rsid w:val="00A73657"/>
    <w:rsid w:val="00A73BCA"/>
    <w:rsid w:val="00A75FC2"/>
    <w:rsid w:val="00A75FCE"/>
    <w:rsid w:val="00AC5509"/>
    <w:rsid w:val="00AD7F82"/>
    <w:rsid w:val="00AE2EDD"/>
    <w:rsid w:val="00AF4EA4"/>
    <w:rsid w:val="00B0669D"/>
    <w:rsid w:val="00B21AE5"/>
    <w:rsid w:val="00B24851"/>
    <w:rsid w:val="00B82B08"/>
    <w:rsid w:val="00B90CEF"/>
    <w:rsid w:val="00B95D4D"/>
    <w:rsid w:val="00BA67B4"/>
    <w:rsid w:val="00BB5C68"/>
    <w:rsid w:val="00C218CE"/>
    <w:rsid w:val="00C441FC"/>
    <w:rsid w:val="00C51CF5"/>
    <w:rsid w:val="00C5529B"/>
    <w:rsid w:val="00C93D20"/>
    <w:rsid w:val="00CA407F"/>
    <w:rsid w:val="00CC15F9"/>
    <w:rsid w:val="00CD53D8"/>
    <w:rsid w:val="00D00A30"/>
    <w:rsid w:val="00D0624C"/>
    <w:rsid w:val="00D25AEE"/>
    <w:rsid w:val="00D4437F"/>
    <w:rsid w:val="00D463E6"/>
    <w:rsid w:val="00D8438A"/>
    <w:rsid w:val="00DC71AE"/>
    <w:rsid w:val="00E10917"/>
    <w:rsid w:val="00E20170"/>
    <w:rsid w:val="00E3254A"/>
    <w:rsid w:val="00E55D74"/>
    <w:rsid w:val="00E774C3"/>
    <w:rsid w:val="00E80052"/>
    <w:rsid w:val="00E8541C"/>
    <w:rsid w:val="00EC1B93"/>
    <w:rsid w:val="00EC3F4A"/>
    <w:rsid w:val="00ED2226"/>
    <w:rsid w:val="00EF7A9A"/>
    <w:rsid w:val="00F0660B"/>
    <w:rsid w:val="00F56513"/>
    <w:rsid w:val="00F67087"/>
    <w:rsid w:val="00FC5CD1"/>
    <w:rsid w:val="00FD27BC"/>
    <w:rsid w:val="00FF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191D1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table" w:styleId="TableGrid">
    <w:name w:val="Table Grid"/>
    <w:basedOn w:val="TableNormal"/>
    <w:uiPriority w:val="39"/>
    <w:rsid w:val="00211D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D7F82"/>
    <w:pPr>
      <w:ind w:right="360"/>
    </w:pPr>
    <w:rPr>
      <w:sz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74FCA"/>
    <w:pPr>
      <w:suppressAutoHyphens/>
      <w:spacing w:after="120"/>
      <w:ind w:left="360" w:right="0"/>
    </w:pPr>
    <w:rPr>
      <w:rFonts w:ascii="Times New Roman" w:eastAsia="Times New Roman" w:hAnsi="Times New Roman" w:cs="Times New Roman"/>
      <w:sz w:val="24"/>
      <w:lang w:eastAsia="zh-CN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74FCA"/>
    <w:rPr>
      <w:rFonts w:ascii="Times New Roman" w:eastAsia="Times New Roman" w:hAnsi="Times New Roman" w:cs="Times New Roman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F066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dnaanit06@gmail.com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ammd\AppData\Roaming\Microsoft\Templates\Green%20cub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D14677A1FC545BEAC28DD366FB5B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36198C-7613-4D52-A723-BB958E54AAE2}"/>
      </w:docPartPr>
      <w:docPartBody>
        <w:p w:rsidR="00B314AC" w:rsidRDefault="00227340">
          <w:pPr>
            <w:pStyle w:val="AD14677A1FC545BEAC28DD366FB5B88A"/>
          </w:pPr>
          <w:r w:rsidRPr="005D47DE">
            <w:t>Profile</w:t>
          </w:r>
        </w:p>
      </w:docPartBody>
    </w:docPart>
    <w:docPart>
      <w:docPartPr>
        <w:name w:val="D89B7ECE1690405FBB703A27F119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27378-98A0-4524-91BC-92AFD35E2B54}"/>
      </w:docPartPr>
      <w:docPartBody>
        <w:p w:rsidR="00B314AC" w:rsidRDefault="00227340">
          <w:pPr>
            <w:pStyle w:val="D89B7ECE1690405FBB703A27F1198823"/>
          </w:pPr>
          <w:r w:rsidRPr="005D47DE">
            <w:rPr>
              <w:rStyle w:val="Heading2Char"/>
            </w:rPr>
            <w:t>CONTACT</w:t>
          </w:r>
        </w:p>
      </w:docPartBody>
    </w:docPart>
    <w:docPart>
      <w:docPartPr>
        <w:name w:val="B2BA4590E8234C7F82189E92C7D61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9D127-D1F0-445D-AC74-27BF95029FDA}"/>
      </w:docPartPr>
      <w:docPartBody>
        <w:p w:rsidR="00B314AC" w:rsidRDefault="00227340">
          <w:pPr>
            <w:pStyle w:val="B2BA4590E8234C7F82189E92C7D61372"/>
          </w:pPr>
          <w:r w:rsidRPr="004D3011">
            <w:t>PHONE:</w:t>
          </w:r>
        </w:p>
      </w:docPartBody>
    </w:docPart>
    <w:docPart>
      <w:docPartPr>
        <w:name w:val="61A7DE0FB07A47AE8C849362F27C5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582ED-A32C-42EB-AB23-C341C88A11F5}"/>
      </w:docPartPr>
      <w:docPartBody>
        <w:p w:rsidR="00B314AC" w:rsidRDefault="00227340">
          <w:pPr>
            <w:pStyle w:val="61A7DE0FB07A47AE8C849362F27C5CDE"/>
          </w:pPr>
          <w:r w:rsidRPr="004D3011">
            <w:t>EMAIL:</w:t>
          </w:r>
        </w:p>
      </w:docPartBody>
    </w:docPart>
    <w:docPart>
      <w:docPartPr>
        <w:name w:val="33A5D413BF9F4BC696B11950C8054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6EFE0-A889-49B2-8414-CCDBF9EB383D}"/>
      </w:docPartPr>
      <w:docPartBody>
        <w:p w:rsidR="00B314AC" w:rsidRDefault="00227340">
          <w:pPr>
            <w:pStyle w:val="33A5D413BF9F4BC696B11950C8054D19"/>
          </w:pPr>
          <w:r w:rsidRPr="00776643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GGothicE">
    <w:altName w:val="MS Gothic"/>
    <w:charset w:val="80"/>
    <w:family w:val="modern"/>
    <w:pitch w:val="fixed"/>
    <w:sig w:usb0="E00002FF" w:usb1="2AC7EDFE" w:usb2="00000012" w:usb3="00000000" w:csb0="0002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24F"/>
    <w:rsid w:val="001538D0"/>
    <w:rsid w:val="00173F1B"/>
    <w:rsid w:val="001D1B20"/>
    <w:rsid w:val="00227340"/>
    <w:rsid w:val="002D21DD"/>
    <w:rsid w:val="00384264"/>
    <w:rsid w:val="00567D47"/>
    <w:rsid w:val="006C324F"/>
    <w:rsid w:val="006D7E67"/>
    <w:rsid w:val="008D5C86"/>
    <w:rsid w:val="009042E2"/>
    <w:rsid w:val="00AB543E"/>
    <w:rsid w:val="00B314AC"/>
    <w:rsid w:val="00DE0E20"/>
    <w:rsid w:val="00E2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8D5C86"/>
    <w:pPr>
      <w:keepNext/>
      <w:keepLines/>
      <w:pBdr>
        <w:bottom w:val="single" w:sz="8" w:space="1" w:color="4472C4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14677A1FC545BEAC28DD366FB5B88A">
    <w:name w:val="AD14677A1FC545BEAC28DD366FB5B88A"/>
  </w:style>
  <w:style w:type="character" w:customStyle="1" w:styleId="Heading2Char">
    <w:name w:val="Heading 2 Char"/>
    <w:basedOn w:val="DefaultParagraphFont"/>
    <w:link w:val="Heading2"/>
    <w:uiPriority w:val="9"/>
    <w:rsid w:val="008D5C86"/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val="en-US" w:eastAsia="ja-JP"/>
    </w:rPr>
  </w:style>
  <w:style w:type="paragraph" w:customStyle="1" w:styleId="D89B7ECE1690405FBB703A27F1198823">
    <w:name w:val="D89B7ECE1690405FBB703A27F1198823"/>
  </w:style>
  <w:style w:type="paragraph" w:customStyle="1" w:styleId="B2BA4590E8234C7F82189E92C7D61372">
    <w:name w:val="B2BA4590E8234C7F82189E92C7D61372"/>
  </w:style>
  <w:style w:type="paragraph" w:customStyle="1" w:styleId="61A7DE0FB07A47AE8C849362F27C5CDE">
    <w:name w:val="61A7DE0FB07A47AE8C849362F27C5CDE"/>
  </w:style>
  <w:style w:type="character" w:styleId="Hyperlink">
    <w:name w:val="Hyperlink"/>
    <w:basedOn w:val="DefaultParagraphFont"/>
    <w:uiPriority w:val="99"/>
    <w:unhideWhenUsed/>
    <w:rsid w:val="006C324F"/>
    <w:rPr>
      <w:color w:val="ED7D31" w:themeColor="accent2"/>
      <w:u w:val="single"/>
    </w:rPr>
  </w:style>
  <w:style w:type="paragraph" w:customStyle="1" w:styleId="33A5D413BF9F4BC696B11950C8054D19">
    <w:name w:val="33A5D413BF9F4BC696B11950C8054D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201D2174-D4CF-4A8A-9F61-434D70CD474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cube resume.dotx</Template>
  <TotalTime>0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2022-06-04T08:49:00Z</dcterms:created>
  <dcterms:modified xsi:type="dcterms:W3CDTF">2022-06-04T10:02:00Z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