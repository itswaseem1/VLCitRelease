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18" w:type="pct"/>
        <w:tblLayout w:type="fixed"/>
        <w:tblCellMar>
          <w:left w:w="115" w:type="dxa"/>
          <w:right w:w="115" w:type="dxa"/>
        </w:tblCellMar>
        <w:tblLook w:val="04A0" w:firstRow="1" w:lastRow="0" w:firstColumn="1" w:lastColumn="0" w:noHBand="0" w:noVBand="1"/>
      </w:tblPr>
      <w:tblGrid>
        <w:gridCol w:w="4253"/>
        <w:gridCol w:w="567"/>
        <w:gridCol w:w="6972"/>
      </w:tblGrid>
      <w:tr w:rsidR="006D409C" w14:paraId="267D1A7B" w14:textId="77777777" w:rsidTr="003C0C73">
        <w:trPr>
          <w:trHeight w:val="673"/>
        </w:trPr>
        <w:tc>
          <w:tcPr>
            <w:tcW w:w="4253" w:type="dxa"/>
            <w:vMerge w:val="restart"/>
            <w:tcMar>
              <w:left w:w="360" w:type="dxa"/>
            </w:tcMar>
            <w:vAlign w:val="bottom"/>
          </w:tcPr>
          <w:p w14:paraId="1E75A393" w14:textId="77777777" w:rsidR="006D409C" w:rsidRDefault="00A0653F" w:rsidP="00A0653F">
            <w:pPr>
              <w:tabs>
                <w:tab w:val="left" w:pos="990"/>
              </w:tabs>
              <w:jc w:val="center"/>
            </w:pPr>
            <w:r>
              <w:rPr>
                <w:noProof/>
                <w:lang w:val="en-IN" w:eastAsia="en-IN"/>
              </w:rPr>
              <w:drawing>
                <wp:anchor distT="0" distB="0" distL="114300" distR="114300" simplePos="0" relativeHeight="251662336" behindDoc="0" locked="0" layoutInCell="1" allowOverlap="1" wp14:anchorId="5CABB3F5" wp14:editId="4223B4FD">
                  <wp:simplePos x="0" y="0"/>
                  <wp:positionH relativeFrom="column">
                    <wp:posOffset>46355</wp:posOffset>
                  </wp:positionH>
                  <wp:positionV relativeFrom="paragraph">
                    <wp:posOffset>-1531620</wp:posOffset>
                  </wp:positionV>
                  <wp:extent cx="1454150" cy="16313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seem-pho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4150" cy="1631315"/>
                          </a:xfrm>
                          <a:prstGeom prst="rect">
                            <a:avLst/>
                          </a:prstGeom>
                        </pic:spPr>
                      </pic:pic>
                    </a:graphicData>
                  </a:graphic>
                  <wp14:sizeRelH relativeFrom="margin">
                    <wp14:pctWidth>0</wp14:pctWidth>
                  </wp14:sizeRelH>
                  <wp14:sizeRelV relativeFrom="margin">
                    <wp14:pctHeight>0</wp14:pctHeight>
                  </wp14:sizeRelV>
                </wp:anchor>
              </w:drawing>
            </w:r>
          </w:p>
        </w:tc>
        <w:tc>
          <w:tcPr>
            <w:tcW w:w="567" w:type="dxa"/>
            <w:shd w:val="clear" w:color="auto" w:fill="31521B" w:themeFill="accent2" w:themeFillShade="80"/>
          </w:tcPr>
          <w:p w14:paraId="2210FD92" w14:textId="77777777" w:rsidR="006D409C" w:rsidRDefault="006D409C" w:rsidP="006D409C">
            <w:pPr>
              <w:tabs>
                <w:tab w:val="left" w:pos="990"/>
              </w:tabs>
            </w:pPr>
          </w:p>
        </w:tc>
        <w:tc>
          <w:tcPr>
            <w:tcW w:w="6972" w:type="dxa"/>
            <w:shd w:val="clear" w:color="auto" w:fill="31521B" w:themeFill="accent2" w:themeFillShade="80"/>
            <w:vAlign w:val="center"/>
          </w:tcPr>
          <w:p w14:paraId="00DC823D" w14:textId="77777777" w:rsidR="006D409C" w:rsidRDefault="00C441FC" w:rsidP="00C441FC">
            <w:pPr>
              <w:pStyle w:val="Heading1"/>
            </w:pPr>
            <w:r>
              <w:t>Certification</w:t>
            </w:r>
          </w:p>
        </w:tc>
      </w:tr>
      <w:tr w:rsidR="006D409C" w14:paraId="59C40D87" w14:textId="77777777" w:rsidTr="00D463E6">
        <w:trPr>
          <w:trHeight w:val="2385"/>
        </w:trPr>
        <w:tc>
          <w:tcPr>
            <w:tcW w:w="4253" w:type="dxa"/>
            <w:vMerge/>
            <w:tcMar>
              <w:left w:w="360" w:type="dxa"/>
            </w:tcMar>
            <w:vAlign w:val="bottom"/>
          </w:tcPr>
          <w:p w14:paraId="286D9CA1" w14:textId="77777777" w:rsidR="006D409C" w:rsidRDefault="006D409C" w:rsidP="00776643">
            <w:pPr>
              <w:tabs>
                <w:tab w:val="left" w:pos="990"/>
              </w:tabs>
              <w:jc w:val="center"/>
              <w:rPr>
                <w:noProof/>
              </w:rPr>
            </w:pPr>
          </w:p>
        </w:tc>
        <w:tc>
          <w:tcPr>
            <w:tcW w:w="567" w:type="dxa"/>
            <w:tcMar>
              <w:left w:w="0" w:type="dxa"/>
              <w:right w:w="0" w:type="dxa"/>
            </w:tcMar>
          </w:tcPr>
          <w:p w14:paraId="101E9775" w14:textId="77777777" w:rsidR="006D409C" w:rsidRDefault="006D409C" w:rsidP="00776643">
            <w:pPr>
              <w:tabs>
                <w:tab w:val="left" w:pos="990"/>
              </w:tabs>
            </w:pPr>
            <w:r>
              <w:rPr>
                <w:noProof/>
                <w:lang w:val="en-IN" w:eastAsia="en-IN"/>
              </w:rPr>
              <mc:AlternateContent>
                <mc:Choice Requires="wps">
                  <w:drawing>
                    <wp:inline distT="0" distB="0" distL="0" distR="0" wp14:anchorId="6EE338D5" wp14:editId="1E0824F0">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FB902C"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EE338D5"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MLbQQAAKo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6AFB902C" w14:textId="77777777" w:rsidR="006D409C" w:rsidRPr="00AF4EA4" w:rsidRDefault="006D409C" w:rsidP="006D409C">
                            <w:pPr>
                              <w:jc w:val="center"/>
                              <w:rPr>
                                <w:color w:val="455F51" w:themeColor="text2"/>
                              </w:rPr>
                            </w:pPr>
                          </w:p>
                        </w:txbxContent>
                      </v:textbox>
                      <w10:anchorlock/>
                    </v:shape>
                  </w:pict>
                </mc:Fallback>
              </mc:AlternateContent>
            </w:r>
          </w:p>
        </w:tc>
        <w:tc>
          <w:tcPr>
            <w:tcW w:w="6972" w:type="dxa"/>
          </w:tcPr>
          <w:p w14:paraId="00A51FDD" w14:textId="3BA9F64D" w:rsidR="00270C5B" w:rsidRPr="00270C5B" w:rsidRDefault="00F40D6B" w:rsidP="00BA67B4">
            <w:pPr>
              <w:pStyle w:val="Date"/>
            </w:pPr>
            <w:r>
              <w:rPr>
                <w:noProof/>
                <w:lang w:val="en-IN" w:eastAsia="en-IN"/>
              </w:rPr>
              <w:drawing>
                <wp:anchor distT="0" distB="0" distL="114300" distR="114300" simplePos="0" relativeHeight="251659264" behindDoc="0" locked="0" layoutInCell="1" allowOverlap="1" wp14:anchorId="62CABBF3" wp14:editId="71A274F7">
                  <wp:simplePos x="0" y="0"/>
                  <wp:positionH relativeFrom="column">
                    <wp:posOffset>809625</wp:posOffset>
                  </wp:positionH>
                  <wp:positionV relativeFrom="paragraph">
                    <wp:posOffset>854075</wp:posOffset>
                  </wp:positionV>
                  <wp:extent cx="1209675" cy="626693"/>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NS21Banner2013.png"/>
                          <pic:cNvPicPr/>
                        </pic:nvPicPr>
                        <pic:blipFill>
                          <a:blip r:embed="rId12">
                            <a:extLst>
                              <a:ext uri="{28A0092B-C50C-407E-A947-70E740481C1C}">
                                <a14:useLocalDpi xmlns:a14="http://schemas.microsoft.com/office/drawing/2010/main" val="0"/>
                              </a:ext>
                            </a:extLst>
                          </a:blip>
                          <a:stretch>
                            <a:fillRect/>
                          </a:stretch>
                        </pic:blipFill>
                        <pic:spPr>
                          <a:xfrm>
                            <a:off x="0" y="0"/>
                            <a:ext cx="1209675" cy="626693"/>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1312" behindDoc="0" locked="0" layoutInCell="1" allowOverlap="1" wp14:anchorId="2892A65D" wp14:editId="13A4FF2D">
                  <wp:simplePos x="0" y="0"/>
                  <wp:positionH relativeFrom="column">
                    <wp:posOffset>2141855</wp:posOffset>
                  </wp:positionH>
                  <wp:positionV relativeFrom="paragraph">
                    <wp:posOffset>850265</wp:posOffset>
                  </wp:positionV>
                  <wp:extent cx="743585" cy="6000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JA.JPG"/>
                          <pic:cNvPicPr/>
                        </pic:nvPicPr>
                        <pic:blipFill>
                          <a:blip r:embed="rId13">
                            <a:extLst>
                              <a:ext uri="{28A0092B-C50C-407E-A947-70E740481C1C}">
                                <a14:useLocalDpi xmlns:a14="http://schemas.microsoft.com/office/drawing/2010/main" val="0"/>
                              </a:ext>
                            </a:extLst>
                          </a:blip>
                          <a:stretch>
                            <a:fillRect/>
                          </a:stretch>
                        </pic:blipFill>
                        <pic:spPr>
                          <a:xfrm>
                            <a:off x="0" y="0"/>
                            <a:ext cx="743585" cy="60007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72576" behindDoc="0" locked="0" layoutInCell="1" allowOverlap="1" wp14:anchorId="397DD1D8" wp14:editId="09532365">
                  <wp:simplePos x="0" y="0"/>
                  <wp:positionH relativeFrom="column">
                    <wp:posOffset>2765425</wp:posOffset>
                  </wp:positionH>
                  <wp:positionV relativeFrom="paragraph">
                    <wp:posOffset>88984</wp:posOffset>
                  </wp:positionV>
                  <wp:extent cx="1543878" cy="6762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FU_CRT_BDG_Admin_RGB.jpg"/>
                          <pic:cNvPicPr/>
                        </pic:nvPicPr>
                        <pic:blipFill>
                          <a:blip r:embed="rId14">
                            <a:extLst>
                              <a:ext uri="{28A0092B-C50C-407E-A947-70E740481C1C}">
                                <a14:useLocalDpi xmlns:a14="http://schemas.microsoft.com/office/drawing/2010/main" val="0"/>
                              </a:ext>
                            </a:extLst>
                          </a:blip>
                          <a:stretch>
                            <a:fillRect/>
                          </a:stretch>
                        </pic:blipFill>
                        <pic:spPr>
                          <a:xfrm>
                            <a:off x="0" y="0"/>
                            <a:ext cx="1543878" cy="67627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0288" behindDoc="0" locked="0" layoutInCell="1" allowOverlap="1" wp14:anchorId="0F16EE64" wp14:editId="7E691DDF">
                  <wp:simplePos x="0" y="0"/>
                  <wp:positionH relativeFrom="column">
                    <wp:posOffset>1044575</wp:posOffset>
                  </wp:positionH>
                  <wp:positionV relativeFrom="paragraph">
                    <wp:posOffset>98425</wp:posOffset>
                  </wp:positionV>
                  <wp:extent cx="1536785" cy="6667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FU_CRT_BDG_Pltfrm_Dev_I_RGB.jpg"/>
                          <pic:cNvPicPr/>
                        </pic:nvPicPr>
                        <pic:blipFill>
                          <a:blip r:embed="rId15">
                            <a:extLst>
                              <a:ext uri="{28A0092B-C50C-407E-A947-70E740481C1C}">
                                <a14:useLocalDpi xmlns:a14="http://schemas.microsoft.com/office/drawing/2010/main" val="0"/>
                              </a:ext>
                            </a:extLst>
                          </a:blip>
                          <a:stretch>
                            <a:fillRect/>
                          </a:stretch>
                        </pic:blipFill>
                        <pic:spPr>
                          <a:xfrm>
                            <a:off x="0" y="0"/>
                            <a:ext cx="1536785" cy="66675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inline distT="0" distB="0" distL="0" distR="0" wp14:anchorId="7B95C56D" wp14:editId="09E62CC5">
                  <wp:extent cx="952500" cy="93121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979007" cy="957131"/>
                          </a:xfrm>
                          <a:prstGeom prst="rect">
                            <a:avLst/>
                          </a:prstGeom>
                        </pic:spPr>
                      </pic:pic>
                    </a:graphicData>
                  </a:graphic>
                </wp:inline>
              </w:drawing>
            </w:r>
          </w:p>
        </w:tc>
      </w:tr>
      <w:tr w:rsidR="006D409C" w14:paraId="485D37A9" w14:textId="77777777" w:rsidTr="003C0C73">
        <w:trPr>
          <w:trHeight w:val="642"/>
        </w:trPr>
        <w:tc>
          <w:tcPr>
            <w:tcW w:w="4253" w:type="dxa"/>
            <w:vMerge w:val="restart"/>
            <w:tcMar>
              <w:left w:w="360" w:type="dxa"/>
            </w:tcMar>
          </w:tcPr>
          <w:p w14:paraId="5147EAFE" w14:textId="77777777" w:rsidR="006D409C" w:rsidRPr="00C441FC" w:rsidRDefault="00C441FC" w:rsidP="008D1A52">
            <w:pPr>
              <w:pStyle w:val="Title"/>
              <w:jc w:val="left"/>
              <w:rPr>
                <w:sz w:val="44"/>
                <w:szCs w:val="44"/>
              </w:rPr>
            </w:pPr>
            <w:r w:rsidRPr="00C441FC">
              <w:rPr>
                <w:sz w:val="44"/>
                <w:szCs w:val="44"/>
              </w:rPr>
              <w:t>M</w:t>
            </w:r>
            <w:r w:rsidR="008D1A52">
              <w:rPr>
                <w:sz w:val="44"/>
                <w:szCs w:val="44"/>
              </w:rPr>
              <w:t xml:space="preserve">ohd </w:t>
            </w:r>
            <w:r w:rsidRPr="00C441FC">
              <w:rPr>
                <w:sz w:val="44"/>
                <w:szCs w:val="44"/>
              </w:rPr>
              <w:t>waseemuddin</w:t>
            </w:r>
          </w:p>
          <w:p w14:paraId="4F0EF208" w14:textId="77777777" w:rsidR="006D409C" w:rsidRPr="005D47DE" w:rsidRDefault="008D1A52" w:rsidP="0058331D">
            <w:pPr>
              <w:pStyle w:val="Subtitle"/>
              <w:ind w:left="1440"/>
              <w:jc w:val="left"/>
            </w:pPr>
            <w:r>
              <w:rPr>
                <w:spacing w:val="1"/>
                <w:w w:val="56"/>
              </w:rPr>
              <w:t xml:space="preserve">            </w:t>
            </w:r>
            <w:r w:rsidR="00206363">
              <w:rPr>
                <w:spacing w:val="1"/>
                <w:w w:val="56"/>
              </w:rPr>
              <w:t>Salesforce Develope</w:t>
            </w:r>
            <w:r w:rsidR="00206363">
              <w:rPr>
                <w:spacing w:val="5"/>
                <w:w w:val="56"/>
              </w:rPr>
              <w:t>r</w:t>
            </w:r>
          </w:p>
          <w:sdt>
            <w:sdtPr>
              <w:id w:val="-1448076370"/>
              <w:placeholder>
                <w:docPart w:val="AD14677A1FC545BEAC28DD366FB5B88A"/>
              </w:placeholder>
              <w:temporary/>
              <w:showingPlcHdr/>
              <w15:appearance w15:val="hidden"/>
            </w:sdtPr>
            <w:sdtContent>
              <w:p w14:paraId="0B67FBFE" w14:textId="77777777" w:rsidR="006D409C" w:rsidRPr="005D47DE" w:rsidRDefault="006D409C" w:rsidP="008D1A52">
                <w:pPr>
                  <w:pStyle w:val="Heading2"/>
                </w:pPr>
                <w:r w:rsidRPr="005D47DE">
                  <w:t>Profile</w:t>
                </w:r>
              </w:p>
            </w:sdtContent>
          </w:sdt>
          <w:p w14:paraId="2F3B0602" w14:textId="77777777" w:rsidR="00B82B08" w:rsidRDefault="00B82B08" w:rsidP="008D1A52">
            <w:pPr>
              <w:spacing w:line="276" w:lineRule="auto"/>
              <w:rPr>
                <w:rFonts w:eastAsia="Times New Roman" w:hAnsi="Cambria"/>
                <w:color w:val="000000"/>
              </w:rPr>
            </w:pPr>
            <w:r>
              <w:rPr>
                <w:rFonts w:eastAsia="Times New Roman" w:hAnsi="Cambria"/>
                <w:color w:val="000000"/>
              </w:rPr>
              <w:t>Seeking challenging and growth-oriented assignment with in progressive account in the organization.</w:t>
            </w:r>
          </w:p>
          <w:p w14:paraId="06624030" w14:textId="77777777" w:rsidR="00B82B08" w:rsidRPr="0047453C" w:rsidRDefault="00B82B08" w:rsidP="008D1A52">
            <w:pPr>
              <w:adjustRightInd w:val="0"/>
              <w:rPr>
                <w:rFonts w:cs="Arial"/>
                <w:szCs w:val="22"/>
              </w:rPr>
            </w:pPr>
            <w:r w:rsidRPr="0047453C">
              <w:rPr>
                <w:rFonts w:cs="Arial"/>
                <w:szCs w:val="22"/>
              </w:rPr>
              <w:t xml:space="preserve">Have an excellent track record of successful project </w:t>
            </w:r>
            <w:r>
              <w:rPr>
                <w:rFonts w:cs="Arial"/>
                <w:szCs w:val="22"/>
              </w:rPr>
              <w:t>deliveries and maintaining</w:t>
            </w:r>
            <w:r w:rsidRPr="0047453C">
              <w:rPr>
                <w:rFonts w:cs="Arial"/>
                <w:szCs w:val="22"/>
              </w:rPr>
              <w:t xml:space="preserve"> client</w:t>
            </w:r>
            <w:r>
              <w:rPr>
                <w:rFonts w:cs="Arial"/>
                <w:szCs w:val="22"/>
              </w:rPr>
              <w:t xml:space="preserve"> relationship</w:t>
            </w:r>
            <w:r w:rsidRPr="0047453C">
              <w:rPr>
                <w:rFonts w:cs="Arial"/>
                <w:szCs w:val="22"/>
              </w:rPr>
              <w:t>, self-motivated team player with a resu</w:t>
            </w:r>
            <w:r>
              <w:rPr>
                <w:rFonts w:cs="Arial"/>
                <w:szCs w:val="22"/>
              </w:rPr>
              <w:t>lt oriented management style, excellent communication</w:t>
            </w:r>
            <w:r w:rsidRPr="0047453C">
              <w:rPr>
                <w:rFonts w:cs="Arial"/>
                <w:szCs w:val="22"/>
              </w:rPr>
              <w:t xml:space="preserve"> and management skills, with strong technical and analytical </w:t>
            </w:r>
            <w:r>
              <w:rPr>
                <w:rFonts w:cs="Arial"/>
                <w:szCs w:val="22"/>
              </w:rPr>
              <w:t>abilities</w:t>
            </w:r>
            <w:r w:rsidRPr="0047453C">
              <w:rPr>
                <w:rFonts w:cs="Arial"/>
                <w:szCs w:val="22"/>
              </w:rPr>
              <w:t>.</w:t>
            </w:r>
          </w:p>
          <w:p w14:paraId="02453387" w14:textId="77777777" w:rsidR="006D409C" w:rsidRDefault="006D409C" w:rsidP="008D1A52">
            <w:pPr>
              <w:pStyle w:val="ProfileText"/>
            </w:pPr>
          </w:p>
          <w:p w14:paraId="33D67D76" w14:textId="77777777" w:rsidR="006D409C" w:rsidRDefault="006D409C" w:rsidP="008D1A52"/>
          <w:sdt>
            <w:sdtPr>
              <w:id w:val="-1954003311"/>
              <w:placeholder>
                <w:docPart w:val="D89B7ECE1690405FBB703A27F1198823"/>
              </w:placeholder>
              <w:temporary/>
              <w:showingPlcHdr/>
              <w15:appearance w15:val="hidden"/>
            </w:sdtPr>
            <w:sdtContent>
              <w:p w14:paraId="4697F348" w14:textId="77777777" w:rsidR="006D409C" w:rsidRDefault="006D409C" w:rsidP="008D1A52">
                <w:pPr>
                  <w:pStyle w:val="Heading2"/>
                </w:pPr>
                <w:r w:rsidRPr="005D47DE">
                  <w:rPr>
                    <w:rStyle w:val="Heading2Char"/>
                  </w:rPr>
                  <w:t>CONTACT</w:t>
                </w:r>
              </w:p>
            </w:sdtContent>
          </w:sdt>
          <w:sdt>
            <w:sdtPr>
              <w:id w:val="1111563247"/>
              <w:placeholder>
                <w:docPart w:val="B2BA4590E8234C7F82189E92C7D61372"/>
              </w:placeholder>
              <w:temporary/>
              <w:showingPlcHdr/>
              <w15:appearance w15:val="hidden"/>
            </w:sdtPr>
            <w:sdtContent>
              <w:p w14:paraId="4E5CF2B6" w14:textId="77777777" w:rsidR="006D409C" w:rsidRDefault="006D409C" w:rsidP="008D1A52">
                <w:pPr>
                  <w:pStyle w:val="ContactDetails"/>
                </w:pPr>
                <w:r w:rsidRPr="004D3011">
                  <w:t>PHONE:</w:t>
                </w:r>
              </w:p>
            </w:sdtContent>
          </w:sdt>
          <w:p w14:paraId="5ED81CFD" w14:textId="0FA66E23" w:rsidR="006D409C" w:rsidRDefault="006B4ECB" w:rsidP="008D1A52">
            <w:pPr>
              <w:pStyle w:val="ContactDetails"/>
            </w:pPr>
            <w:r>
              <w:t>(+91) 7013</w:t>
            </w:r>
            <w:r w:rsidR="001B5A33">
              <w:t>-</w:t>
            </w:r>
            <w:r>
              <w:t>230</w:t>
            </w:r>
            <w:r w:rsidR="00357640">
              <w:t>-</w:t>
            </w:r>
            <w:r>
              <w:t>597</w:t>
            </w:r>
          </w:p>
          <w:p w14:paraId="23DCECD4" w14:textId="77777777" w:rsidR="006D409C" w:rsidRDefault="006D409C" w:rsidP="008D1A52"/>
          <w:sdt>
            <w:sdtPr>
              <w:id w:val="-240260293"/>
              <w:placeholder>
                <w:docPart w:val="61A7DE0FB07A47AE8C849362F27C5CDE"/>
              </w:placeholder>
              <w:temporary/>
              <w:showingPlcHdr/>
              <w15:appearance w15:val="hidden"/>
            </w:sdtPr>
            <w:sdtContent>
              <w:p w14:paraId="6D764F77" w14:textId="77777777" w:rsidR="006D409C" w:rsidRDefault="006D409C" w:rsidP="008D1A52">
                <w:pPr>
                  <w:pStyle w:val="ContactDetails"/>
                </w:pPr>
                <w:r w:rsidRPr="004D3011">
                  <w:t>EMAIL:</w:t>
                </w:r>
              </w:p>
            </w:sdtContent>
          </w:sdt>
          <w:p w14:paraId="6ED368E3" w14:textId="77777777" w:rsidR="006D409C" w:rsidRDefault="00000000" w:rsidP="008D1A52">
            <w:pPr>
              <w:rPr>
                <w:rStyle w:val="Hyperlink"/>
              </w:rPr>
            </w:pPr>
            <w:hyperlink r:id="rId17" w:history="1">
              <w:r w:rsidR="00357640" w:rsidRPr="005E6937">
                <w:rPr>
                  <w:rStyle w:val="Hyperlink"/>
                </w:rPr>
                <w:t>Waseem.sfdc1@gmail.com</w:t>
              </w:r>
            </w:hyperlink>
          </w:p>
          <w:p w14:paraId="3F6BB298" w14:textId="77777777" w:rsidR="0064557A" w:rsidRDefault="0064557A" w:rsidP="008D1A52">
            <w:pPr>
              <w:rPr>
                <w:rStyle w:val="Hyperlink"/>
              </w:rPr>
            </w:pPr>
          </w:p>
          <w:p w14:paraId="21AF3AE0" w14:textId="77777777" w:rsidR="0064557A" w:rsidRPr="0064557A" w:rsidRDefault="0064557A" w:rsidP="0064557A">
            <w:pPr>
              <w:pStyle w:val="Heading2"/>
              <w:rPr>
                <w:rStyle w:val="Heading2Char"/>
              </w:rPr>
            </w:pPr>
            <w:r>
              <w:rPr>
                <w:rStyle w:val="Heading2Char"/>
              </w:rPr>
              <w:t>ACHIEVEMENTS</w:t>
            </w:r>
          </w:p>
          <w:p w14:paraId="5A726C0E" w14:textId="77777777" w:rsidR="0064557A" w:rsidRDefault="0064557A" w:rsidP="0064557A"/>
          <w:p w14:paraId="72A83644" w14:textId="77777777" w:rsidR="0064557A" w:rsidRDefault="0064557A" w:rsidP="0064557A">
            <w:pPr>
              <w:pStyle w:val="ListParagraph"/>
              <w:numPr>
                <w:ilvl w:val="0"/>
                <w:numId w:val="11"/>
              </w:numPr>
            </w:pPr>
            <w:r>
              <w:t>Won Gold Medal for my performance in Intermediate</w:t>
            </w:r>
          </w:p>
          <w:p w14:paraId="3A36BF19" w14:textId="77777777" w:rsidR="0064557A" w:rsidRDefault="0064557A" w:rsidP="0064557A">
            <w:pPr>
              <w:pStyle w:val="ListParagraph"/>
              <w:numPr>
                <w:ilvl w:val="0"/>
                <w:numId w:val="11"/>
              </w:numPr>
            </w:pPr>
            <w:r>
              <w:t>Secured 9 Super Batches in Salesforce Trailheads</w:t>
            </w:r>
          </w:p>
          <w:p w14:paraId="614DE73D" w14:textId="77777777" w:rsidR="0064557A" w:rsidRDefault="0064557A" w:rsidP="0064557A">
            <w:pPr>
              <w:pStyle w:val="ListParagraph"/>
              <w:numPr>
                <w:ilvl w:val="0"/>
                <w:numId w:val="11"/>
              </w:numPr>
            </w:pPr>
            <w:r>
              <w:t>Secured Ranger rank in Salesforce</w:t>
            </w:r>
          </w:p>
          <w:p w14:paraId="04AD021B" w14:textId="77777777" w:rsidR="0064557A" w:rsidRPr="0064557A" w:rsidRDefault="005E02EB" w:rsidP="0064557A">
            <w:pPr>
              <w:pStyle w:val="Heading2"/>
              <w:rPr>
                <w:rStyle w:val="Heading2Char"/>
              </w:rPr>
            </w:pPr>
            <w:r>
              <w:rPr>
                <w:rStyle w:val="Heading2Char"/>
              </w:rPr>
              <w:t>Active Visa’s</w:t>
            </w:r>
          </w:p>
          <w:p w14:paraId="7C366B58" w14:textId="77777777" w:rsidR="0064557A" w:rsidRDefault="0064557A" w:rsidP="0064557A"/>
          <w:p w14:paraId="4EC10F3F" w14:textId="77777777" w:rsidR="0064557A" w:rsidRDefault="005E02EB" w:rsidP="0064557A">
            <w:pPr>
              <w:pStyle w:val="ListParagraph"/>
              <w:numPr>
                <w:ilvl w:val="0"/>
                <w:numId w:val="11"/>
              </w:numPr>
            </w:pPr>
            <w:r>
              <w:t>USA B1/B2 (Valid till 2026)</w:t>
            </w:r>
          </w:p>
        </w:tc>
        <w:tc>
          <w:tcPr>
            <w:tcW w:w="567" w:type="dxa"/>
            <w:shd w:val="clear" w:color="auto" w:fill="31521B" w:themeFill="accent2" w:themeFillShade="80"/>
          </w:tcPr>
          <w:p w14:paraId="5F72BC86" w14:textId="77777777" w:rsidR="006D409C" w:rsidRDefault="006D409C" w:rsidP="00776643">
            <w:pPr>
              <w:tabs>
                <w:tab w:val="left" w:pos="990"/>
              </w:tabs>
            </w:pPr>
          </w:p>
        </w:tc>
        <w:tc>
          <w:tcPr>
            <w:tcW w:w="6972" w:type="dxa"/>
            <w:shd w:val="clear" w:color="auto" w:fill="31521B" w:themeFill="accent2" w:themeFillShade="80"/>
            <w:vAlign w:val="center"/>
          </w:tcPr>
          <w:p w14:paraId="4FB75C50" w14:textId="77777777" w:rsidR="006D409C" w:rsidRDefault="00357640" w:rsidP="00357640">
            <w:pPr>
              <w:pStyle w:val="Heading1"/>
              <w:rPr>
                <w:b/>
              </w:rPr>
            </w:pPr>
            <w:r>
              <w:t>Professional summary</w:t>
            </w:r>
          </w:p>
        </w:tc>
      </w:tr>
      <w:tr w:rsidR="006D409C" w14:paraId="67FFCAF1" w14:textId="77777777" w:rsidTr="003C0C73">
        <w:trPr>
          <w:trHeight w:val="5688"/>
        </w:trPr>
        <w:tc>
          <w:tcPr>
            <w:tcW w:w="4253" w:type="dxa"/>
            <w:vMerge/>
            <w:vAlign w:val="bottom"/>
          </w:tcPr>
          <w:p w14:paraId="3B2D3CFD" w14:textId="77777777" w:rsidR="006D409C" w:rsidRDefault="006D409C" w:rsidP="00776643">
            <w:pPr>
              <w:ind w:right="0"/>
              <w:rPr>
                <w:noProof/>
              </w:rPr>
            </w:pPr>
          </w:p>
        </w:tc>
        <w:tc>
          <w:tcPr>
            <w:tcW w:w="567" w:type="dxa"/>
            <w:tcMar>
              <w:left w:w="0" w:type="dxa"/>
              <w:right w:w="0" w:type="dxa"/>
            </w:tcMar>
          </w:tcPr>
          <w:p w14:paraId="518993A5" w14:textId="77777777" w:rsidR="006D409C" w:rsidRDefault="00F56513" w:rsidP="00776643">
            <w:pPr>
              <w:tabs>
                <w:tab w:val="left" w:pos="990"/>
              </w:tabs>
            </w:pPr>
            <w:r>
              <w:rPr>
                <w:noProof/>
                <w:lang w:val="en-IN" w:eastAsia="en-IN"/>
              </w:rPr>
              <mc:AlternateContent>
                <mc:Choice Requires="wps">
                  <w:drawing>
                    <wp:inline distT="0" distB="0" distL="0" distR="0" wp14:anchorId="6AFEE995" wp14:editId="5053D777">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CAE254"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FEE995"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p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ApE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n19KS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7DCAE254" w14:textId="77777777" w:rsidR="00F56513" w:rsidRPr="00AF4EA4" w:rsidRDefault="00F56513" w:rsidP="00F56513">
                            <w:pPr>
                              <w:jc w:val="center"/>
                              <w:rPr>
                                <w:color w:val="455F51" w:themeColor="text2"/>
                              </w:rPr>
                            </w:pPr>
                          </w:p>
                        </w:txbxContent>
                      </v:textbox>
                      <w10:anchorlock/>
                    </v:shape>
                  </w:pict>
                </mc:Fallback>
              </mc:AlternateContent>
            </w:r>
          </w:p>
        </w:tc>
        <w:tc>
          <w:tcPr>
            <w:tcW w:w="6972" w:type="dxa"/>
          </w:tcPr>
          <w:p w14:paraId="25F203B3" w14:textId="77777777" w:rsidR="006D409C" w:rsidRPr="003C0C73" w:rsidRDefault="00EC1B93" w:rsidP="00357640">
            <w:pPr>
              <w:rPr>
                <w:bCs/>
              </w:rPr>
            </w:pPr>
            <w:r>
              <w:rPr>
                <w:b/>
              </w:rPr>
              <w:t xml:space="preserve"> </w:t>
            </w:r>
          </w:p>
          <w:p w14:paraId="2A5BBD4F" w14:textId="189802D4" w:rsidR="00F40D6B" w:rsidRDefault="00F40D6B" w:rsidP="00F40D6B">
            <w:pPr>
              <w:numPr>
                <w:ilvl w:val="0"/>
                <w:numId w:val="2"/>
              </w:numPr>
              <w:autoSpaceDE w:val="0"/>
              <w:autoSpaceDN w:val="0"/>
              <w:spacing w:line="276" w:lineRule="auto"/>
              <w:ind w:right="0"/>
              <w:jc w:val="both"/>
              <w:rPr>
                <w:rFonts w:eastAsia="Times New Roman" w:hAnsi="Cambria"/>
                <w:color w:val="000000"/>
                <w:sz w:val="20"/>
                <w:szCs w:val="22"/>
              </w:rPr>
            </w:pPr>
            <w:proofErr w:type="gramStart"/>
            <w:r>
              <w:t>Overall</w:t>
            </w:r>
            <w:proofErr w:type="gramEnd"/>
            <w:r>
              <w:t xml:space="preserve"> </w:t>
            </w:r>
            <w:r w:rsidRPr="00DF47AD">
              <w:rPr>
                <w:b/>
                <w:bCs/>
              </w:rPr>
              <w:t>8.</w:t>
            </w:r>
            <w:r w:rsidR="00926CF4">
              <w:rPr>
                <w:b/>
                <w:bCs/>
              </w:rPr>
              <w:t>5</w:t>
            </w:r>
            <w:r w:rsidRPr="00DF47AD">
              <w:rPr>
                <w:b/>
                <w:bCs/>
              </w:rPr>
              <w:t xml:space="preserve"> years</w:t>
            </w:r>
            <w:r>
              <w:t xml:space="preserve"> of experience in IT industry</w:t>
            </w:r>
          </w:p>
          <w:p w14:paraId="1C7A5891" w14:textId="3FDC67A1" w:rsidR="00F40D6B" w:rsidRPr="00DF47AD" w:rsidRDefault="00F40D6B" w:rsidP="00F40D6B">
            <w:pPr>
              <w:numPr>
                <w:ilvl w:val="0"/>
                <w:numId w:val="2"/>
              </w:numPr>
              <w:autoSpaceDE w:val="0"/>
              <w:autoSpaceDN w:val="0"/>
              <w:spacing w:line="276" w:lineRule="auto"/>
              <w:ind w:right="0"/>
              <w:jc w:val="both"/>
              <w:rPr>
                <w:rFonts w:eastAsia="Times New Roman" w:hAnsi="Cambria"/>
                <w:color w:val="000000"/>
                <w:sz w:val="20"/>
                <w:szCs w:val="22"/>
              </w:rPr>
            </w:pPr>
            <w:r>
              <w:t xml:space="preserve">Working as </w:t>
            </w:r>
            <w:r w:rsidRPr="00DF47AD">
              <w:rPr>
                <w:b/>
                <w:bCs/>
              </w:rPr>
              <w:t>Salesforce Admin/Developer</w:t>
            </w:r>
            <w:r>
              <w:t xml:space="preserve"> from past 8</w:t>
            </w:r>
            <w:r w:rsidR="006B4ECB">
              <w:t>.4</w:t>
            </w:r>
            <w:r>
              <w:t xml:space="preserve"> years using Visualforce and Apex, Lightning components and administrative tools as Developer and Administrator.</w:t>
            </w:r>
          </w:p>
          <w:p w14:paraId="1CA4767D" w14:textId="77777777" w:rsidR="00F40D6B" w:rsidRPr="009706E0" w:rsidRDefault="00F40D6B" w:rsidP="00F40D6B">
            <w:pPr>
              <w:numPr>
                <w:ilvl w:val="0"/>
                <w:numId w:val="2"/>
              </w:numPr>
              <w:autoSpaceDE w:val="0"/>
              <w:autoSpaceDN w:val="0"/>
              <w:spacing w:line="276" w:lineRule="auto"/>
              <w:ind w:right="0"/>
              <w:jc w:val="both"/>
              <w:rPr>
                <w:rFonts w:eastAsia="Times New Roman" w:hAnsi="Cambria"/>
                <w:color w:val="000000"/>
                <w:sz w:val="20"/>
                <w:szCs w:val="22"/>
              </w:rPr>
            </w:pPr>
            <w:r>
              <w:t xml:space="preserve">Handling Deployment using </w:t>
            </w:r>
            <w:r w:rsidRPr="00133E91">
              <w:rPr>
                <w:b/>
                <w:bCs/>
              </w:rPr>
              <w:t>SFDX</w:t>
            </w:r>
            <w:r>
              <w:t xml:space="preserve">, </w:t>
            </w:r>
            <w:r w:rsidRPr="00133E91">
              <w:rPr>
                <w:b/>
                <w:bCs/>
              </w:rPr>
              <w:t>Jenkins</w:t>
            </w:r>
            <w:r>
              <w:t xml:space="preserve">, </w:t>
            </w:r>
            <w:proofErr w:type="spellStart"/>
            <w:r w:rsidRPr="00133E91">
              <w:rPr>
                <w:b/>
                <w:bCs/>
              </w:rPr>
              <w:t>ChangeSet</w:t>
            </w:r>
            <w:proofErr w:type="spellEnd"/>
            <w:r>
              <w:t xml:space="preserve">, </w:t>
            </w:r>
            <w:proofErr w:type="spellStart"/>
            <w:r w:rsidRPr="00133E91">
              <w:rPr>
                <w:b/>
                <w:bCs/>
              </w:rPr>
              <w:t>WorkBench</w:t>
            </w:r>
            <w:proofErr w:type="spellEnd"/>
            <w:r>
              <w:t xml:space="preserve">, </w:t>
            </w:r>
            <w:proofErr w:type="spellStart"/>
            <w:r w:rsidRPr="00133E91">
              <w:rPr>
                <w:b/>
                <w:bCs/>
              </w:rPr>
              <w:t>Copado</w:t>
            </w:r>
            <w:proofErr w:type="spellEnd"/>
            <w:r>
              <w:t xml:space="preserve"> </w:t>
            </w:r>
          </w:p>
          <w:p w14:paraId="6C625BA5" w14:textId="77777777" w:rsidR="00F40D6B" w:rsidRPr="009706E0" w:rsidRDefault="00F40D6B" w:rsidP="00F40D6B">
            <w:pPr>
              <w:numPr>
                <w:ilvl w:val="0"/>
                <w:numId w:val="2"/>
              </w:numPr>
              <w:autoSpaceDE w:val="0"/>
              <w:autoSpaceDN w:val="0"/>
              <w:spacing w:line="276" w:lineRule="auto"/>
              <w:ind w:right="0"/>
              <w:jc w:val="both"/>
              <w:rPr>
                <w:rFonts w:eastAsia="Times New Roman" w:hAnsi="Cambria"/>
                <w:color w:val="000000"/>
                <w:sz w:val="20"/>
                <w:szCs w:val="22"/>
              </w:rPr>
            </w:pPr>
            <w:r>
              <w:t xml:space="preserve">Experience in capturing client requirement, Designing Solutions using standard, custom approach and Development, Configuration, Implementation of Salesforce applications </w:t>
            </w:r>
          </w:p>
          <w:p w14:paraId="1462B8AA" w14:textId="77777777" w:rsidR="00F40D6B" w:rsidRPr="00DF47AD" w:rsidRDefault="00F40D6B" w:rsidP="00F40D6B">
            <w:pPr>
              <w:pStyle w:val="ListParagraph"/>
              <w:numPr>
                <w:ilvl w:val="0"/>
                <w:numId w:val="2"/>
              </w:numPr>
              <w:rPr>
                <w:sz w:val="20"/>
                <w:szCs w:val="22"/>
              </w:rPr>
            </w:pPr>
            <w:r>
              <w:t xml:space="preserve">Experienced working with </w:t>
            </w:r>
            <w:r w:rsidRPr="00DF47AD">
              <w:rPr>
                <w:b/>
                <w:bCs/>
              </w:rPr>
              <w:t>Field Service Lightning (FSL)</w:t>
            </w:r>
          </w:p>
          <w:p w14:paraId="2A52FEA4" w14:textId="77777777" w:rsidR="00F40D6B" w:rsidRPr="00DF47AD" w:rsidRDefault="00F40D6B" w:rsidP="00F40D6B">
            <w:pPr>
              <w:pStyle w:val="ListParagraph"/>
              <w:numPr>
                <w:ilvl w:val="0"/>
                <w:numId w:val="2"/>
              </w:numPr>
              <w:rPr>
                <w:sz w:val="20"/>
                <w:szCs w:val="22"/>
              </w:rPr>
            </w:pPr>
            <w:r>
              <w:t xml:space="preserve">Experienced in working with </w:t>
            </w:r>
            <w:r w:rsidRPr="00DF47AD">
              <w:rPr>
                <w:b/>
                <w:bCs/>
              </w:rPr>
              <w:t>Salesforce CPQ</w:t>
            </w:r>
            <w:r>
              <w:t xml:space="preserve"> and </w:t>
            </w:r>
            <w:r w:rsidRPr="00DF47AD">
              <w:rPr>
                <w:b/>
                <w:bCs/>
              </w:rPr>
              <w:t>Adobe EchoSign</w:t>
            </w:r>
            <w:r>
              <w:t xml:space="preserve"> for Salesforce</w:t>
            </w:r>
          </w:p>
          <w:p w14:paraId="4CFFABD9" w14:textId="77777777" w:rsidR="00F40D6B" w:rsidRPr="009706E0" w:rsidRDefault="00F40D6B" w:rsidP="00F40D6B">
            <w:pPr>
              <w:pStyle w:val="ListParagraph"/>
              <w:numPr>
                <w:ilvl w:val="0"/>
                <w:numId w:val="2"/>
              </w:numPr>
              <w:rPr>
                <w:sz w:val="20"/>
                <w:szCs w:val="22"/>
              </w:rPr>
            </w:pPr>
            <w:r>
              <w:t xml:space="preserve">Experienced in Integrations with marketing platform like </w:t>
            </w:r>
            <w:r w:rsidRPr="00DF47AD">
              <w:rPr>
                <w:b/>
                <w:bCs/>
              </w:rPr>
              <w:t>HubSpot</w:t>
            </w:r>
            <w:r>
              <w:t>.</w:t>
            </w:r>
            <w:r w:rsidRPr="009706E0">
              <w:rPr>
                <w:rFonts w:eastAsia="Times New Roman" w:hAnsi="Cambria"/>
                <w:color w:val="000000"/>
                <w:sz w:val="20"/>
                <w:szCs w:val="22"/>
              </w:rPr>
              <w:t xml:space="preserve"> </w:t>
            </w:r>
          </w:p>
          <w:p w14:paraId="07708E9C" w14:textId="77777777" w:rsidR="00F40D6B" w:rsidRPr="00DF47AD" w:rsidRDefault="00F40D6B" w:rsidP="00F40D6B">
            <w:pPr>
              <w:pStyle w:val="ListParagraph"/>
              <w:numPr>
                <w:ilvl w:val="0"/>
                <w:numId w:val="2"/>
              </w:numPr>
              <w:rPr>
                <w:sz w:val="20"/>
                <w:szCs w:val="22"/>
              </w:rPr>
            </w:pPr>
            <w:r>
              <w:t xml:space="preserve">Experienced in developing Custom </w:t>
            </w:r>
            <w:r w:rsidRPr="00DF47AD">
              <w:rPr>
                <w:b/>
                <w:bCs/>
              </w:rPr>
              <w:t>CTI integration</w:t>
            </w:r>
            <w:r>
              <w:t xml:space="preserve"> solution</w:t>
            </w:r>
          </w:p>
          <w:p w14:paraId="041BA3EF" w14:textId="22C870C8" w:rsidR="00F40D6B" w:rsidRPr="00DF47AD" w:rsidRDefault="00F40D6B" w:rsidP="00F40D6B">
            <w:pPr>
              <w:pStyle w:val="ListParagraph"/>
              <w:numPr>
                <w:ilvl w:val="0"/>
                <w:numId w:val="2"/>
              </w:numPr>
              <w:rPr>
                <w:sz w:val="20"/>
                <w:szCs w:val="22"/>
              </w:rPr>
            </w:pPr>
            <w:r>
              <w:t xml:space="preserve">Experienced in </w:t>
            </w:r>
            <w:r w:rsidRPr="00DF47AD">
              <w:rPr>
                <w:b/>
                <w:bCs/>
              </w:rPr>
              <w:t>Lightning Development</w:t>
            </w:r>
            <w:r>
              <w:t xml:space="preserve"> using </w:t>
            </w:r>
            <w:r w:rsidRPr="00DF47AD">
              <w:rPr>
                <w:b/>
                <w:bCs/>
              </w:rPr>
              <w:t>Aura</w:t>
            </w:r>
            <w:r>
              <w:t xml:space="preserve"> Framework, </w:t>
            </w:r>
            <w:r w:rsidRPr="00DF47AD">
              <w:rPr>
                <w:b/>
                <w:bCs/>
              </w:rPr>
              <w:t>SLDS</w:t>
            </w:r>
            <w:r>
              <w:t xml:space="preserve">, </w:t>
            </w:r>
            <w:r w:rsidRPr="00DF47AD">
              <w:rPr>
                <w:b/>
                <w:bCs/>
              </w:rPr>
              <w:t>JavaScript</w:t>
            </w:r>
            <w:r>
              <w:t xml:space="preserve"> and Lightning Customizations</w:t>
            </w:r>
          </w:p>
          <w:p w14:paraId="336CB036" w14:textId="77777777" w:rsidR="00F40D6B" w:rsidRPr="00DF47AD" w:rsidRDefault="00F40D6B" w:rsidP="00F40D6B">
            <w:pPr>
              <w:pStyle w:val="ListParagraph"/>
              <w:numPr>
                <w:ilvl w:val="0"/>
                <w:numId w:val="2"/>
              </w:numPr>
              <w:rPr>
                <w:sz w:val="20"/>
                <w:szCs w:val="22"/>
              </w:rPr>
            </w:pPr>
            <w:r>
              <w:t xml:space="preserve">Extensive experience in developing </w:t>
            </w:r>
            <w:r w:rsidRPr="00DF47AD">
              <w:rPr>
                <w:b/>
                <w:bCs/>
              </w:rPr>
              <w:t>APEX classes</w:t>
            </w:r>
            <w:r>
              <w:t xml:space="preserve">, Triggers, Visual Force pages, Controllers and Integration with other system using </w:t>
            </w:r>
            <w:r w:rsidRPr="00DF47AD">
              <w:rPr>
                <w:b/>
                <w:bCs/>
              </w:rPr>
              <w:t>API’s</w:t>
            </w:r>
            <w:r>
              <w:t xml:space="preserve"> </w:t>
            </w:r>
          </w:p>
          <w:p w14:paraId="35931E57" w14:textId="6BB0DDC8" w:rsidR="00EC1B93" w:rsidRPr="00357640" w:rsidRDefault="00F40D6B" w:rsidP="00F40D6B">
            <w:pPr>
              <w:pStyle w:val="ListParagraph"/>
              <w:numPr>
                <w:ilvl w:val="0"/>
                <w:numId w:val="2"/>
              </w:numPr>
            </w:pPr>
            <w:r>
              <w:t xml:space="preserve">Proficiency in administrative tasks like creating </w:t>
            </w:r>
            <w:r w:rsidRPr="00DF47AD">
              <w:rPr>
                <w:b/>
                <w:bCs/>
              </w:rPr>
              <w:t>Entitlements, Milestones</w:t>
            </w:r>
            <w:r>
              <w:t>, Omni Channel setup, Service Console modeling, Security setup, Automation and Approvals, Custom Objects, Fields, Record Types,</w:t>
            </w:r>
            <w:r w:rsidRPr="00DF47AD">
              <w:rPr>
                <w:b/>
                <w:bCs/>
              </w:rPr>
              <w:t xml:space="preserve"> Salesforce communities</w:t>
            </w:r>
            <w:r>
              <w:t xml:space="preserve"> Reports &amp; Dashboards in both Classic and Lightning,</w:t>
            </w:r>
          </w:p>
        </w:tc>
      </w:tr>
      <w:tr w:rsidR="006D409C" w14:paraId="0E057627" w14:textId="77777777" w:rsidTr="003C0C73">
        <w:trPr>
          <w:trHeight w:val="617"/>
        </w:trPr>
        <w:tc>
          <w:tcPr>
            <w:tcW w:w="4253" w:type="dxa"/>
            <w:vMerge/>
            <w:vAlign w:val="bottom"/>
          </w:tcPr>
          <w:p w14:paraId="5B196980" w14:textId="77777777" w:rsidR="006D409C" w:rsidRDefault="006D409C" w:rsidP="00776643">
            <w:pPr>
              <w:ind w:right="0"/>
              <w:rPr>
                <w:noProof/>
              </w:rPr>
            </w:pPr>
          </w:p>
        </w:tc>
        <w:tc>
          <w:tcPr>
            <w:tcW w:w="567" w:type="dxa"/>
            <w:shd w:val="clear" w:color="auto" w:fill="31521B" w:themeFill="accent2" w:themeFillShade="80"/>
          </w:tcPr>
          <w:p w14:paraId="78F12731" w14:textId="77777777" w:rsidR="006D409C" w:rsidRDefault="006D409C" w:rsidP="00776643">
            <w:pPr>
              <w:tabs>
                <w:tab w:val="left" w:pos="990"/>
              </w:tabs>
            </w:pPr>
          </w:p>
        </w:tc>
        <w:tc>
          <w:tcPr>
            <w:tcW w:w="6972" w:type="dxa"/>
            <w:shd w:val="clear" w:color="auto" w:fill="31521B" w:themeFill="accent2" w:themeFillShade="80"/>
            <w:vAlign w:val="center"/>
          </w:tcPr>
          <w:sdt>
            <w:sdtPr>
              <w:id w:val="1669594239"/>
              <w:placeholder>
                <w:docPart w:val="33A5D413BF9F4BC696B11950C8054D19"/>
              </w:placeholder>
              <w:temporary/>
              <w:showingPlcHdr/>
              <w15:appearance w15:val="hidden"/>
            </w:sdtPr>
            <w:sdtContent>
              <w:p w14:paraId="56797EE2" w14:textId="77777777" w:rsidR="006D409C" w:rsidRDefault="006D409C" w:rsidP="00776643">
                <w:pPr>
                  <w:pStyle w:val="Heading1"/>
                  <w:rPr>
                    <w:b/>
                  </w:rPr>
                </w:pPr>
                <w:r w:rsidRPr="00776643">
                  <w:rPr>
                    <w:rStyle w:val="Heading2Char"/>
                    <w:b w:val="0"/>
                    <w:bCs w:val="0"/>
                    <w:caps/>
                    <w:sz w:val="48"/>
                    <w:szCs w:val="32"/>
                  </w:rPr>
                  <w:t>SKILLS</w:t>
                </w:r>
              </w:p>
            </w:sdtContent>
          </w:sdt>
        </w:tc>
      </w:tr>
      <w:tr w:rsidR="006D409C" w14:paraId="51AE63C1" w14:textId="77777777" w:rsidTr="00D463E6">
        <w:trPr>
          <w:trHeight w:val="3891"/>
        </w:trPr>
        <w:tc>
          <w:tcPr>
            <w:tcW w:w="4253" w:type="dxa"/>
            <w:vMerge/>
            <w:tcBorders>
              <w:bottom w:val="nil"/>
            </w:tcBorders>
            <w:vAlign w:val="bottom"/>
          </w:tcPr>
          <w:p w14:paraId="029265AD" w14:textId="77777777" w:rsidR="006D409C" w:rsidRDefault="006D409C" w:rsidP="00776643">
            <w:pPr>
              <w:ind w:right="0"/>
              <w:rPr>
                <w:noProof/>
              </w:rPr>
            </w:pPr>
          </w:p>
        </w:tc>
        <w:tc>
          <w:tcPr>
            <w:tcW w:w="567" w:type="dxa"/>
            <w:tcBorders>
              <w:bottom w:val="nil"/>
            </w:tcBorders>
            <w:tcMar>
              <w:left w:w="0" w:type="dxa"/>
              <w:right w:w="0" w:type="dxa"/>
            </w:tcMar>
          </w:tcPr>
          <w:p w14:paraId="45535778" w14:textId="77777777" w:rsidR="006D409C" w:rsidRDefault="003C0C73" w:rsidP="00776643">
            <w:pPr>
              <w:tabs>
                <w:tab w:val="left" w:pos="990"/>
              </w:tabs>
            </w:pPr>
            <w:r>
              <w:rPr>
                <w:noProof/>
                <w:lang w:val="en-IN" w:eastAsia="en-IN"/>
              </w:rPr>
              <mc:AlternateContent>
                <mc:Choice Requires="wps">
                  <w:drawing>
                    <wp:anchor distT="0" distB="0" distL="114300" distR="114300" simplePos="0" relativeHeight="251658240" behindDoc="0" locked="0" layoutInCell="1" allowOverlap="1" wp14:anchorId="3B7DBE15" wp14:editId="61F1FAE7">
                      <wp:simplePos x="0" y="0"/>
                      <wp:positionH relativeFrom="column">
                        <wp:posOffset>40005</wp:posOffset>
                      </wp:positionH>
                      <wp:positionV relativeFrom="paragraph">
                        <wp:posOffset>-55880</wp:posOffset>
                      </wp:positionV>
                      <wp:extent cx="230505" cy="309563"/>
                      <wp:effectExtent l="0" t="1270" r="0" b="0"/>
                      <wp:wrapNone/>
                      <wp:docPr id="5" name="Right Triangle 3"/>
                      <wp:cNvGraphicFramePr/>
                      <a:graphic xmlns:a="http://schemas.openxmlformats.org/drawingml/2006/main">
                        <a:graphicData uri="http://schemas.microsoft.com/office/word/2010/wordprocessingShape">
                          <wps:wsp>
                            <wps:cNvSpPr/>
                            <wps:spPr>
                              <a:xfrm rot="5400000">
                                <a:off x="0" y="0"/>
                                <a:ext cx="230505" cy="30956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0B7E1B" w14:textId="77777777" w:rsidR="00211DA6" w:rsidRPr="00AF4EA4" w:rsidRDefault="00211DA6" w:rsidP="00211DA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DBE15" id="_x0000_s1028" style="position:absolute;margin-left:3.15pt;margin-top:-4.4pt;width:18.15pt;height:24.4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" adj="-11796480,,5400" path="m2426,347348c2024,270140,402,77580,,372l346895,,2426,347348xe" fillcolor="#729928 [2404]" stroked="f" strokeweight="1pt">
                      <v:stroke joinstyle="miter"/>
                      <v:formulas/>
                      <v:path arrowok="t" o:connecttype="custom" o:connectlocs="1612,309563;0,332;230505,0;1612,309563" o:connectangles="0,0,0,0" textboxrect="0,0,346895,347348"/>
                      <v:textbox>
                        <w:txbxContent>
                          <w:p w14:paraId="6A0B7E1B" w14:textId="77777777" w:rsidR="00211DA6" w:rsidRPr="00AF4EA4" w:rsidRDefault="00211DA6" w:rsidP="00211DA6">
                            <w:pPr>
                              <w:jc w:val="center"/>
                              <w:rPr>
                                <w:color w:val="455F51" w:themeColor="text2"/>
                              </w:rPr>
                            </w:pPr>
                          </w:p>
                        </w:txbxContent>
                      </v:textbox>
                    </v:shape>
                  </w:pict>
                </mc:Fallback>
              </mc:AlternateContent>
            </w:r>
          </w:p>
        </w:tc>
        <w:tc>
          <w:tcPr>
            <w:tcW w:w="6972" w:type="dxa"/>
            <w:tcBorders>
              <w:bottom w:val="nil"/>
            </w:tcBorders>
          </w:tcPr>
          <w:p w14:paraId="294F6439" w14:textId="77777777" w:rsidR="006D409C" w:rsidRDefault="006D409C" w:rsidP="00211DA6">
            <w:pPr>
              <w:rPr>
                <w:b/>
              </w:rPr>
            </w:pPr>
          </w:p>
          <w:tbl>
            <w:tblPr>
              <w:tblStyle w:val="TableGrid"/>
              <w:tblW w:w="0" w:type="auto"/>
              <w:tblInd w:w="163" w:type="dxa"/>
              <w:tblLayout w:type="fixed"/>
              <w:tblLook w:val="04A0" w:firstRow="1" w:lastRow="0" w:firstColumn="1" w:lastColumn="0" w:noHBand="0" w:noVBand="1"/>
            </w:tblPr>
            <w:tblGrid>
              <w:gridCol w:w="2552"/>
              <w:gridCol w:w="3969"/>
            </w:tblGrid>
            <w:tr w:rsidR="00211DA6" w14:paraId="38E81127" w14:textId="77777777" w:rsidTr="003C0C73">
              <w:trPr>
                <w:trHeight w:val="870"/>
              </w:trPr>
              <w:tc>
                <w:tcPr>
                  <w:tcW w:w="2552" w:type="dxa"/>
                  <w:vAlign w:val="center"/>
                </w:tcPr>
                <w:p w14:paraId="65C4B014" w14:textId="77777777" w:rsidR="00211DA6" w:rsidRDefault="00211DA6" w:rsidP="003C0C73">
                  <w:pPr>
                    <w:jc w:val="center"/>
                    <w:rPr>
                      <w:b/>
                    </w:rPr>
                  </w:pPr>
                  <w:r>
                    <w:rPr>
                      <w:b/>
                    </w:rPr>
                    <w:t>Salesforce Technologies</w:t>
                  </w:r>
                </w:p>
              </w:tc>
              <w:tc>
                <w:tcPr>
                  <w:tcW w:w="3969" w:type="dxa"/>
                </w:tcPr>
                <w:p w14:paraId="45A3D325" w14:textId="060E2546" w:rsidR="00211DA6" w:rsidRPr="0092190E" w:rsidRDefault="00F40D6B" w:rsidP="001F7094">
                  <w:pPr>
                    <w:ind w:right="0"/>
                  </w:pPr>
                  <w:r w:rsidRPr="0092190E">
                    <w:t>Lightning Development, SOQL, SOSL, Apex Trigger,</w:t>
                  </w:r>
                  <w:r>
                    <w:t xml:space="preserve"> Apex Class, Visualforce Page</w:t>
                  </w:r>
                  <w:r w:rsidRPr="0092190E">
                    <w:t xml:space="preserve">, </w:t>
                  </w:r>
                  <w:proofErr w:type="spellStart"/>
                  <w:r>
                    <w:t>WorkFlow</w:t>
                  </w:r>
                  <w:proofErr w:type="spellEnd"/>
                  <w:r w:rsidRPr="0092190E">
                    <w:t>, Process Bu</w:t>
                  </w:r>
                  <w:r>
                    <w:t>ilder, Approval process, Report &amp; Dashboard</w:t>
                  </w:r>
                  <w:r w:rsidRPr="0092190E">
                    <w:t>,</w:t>
                  </w:r>
                  <w:r>
                    <w:t xml:space="preserve"> Entitlement, Milestones.</w:t>
                  </w:r>
                </w:p>
              </w:tc>
            </w:tr>
            <w:tr w:rsidR="00211DA6" w14:paraId="12061630" w14:textId="77777777" w:rsidTr="00326F2C">
              <w:trPr>
                <w:trHeight w:val="472"/>
              </w:trPr>
              <w:tc>
                <w:tcPr>
                  <w:tcW w:w="2552" w:type="dxa"/>
                  <w:vAlign w:val="center"/>
                </w:tcPr>
                <w:p w14:paraId="39E6CF6C" w14:textId="77777777" w:rsidR="00211DA6" w:rsidRDefault="0092190E" w:rsidP="00326F2C">
                  <w:pPr>
                    <w:rPr>
                      <w:b/>
                    </w:rPr>
                  </w:pPr>
                  <w:r>
                    <w:rPr>
                      <w:b/>
                    </w:rPr>
                    <w:t>Salesforce Packages</w:t>
                  </w:r>
                </w:p>
              </w:tc>
              <w:tc>
                <w:tcPr>
                  <w:tcW w:w="3969" w:type="dxa"/>
                  <w:vAlign w:val="center"/>
                </w:tcPr>
                <w:p w14:paraId="66B03C4C" w14:textId="720AEB87" w:rsidR="00211DA6" w:rsidRPr="003C0C73" w:rsidRDefault="00F40D6B" w:rsidP="00326F2C">
                  <w:r w:rsidRPr="003C0C73">
                    <w:t>Salesforce CPQ</w:t>
                  </w:r>
                  <w:r>
                    <w:t>, Field Service Lightning,</w:t>
                  </w:r>
                  <w:r w:rsidR="00926CF4">
                    <w:t xml:space="preserve"> </w:t>
                  </w:r>
                  <w:proofErr w:type="spellStart"/>
                  <w:r>
                    <w:t>Copado</w:t>
                  </w:r>
                  <w:proofErr w:type="spellEnd"/>
                  <w:r w:rsidR="00926CF4">
                    <w:t xml:space="preserve">, Adobe </w:t>
                  </w:r>
                  <w:proofErr w:type="spellStart"/>
                  <w:r w:rsidR="00926CF4">
                    <w:t>Echosign</w:t>
                  </w:r>
                  <w:proofErr w:type="spellEnd"/>
                </w:p>
              </w:tc>
            </w:tr>
            <w:tr w:rsidR="00211DA6" w14:paraId="46238551" w14:textId="77777777" w:rsidTr="00326F2C">
              <w:trPr>
                <w:trHeight w:val="349"/>
              </w:trPr>
              <w:tc>
                <w:tcPr>
                  <w:tcW w:w="2552" w:type="dxa"/>
                  <w:vAlign w:val="center"/>
                </w:tcPr>
                <w:p w14:paraId="0E8DFC78" w14:textId="77777777" w:rsidR="00211DA6" w:rsidRDefault="003C0C73" w:rsidP="00326F2C">
                  <w:pPr>
                    <w:rPr>
                      <w:b/>
                    </w:rPr>
                  </w:pPr>
                  <w:r>
                    <w:rPr>
                      <w:rFonts w:eastAsia="Times New Roman" w:hAnsi="Cambria"/>
                      <w:b/>
                      <w:color w:val="000000"/>
                      <w:szCs w:val="22"/>
                    </w:rPr>
                    <w:t>Languages</w:t>
                  </w:r>
                </w:p>
              </w:tc>
              <w:tc>
                <w:tcPr>
                  <w:tcW w:w="3969" w:type="dxa"/>
                  <w:vAlign w:val="center"/>
                </w:tcPr>
                <w:p w14:paraId="781B3094" w14:textId="77777777" w:rsidR="00211DA6" w:rsidRPr="003C0C73" w:rsidRDefault="003C0C73" w:rsidP="00326F2C">
                  <w:r w:rsidRPr="003C0C73">
                    <w:t>Apex, JavaScript, HTML, Visualforce</w:t>
                  </w:r>
                </w:p>
              </w:tc>
            </w:tr>
            <w:tr w:rsidR="00211DA6" w14:paraId="7B2AD283" w14:textId="77777777" w:rsidTr="009C68D0">
              <w:trPr>
                <w:trHeight w:val="768"/>
              </w:trPr>
              <w:tc>
                <w:tcPr>
                  <w:tcW w:w="2552" w:type="dxa"/>
                  <w:vAlign w:val="center"/>
                </w:tcPr>
                <w:p w14:paraId="5BBE4F76" w14:textId="77777777" w:rsidR="00211DA6" w:rsidRDefault="003C0C73" w:rsidP="00326F2C">
                  <w:pPr>
                    <w:rPr>
                      <w:b/>
                    </w:rPr>
                  </w:pPr>
                  <w:r>
                    <w:rPr>
                      <w:b/>
                    </w:rPr>
                    <w:t>Tools Used</w:t>
                  </w:r>
                </w:p>
              </w:tc>
              <w:tc>
                <w:tcPr>
                  <w:tcW w:w="3969" w:type="dxa"/>
                  <w:vAlign w:val="center"/>
                </w:tcPr>
                <w:p w14:paraId="2EFB564F" w14:textId="77777777" w:rsidR="003C0C73" w:rsidRPr="003C0C73" w:rsidRDefault="003C0C73" w:rsidP="00326F2C">
                  <w:r>
                    <w:t>Visual Studio Code</w:t>
                  </w:r>
                  <w:r w:rsidRPr="003C0C73">
                    <w:t>, Apex Data Loader, JIRA, Eclipse IDE</w:t>
                  </w:r>
                  <w:r>
                    <w:t>, Workbench</w:t>
                  </w:r>
                </w:p>
              </w:tc>
            </w:tr>
            <w:tr w:rsidR="003C0C73" w14:paraId="0AA08877" w14:textId="77777777" w:rsidTr="009C68D0">
              <w:trPr>
                <w:trHeight w:val="694"/>
              </w:trPr>
              <w:tc>
                <w:tcPr>
                  <w:tcW w:w="2552" w:type="dxa"/>
                  <w:vAlign w:val="center"/>
                </w:tcPr>
                <w:p w14:paraId="34DAE62C" w14:textId="77777777" w:rsidR="003C0C73" w:rsidRDefault="003C0C73" w:rsidP="00326F2C">
                  <w:pPr>
                    <w:ind w:right="0"/>
                    <w:rPr>
                      <w:b/>
                    </w:rPr>
                  </w:pPr>
                  <w:r w:rsidRPr="00916897">
                    <w:rPr>
                      <w:rFonts w:eastAsia="Times New Roman" w:hAnsi="Cambria"/>
                      <w:b/>
                      <w:color w:val="000000"/>
                      <w:szCs w:val="22"/>
                    </w:rPr>
                    <w:t>Software Methodology</w:t>
                  </w:r>
                </w:p>
              </w:tc>
              <w:tc>
                <w:tcPr>
                  <w:tcW w:w="3969" w:type="dxa"/>
                  <w:vAlign w:val="center"/>
                </w:tcPr>
                <w:p w14:paraId="4CBD061E" w14:textId="77777777" w:rsidR="003C0C73" w:rsidRPr="003C0C73" w:rsidRDefault="003C0C73" w:rsidP="00326F2C">
                  <w:r w:rsidRPr="00916897">
                    <w:rPr>
                      <w:rFonts w:eastAsia="Times New Roman" w:hAnsi="Cambria"/>
                      <w:color w:val="000000"/>
                    </w:rPr>
                    <w:t>Waterfall model, Agile.</w:t>
                  </w:r>
                </w:p>
              </w:tc>
            </w:tr>
          </w:tbl>
          <w:p w14:paraId="4B9FEF5B" w14:textId="77777777" w:rsidR="00211DA6" w:rsidRPr="00211DA6" w:rsidRDefault="00211DA6" w:rsidP="00211DA6">
            <w:pPr>
              <w:rPr>
                <w:b/>
              </w:rPr>
            </w:pPr>
          </w:p>
        </w:tc>
      </w:tr>
    </w:tbl>
    <w:p w14:paraId="2A35B9F5" w14:textId="77777777" w:rsidR="00153B84" w:rsidRDefault="00153B84" w:rsidP="005D47DE"/>
    <w:tbl>
      <w:tblPr>
        <w:tblW w:w="4956" w:type="pct"/>
        <w:tblLayout w:type="fixed"/>
        <w:tblCellMar>
          <w:left w:w="115" w:type="dxa"/>
          <w:right w:w="115" w:type="dxa"/>
        </w:tblCellMar>
        <w:tblLook w:val="04A0" w:firstRow="1" w:lastRow="0" w:firstColumn="1" w:lastColumn="0" w:noHBand="0" w:noVBand="1"/>
      </w:tblPr>
      <w:tblGrid>
        <w:gridCol w:w="549"/>
        <w:gridCol w:w="10870"/>
      </w:tblGrid>
      <w:tr w:rsidR="00E10917" w14:paraId="4E080441" w14:textId="77777777" w:rsidTr="007E6A5F">
        <w:trPr>
          <w:trHeight w:val="717"/>
        </w:trPr>
        <w:tc>
          <w:tcPr>
            <w:tcW w:w="549" w:type="dxa"/>
            <w:shd w:val="clear" w:color="auto" w:fill="31521B" w:themeFill="accent2" w:themeFillShade="80"/>
          </w:tcPr>
          <w:p w14:paraId="6A2BB37C" w14:textId="77777777" w:rsidR="00E10917" w:rsidRDefault="00E10917" w:rsidP="00E46643">
            <w:pPr>
              <w:tabs>
                <w:tab w:val="left" w:pos="990"/>
              </w:tabs>
            </w:pPr>
          </w:p>
        </w:tc>
        <w:tc>
          <w:tcPr>
            <w:tcW w:w="10870" w:type="dxa"/>
            <w:shd w:val="clear" w:color="auto" w:fill="31521B" w:themeFill="accent2" w:themeFillShade="80"/>
            <w:vAlign w:val="center"/>
          </w:tcPr>
          <w:p w14:paraId="299180D4" w14:textId="77777777" w:rsidR="00E10917" w:rsidRDefault="00E10917" w:rsidP="00E46643">
            <w:pPr>
              <w:pStyle w:val="Heading1"/>
            </w:pPr>
            <w:r>
              <w:t>Work Experience</w:t>
            </w:r>
          </w:p>
        </w:tc>
      </w:tr>
      <w:tr w:rsidR="00E10917" w14:paraId="5094CE70" w14:textId="77777777" w:rsidTr="007E6A5F">
        <w:trPr>
          <w:trHeight w:val="2119"/>
        </w:trPr>
        <w:tc>
          <w:tcPr>
            <w:tcW w:w="549" w:type="dxa"/>
            <w:shd w:val="clear" w:color="auto" w:fill="FFFFFF" w:themeFill="background1"/>
            <w:tcMar>
              <w:left w:w="0" w:type="dxa"/>
              <w:right w:w="0" w:type="dxa"/>
            </w:tcMar>
          </w:tcPr>
          <w:p w14:paraId="24981725" w14:textId="77777777" w:rsidR="00BB5C68" w:rsidRDefault="00E10917" w:rsidP="00E46643">
            <w:pPr>
              <w:tabs>
                <w:tab w:val="left" w:pos="990"/>
              </w:tabs>
            </w:pPr>
            <w:r>
              <w:rPr>
                <w:noProof/>
                <w:lang w:val="en-IN" w:eastAsia="en-IN"/>
              </w:rPr>
              <mc:AlternateContent>
                <mc:Choice Requires="wps">
                  <w:drawing>
                    <wp:inline distT="0" distB="0" distL="0" distR="0" wp14:anchorId="1B335081" wp14:editId="1AA41D83">
                      <wp:extent cx="227812" cy="311173"/>
                      <wp:effectExtent l="0" t="3810" r="0" b="0"/>
                      <wp:docPr id="10"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72440C" w14:textId="77777777" w:rsidR="00E10917" w:rsidRPr="00AF4EA4" w:rsidRDefault="00E10917" w:rsidP="0058331D">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B335081" id="_x0000_s1029"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u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uoI+TEnaUq&#10;nu+0nyOgxEzDbipt7C019o5q6OxhE0ZH+wEepVBwLaD+HQUXQ+mvx/aRH6YfOI3IBsa2RWT+WVPN&#10;IyL+kjAXzZMMip5Yt8gmeQoLHZ4swxO5rq8VVBG8ZcA7RyK/FS1ZalV/ggnzCq3CEZUMbMPbzMIN&#10;94trC2s4ghmV8asrR8NsB8V8K+8bhsoR5wYif9h+orohSC4iC6PTe9WOePuhCIp/z4uSUl2trSor&#10;nJhcZXpcdwuYC4E6GDzDtePaT9qX/wI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cpyri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3472440C" w14:textId="77777777" w:rsidR="00E10917" w:rsidRPr="00AF4EA4" w:rsidRDefault="00E10917" w:rsidP="0058331D">
                            <w:pPr>
                              <w:jc w:val="center"/>
                              <w:rPr>
                                <w:color w:val="455F51" w:themeColor="text2"/>
                              </w:rPr>
                            </w:pPr>
                          </w:p>
                        </w:txbxContent>
                      </v:textbox>
                      <w10:anchorlock/>
                    </v:shape>
                  </w:pict>
                </mc:Fallback>
              </mc:AlternateContent>
            </w:r>
          </w:p>
          <w:p w14:paraId="79BC9EA2" w14:textId="77777777" w:rsidR="00BB5C68" w:rsidRPr="00BB5C68" w:rsidRDefault="00BB5C68" w:rsidP="00BB5C68"/>
          <w:p w14:paraId="541EB5E5" w14:textId="77777777" w:rsidR="00BB5C68" w:rsidRPr="00BB5C68" w:rsidRDefault="00BB5C68" w:rsidP="00BB5C68"/>
          <w:p w14:paraId="3934F493" w14:textId="77777777" w:rsidR="00BB5C68" w:rsidRPr="00BB5C68" w:rsidRDefault="00BB5C68" w:rsidP="00BB5C68"/>
          <w:p w14:paraId="3F9771D6" w14:textId="77777777" w:rsidR="00BB5C68" w:rsidRPr="00BB5C68" w:rsidRDefault="00BB5C68" w:rsidP="00BB5C68"/>
          <w:p w14:paraId="2FF6EEB1" w14:textId="77777777" w:rsidR="00BB5C68" w:rsidRDefault="00BB5C68" w:rsidP="00BB5C68"/>
          <w:p w14:paraId="2F2FCEE0" w14:textId="77777777" w:rsidR="00E10917" w:rsidRPr="00BB5C68" w:rsidRDefault="00E10917" w:rsidP="00BB5C68"/>
        </w:tc>
        <w:tc>
          <w:tcPr>
            <w:tcW w:w="10870" w:type="dxa"/>
            <w:shd w:val="clear" w:color="auto" w:fill="FFFFFF" w:themeFill="background1"/>
          </w:tcPr>
          <w:p w14:paraId="5820214B" w14:textId="77777777" w:rsidR="00E10917" w:rsidRDefault="00E10917" w:rsidP="00E46643">
            <w:pPr>
              <w:pStyle w:val="Date"/>
            </w:pPr>
          </w:p>
          <w:tbl>
            <w:tblPr>
              <w:tblStyle w:val="TableGrid"/>
              <w:tblW w:w="10589" w:type="dxa"/>
              <w:tblInd w:w="18" w:type="dxa"/>
              <w:tblLayout w:type="fixed"/>
              <w:tblLook w:val="04A0" w:firstRow="1" w:lastRow="0" w:firstColumn="1" w:lastColumn="0" w:noHBand="0" w:noVBand="1"/>
            </w:tblPr>
            <w:tblGrid>
              <w:gridCol w:w="3300"/>
              <w:gridCol w:w="3851"/>
              <w:gridCol w:w="3438"/>
            </w:tblGrid>
            <w:tr w:rsidR="00E10917" w14:paraId="6FA04A68" w14:textId="77777777" w:rsidTr="001B5A33">
              <w:trPr>
                <w:trHeight w:val="400"/>
              </w:trPr>
              <w:tc>
                <w:tcPr>
                  <w:tcW w:w="3300" w:type="dxa"/>
                  <w:shd w:val="clear" w:color="auto" w:fill="B4E6DA" w:themeFill="accent4" w:themeFillTint="66"/>
                </w:tcPr>
                <w:p w14:paraId="63AA23BE" w14:textId="77777777" w:rsidR="00E10917" w:rsidRDefault="00E10917" w:rsidP="001F7094">
                  <w:pPr>
                    <w:ind w:right="-108"/>
                  </w:pPr>
                  <w:r>
                    <w:t>Company</w:t>
                  </w:r>
                </w:p>
              </w:tc>
              <w:tc>
                <w:tcPr>
                  <w:tcW w:w="3851" w:type="dxa"/>
                  <w:shd w:val="clear" w:color="auto" w:fill="B4E6DA" w:themeFill="accent4" w:themeFillTint="66"/>
                </w:tcPr>
                <w:p w14:paraId="112A26A3" w14:textId="77777777" w:rsidR="00E10917" w:rsidRDefault="00E10917" w:rsidP="0058331D">
                  <w:r>
                    <w:t>Designation</w:t>
                  </w:r>
                </w:p>
              </w:tc>
              <w:tc>
                <w:tcPr>
                  <w:tcW w:w="3438" w:type="dxa"/>
                  <w:shd w:val="clear" w:color="auto" w:fill="B4E6DA" w:themeFill="accent4" w:themeFillTint="66"/>
                </w:tcPr>
                <w:p w14:paraId="1919034C" w14:textId="77777777" w:rsidR="00E10917" w:rsidRDefault="00E10917" w:rsidP="0058331D">
                  <w:r>
                    <w:t>Duration</w:t>
                  </w:r>
                </w:p>
              </w:tc>
            </w:tr>
            <w:tr w:rsidR="00E10917" w14:paraId="5BE5AA02" w14:textId="77777777" w:rsidTr="00326F2C">
              <w:trPr>
                <w:trHeight w:val="400"/>
              </w:trPr>
              <w:tc>
                <w:tcPr>
                  <w:tcW w:w="3300" w:type="dxa"/>
                </w:tcPr>
                <w:p w14:paraId="735362C7" w14:textId="77777777" w:rsidR="00E10917" w:rsidRDefault="00E10917" w:rsidP="001F7094">
                  <w:pPr>
                    <w:ind w:right="-108"/>
                  </w:pPr>
                  <w:proofErr w:type="spellStart"/>
                  <w:r>
                    <w:t>ValueLabs</w:t>
                  </w:r>
                  <w:proofErr w:type="spellEnd"/>
                  <w:r>
                    <w:t xml:space="preserve"> </w:t>
                  </w:r>
                </w:p>
              </w:tc>
              <w:tc>
                <w:tcPr>
                  <w:tcW w:w="3851" w:type="dxa"/>
                </w:tcPr>
                <w:p w14:paraId="610154D1" w14:textId="77777777" w:rsidR="00E10917" w:rsidRDefault="00E10917" w:rsidP="001F7094">
                  <w:pPr>
                    <w:ind w:right="-108"/>
                  </w:pPr>
                  <w:r>
                    <w:t>Senior Software Developer</w:t>
                  </w:r>
                </w:p>
              </w:tc>
              <w:tc>
                <w:tcPr>
                  <w:tcW w:w="3438" w:type="dxa"/>
                </w:tcPr>
                <w:p w14:paraId="0B1FBEC1" w14:textId="77777777" w:rsidR="00E10917" w:rsidRPr="001F7094" w:rsidRDefault="00E10917" w:rsidP="001F7094">
                  <w:pPr>
                    <w:ind w:right="-60"/>
                    <w:rPr>
                      <w:rFonts w:ascii="Calibri" w:hAnsi="Calibri" w:cs="Calibri"/>
                    </w:rPr>
                  </w:pPr>
                  <w:r>
                    <w:rPr>
                      <w:rFonts w:ascii="Calibri" w:hAnsi="Calibri" w:cs="Calibri"/>
                    </w:rPr>
                    <w:t>26-Oct</w:t>
                  </w:r>
                  <w:r w:rsidRPr="001F7094">
                    <w:rPr>
                      <w:rFonts w:ascii="Calibri" w:hAnsi="Calibri" w:cs="Calibri"/>
                    </w:rPr>
                    <w:t>-2018 – Till Date</w:t>
                  </w:r>
                </w:p>
              </w:tc>
            </w:tr>
            <w:tr w:rsidR="00E10917" w14:paraId="39E1E2D2" w14:textId="77777777" w:rsidTr="00326F2C">
              <w:trPr>
                <w:trHeight w:val="400"/>
              </w:trPr>
              <w:tc>
                <w:tcPr>
                  <w:tcW w:w="3300" w:type="dxa"/>
                </w:tcPr>
                <w:p w14:paraId="14B7FBE6" w14:textId="77777777" w:rsidR="00E10917" w:rsidRDefault="00E10917" w:rsidP="001F7094">
                  <w:pPr>
                    <w:ind w:right="-108"/>
                  </w:pPr>
                  <w:r w:rsidRPr="004C37AD">
                    <w:rPr>
                      <w:rFonts w:eastAsia="Times New Roman" w:hAnsi="Cambria"/>
                      <w:color w:val="000000"/>
                    </w:rPr>
                    <w:t>Capgemini</w:t>
                  </w:r>
                </w:p>
              </w:tc>
              <w:tc>
                <w:tcPr>
                  <w:tcW w:w="3851" w:type="dxa"/>
                </w:tcPr>
                <w:p w14:paraId="714772FB" w14:textId="77777777" w:rsidR="00E10917" w:rsidRDefault="00E10917" w:rsidP="001F7094">
                  <w:pPr>
                    <w:ind w:right="-108"/>
                  </w:pPr>
                  <w:r w:rsidRPr="004C37AD">
                    <w:rPr>
                      <w:rFonts w:eastAsia="Times New Roman" w:hAnsi="Cambria"/>
                      <w:color w:val="000000"/>
                    </w:rPr>
                    <w:t>Associate Consultant</w:t>
                  </w:r>
                </w:p>
              </w:tc>
              <w:tc>
                <w:tcPr>
                  <w:tcW w:w="3438" w:type="dxa"/>
                </w:tcPr>
                <w:p w14:paraId="5D12EB83" w14:textId="77777777" w:rsidR="00E10917" w:rsidRDefault="00E10917" w:rsidP="001F7094">
                  <w:pPr>
                    <w:ind w:right="-60"/>
                  </w:pPr>
                  <w:r w:rsidRPr="001F7094">
                    <w:rPr>
                      <w:rFonts w:ascii="Calibri" w:hAnsi="Calibri" w:cs="Calibri"/>
                    </w:rPr>
                    <w:t>09-Mar-2017 -</w:t>
                  </w:r>
                  <w:r>
                    <w:rPr>
                      <w:rFonts w:ascii="Calibri" w:hAnsi="Calibri" w:cs="Calibri"/>
                    </w:rPr>
                    <w:t xml:space="preserve"> 25-Oct</w:t>
                  </w:r>
                  <w:r w:rsidRPr="001F7094">
                    <w:rPr>
                      <w:rFonts w:ascii="Calibri" w:hAnsi="Calibri" w:cs="Calibri"/>
                    </w:rPr>
                    <w:t>-2018</w:t>
                  </w:r>
                </w:p>
              </w:tc>
            </w:tr>
            <w:tr w:rsidR="00E10917" w14:paraId="7BB81DD4" w14:textId="77777777" w:rsidTr="00326F2C">
              <w:trPr>
                <w:trHeight w:val="381"/>
              </w:trPr>
              <w:tc>
                <w:tcPr>
                  <w:tcW w:w="3300" w:type="dxa"/>
                </w:tcPr>
                <w:p w14:paraId="29C77126" w14:textId="77777777" w:rsidR="00E10917" w:rsidRDefault="00E10917" w:rsidP="001F7094">
                  <w:pPr>
                    <w:ind w:right="-108"/>
                  </w:pPr>
                  <w:r>
                    <w:rPr>
                      <w:rFonts w:eastAsia="Times New Roman" w:hAnsi="Cambria"/>
                      <w:color w:val="000000"/>
                    </w:rPr>
                    <w:t>CSC</w:t>
                  </w:r>
                </w:p>
              </w:tc>
              <w:tc>
                <w:tcPr>
                  <w:tcW w:w="3851" w:type="dxa"/>
                </w:tcPr>
                <w:p w14:paraId="634C96FE" w14:textId="77777777" w:rsidR="00E10917" w:rsidRDefault="00E10917" w:rsidP="001F7094">
                  <w:pPr>
                    <w:tabs>
                      <w:tab w:val="left" w:pos="1692"/>
                    </w:tabs>
                    <w:ind w:right="-108"/>
                  </w:pPr>
                  <w:r w:rsidRPr="004C37AD">
                    <w:rPr>
                      <w:rFonts w:eastAsia="Times New Roman" w:hAnsi="Cambria"/>
                      <w:color w:val="000000"/>
                    </w:rPr>
                    <w:t>Software Developer</w:t>
                  </w:r>
                </w:p>
              </w:tc>
              <w:tc>
                <w:tcPr>
                  <w:tcW w:w="3438" w:type="dxa"/>
                </w:tcPr>
                <w:p w14:paraId="0C498676" w14:textId="77777777" w:rsidR="00E10917" w:rsidRDefault="00E10917" w:rsidP="001F7094">
                  <w:pPr>
                    <w:ind w:right="-60"/>
                  </w:pPr>
                  <w:r w:rsidRPr="001F7094">
                    <w:rPr>
                      <w:rFonts w:ascii="Calibri" w:hAnsi="Calibri" w:cs="Calibri"/>
                    </w:rPr>
                    <w:t>09-Sept-2014 - 03-Mar-2017</w:t>
                  </w:r>
                </w:p>
              </w:tc>
            </w:tr>
          </w:tbl>
          <w:p w14:paraId="615D3A5C" w14:textId="77777777" w:rsidR="00E10917" w:rsidRPr="0058331D" w:rsidRDefault="00E10917" w:rsidP="0058331D"/>
        </w:tc>
      </w:tr>
      <w:tr w:rsidR="00E10917" w14:paraId="7513621C" w14:textId="77777777" w:rsidTr="007E6A5F">
        <w:trPr>
          <w:trHeight w:val="684"/>
        </w:trPr>
        <w:tc>
          <w:tcPr>
            <w:tcW w:w="549" w:type="dxa"/>
            <w:shd w:val="clear" w:color="auto" w:fill="31521B" w:themeFill="accent2" w:themeFillShade="80"/>
          </w:tcPr>
          <w:p w14:paraId="77C0718E" w14:textId="77777777" w:rsidR="00E10917" w:rsidRDefault="00E10917" w:rsidP="00E46643">
            <w:pPr>
              <w:tabs>
                <w:tab w:val="left" w:pos="990"/>
              </w:tabs>
            </w:pPr>
          </w:p>
        </w:tc>
        <w:tc>
          <w:tcPr>
            <w:tcW w:w="10870" w:type="dxa"/>
            <w:shd w:val="clear" w:color="auto" w:fill="31521B" w:themeFill="accent2" w:themeFillShade="80"/>
            <w:vAlign w:val="center"/>
          </w:tcPr>
          <w:p w14:paraId="2CD150BE" w14:textId="77777777" w:rsidR="00E10917" w:rsidRPr="001F7094" w:rsidRDefault="00E10917" w:rsidP="00E46643">
            <w:pPr>
              <w:pStyle w:val="Heading1"/>
            </w:pPr>
            <w:r w:rsidRPr="001F7094">
              <w:t xml:space="preserve">Summary OF </w:t>
            </w:r>
            <w:r>
              <w:t>Projects</w:t>
            </w:r>
          </w:p>
        </w:tc>
      </w:tr>
      <w:tr w:rsidR="00E10917" w14:paraId="1614D751" w14:textId="77777777" w:rsidTr="007E6A5F">
        <w:trPr>
          <w:trHeight w:val="106"/>
        </w:trPr>
        <w:tc>
          <w:tcPr>
            <w:tcW w:w="549" w:type="dxa"/>
            <w:shd w:val="clear" w:color="auto" w:fill="FFFFFF" w:themeFill="background1"/>
            <w:tcMar>
              <w:left w:w="0" w:type="dxa"/>
              <w:right w:w="0" w:type="dxa"/>
            </w:tcMar>
          </w:tcPr>
          <w:p w14:paraId="03A7CB41" w14:textId="77777777" w:rsidR="00E10917" w:rsidRDefault="00E10917" w:rsidP="00E46643">
            <w:pPr>
              <w:tabs>
                <w:tab w:val="left" w:pos="990"/>
              </w:tabs>
            </w:pPr>
            <w:r>
              <w:rPr>
                <w:noProof/>
                <w:lang w:val="en-IN" w:eastAsia="en-IN"/>
              </w:rPr>
              <mc:AlternateContent>
                <mc:Choice Requires="wps">
                  <w:drawing>
                    <wp:inline distT="0" distB="0" distL="0" distR="0" wp14:anchorId="250CEA5B" wp14:editId="7B876EA3">
                      <wp:extent cx="227812" cy="311173"/>
                      <wp:effectExtent l="0" t="3810" r="0" b="0"/>
                      <wp:docPr id="11"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A09A1E" w14:textId="77777777" w:rsidR="00E10917" w:rsidRPr="00AF4EA4" w:rsidRDefault="00E10917" w:rsidP="0058331D">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50CEA5B" id="_x0000_s1030"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DCf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ZtFlCEn7ixV&#10;8Xyn/RwBJWYadlNpY2+psXdUQ2cPmzA62g/wKIWCawH17yi4GEp/PbaP/DD9wGlENjC2LSLzz5pq&#10;HhHxl4S5aJ5kUPTEukU2yVNY6PBkGZ7IdX2toIrgLQPeORL5rWjJUqv6E0yYV2gVjqhkYBveZhZu&#10;uF9cW1jDEcyojF9dORpmOyjmW3nfMFSOODcQ+cP2E9UNQXIRWRid3qt2xNsPRVD8e16UlOpqbVVZ&#10;4cTkKtPjulvAXAjUweAZrh3XftK+/Bc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0rwwn3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5DA09A1E" w14:textId="77777777" w:rsidR="00E10917" w:rsidRPr="00AF4EA4" w:rsidRDefault="00E10917" w:rsidP="0058331D">
                            <w:pPr>
                              <w:jc w:val="center"/>
                              <w:rPr>
                                <w:color w:val="455F51" w:themeColor="text2"/>
                              </w:rPr>
                            </w:pPr>
                          </w:p>
                        </w:txbxContent>
                      </v:textbox>
                      <w10:anchorlock/>
                    </v:shape>
                  </w:pict>
                </mc:Fallback>
              </mc:AlternateContent>
            </w:r>
          </w:p>
        </w:tc>
        <w:tc>
          <w:tcPr>
            <w:tcW w:w="10870" w:type="dxa"/>
            <w:shd w:val="clear" w:color="auto" w:fill="FFFFFF" w:themeFill="background1"/>
          </w:tcPr>
          <w:p w14:paraId="572D327C" w14:textId="77777777" w:rsidR="00E10917" w:rsidRDefault="00E10917" w:rsidP="001F7094">
            <w:pPr>
              <w:rPr>
                <w:bCs/>
              </w:rPr>
            </w:pPr>
            <w:r>
              <w:rPr>
                <w:b/>
              </w:rPr>
              <w:t xml:space="preserve"> </w:t>
            </w:r>
          </w:p>
          <w:p w14:paraId="7BF6AFE3" w14:textId="77777777" w:rsidR="00E10917" w:rsidRPr="00E10917" w:rsidRDefault="00E10917" w:rsidP="001F7094">
            <w:pPr>
              <w:rPr>
                <w:bCs/>
              </w:rPr>
            </w:pPr>
            <w:r w:rsidRPr="00E10917">
              <w:rPr>
                <w:b/>
                <w:sz w:val="28"/>
              </w:rPr>
              <w:t>Client : Citation</w:t>
            </w:r>
          </w:p>
          <w:p w14:paraId="41C6866F" w14:textId="77777777" w:rsidR="00E10917" w:rsidRDefault="00E10917" w:rsidP="001F7094">
            <w:pPr>
              <w:rPr>
                <w:b/>
              </w:rPr>
            </w:pPr>
            <w:r>
              <w:rPr>
                <w:b/>
              </w:rPr>
              <w:t xml:space="preserve">   </w:t>
            </w:r>
          </w:p>
          <w:p w14:paraId="78202A9C" w14:textId="77777777" w:rsidR="00E10917" w:rsidRDefault="00E10917" w:rsidP="00E10917">
            <w:pPr>
              <w:ind w:left="168"/>
            </w:pPr>
            <w:r>
              <w:rPr>
                <w:b/>
              </w:rPr>
              <w:t xml:space="preserve">Project Description: </w:t>
            </w:r>
            <w:r w:rsidRPr="00E10917">
              <w:t>Citation provides Health and Safety support and HR &amp; Employment Law services for UK businesses</w:t>
            </w:r>
            <w:r>
              <w:t>. Over 20000 clients rely on citations</w:t>
            </w:r>
            <w:r w:rsidRPr="00E10917">
              <w:t xml:space="preserve"> legal experts for 24/7</w:t>
            </w:r>
            <w:r w:rsidRPr="00E10917">
              <w:rPr>
                <w:b/>
              </w:rPr>
              <w:t xml:space="preserve"> </w:t>
            </w:r>
            <w:r w:rsidRPr="00E10917">
              <w:t>Service</w:t>
            </w:r>
            <w:r>
              <w:t>. Citation uses Salesforce to manage all customer interaction and order management to contract creation.</w:t>
            </w:r>
          </w:p>
          <w:p w14:paraId="050F9E28" w14:textId="77777777" w:rsidR="00E10917" w:rsidRDefault="00E10917" w:rsidP="00E10917">
            <w:pPr>
              <w:ind w:left="168"/>
              <w:rPr>
                <w:b/>
              </w:rPr>
            </w:pPr>
          </w:p>
          <w:p w14:paraId="43332532" w14:textId="77777777" w:rsidR="00E10917" w:rsidRDefault="00E10917" w:rsidP="00E10917">
            <w:pPr>
              <w:ind w:left="168"/>
              <w:rPr>
                <w:b/>
              </w:rPr>
            </w:pPr>
            <w:r>
              <w:rPr>
                <w:b/>
              </w:rPr>
              <w:t xml:space="preserve">Roles and Responsibilities: </w:t>
            </w:r>
          </w:p>
          <w:p w14:paraId="1C26BFA4" w14:textId="77777777" w:rsidR="00E10917" w:rsidRDefault="00E10917" w:rsidP="00E10917">
            <w:pPr>
              <w:rPr>
                <w:b/>
              </w:rPr>
            </w:pPr>
          </w:p>
          <w:p w14:paraId="1592AD34" w14:textId="6F14D6DF" w:rsidR="00E10917" w:rsidRDefault="00E10917" w:rsidP="00E10917">
            <w:pPr>
              <w:pStyle w:val="ListParagraph"/>
              <w:numPr>
                <w:ilvl w:val="0"/>
                <w:numId w:val="7"/>
              </w:numPr>
              <w:ind w:hanging="437"/>
            </w:pPr>
            <w:r w:rsidRPr="00E10917">
              <w:t>Understanding the requirements and proposing the appropriate solution model for requirements and sizing it.</w:t>
            </w:r>
          </w:p>
          <w:p w14:paraId="0D840A59" w14:textId="5DAF35ED" w:rsidR="00F40D6B" w:rsidRDefault="00F40D6B" w:rsidP="00E10917">
            <w:pPr>
              <w:pStyle w:val="ListParagraph"/>
              <w:numPr>
                <w:ilvl w:val="0"/>
                <w:numId w:val="7"/>
              </w:numPr>
              <w:ind w:hanging="437"/>
            </w:pPr>
            <w:proofErr w:type="spellStart"/>
            <w:r w:rsidRPr="00F40D6B">
              <w:t>Copado</w:t>
            </w:r>
            <w:proofErr w:type="spellEnd"/>
            <w:r>
              <w:t xml:space="preserve"> for managing deployments CI/CD</w:t>
            </w:r>
          </w:p>
          <w:p w14:paraId="25B4B917" w14:textId="6B2EE520" w:rsidR="00F40D6B" w:rsidRPr="00E10917" w:rsidRDefault="00F40D6B" w:rsidP="00E10917">
            <w:pPr>
              <w:pStyle w:val="ListParagraph"/>
              <w:numPr>
                <w:ilvl w:val="0"/>
                <w:numId w:val="7"/>
              </w:numPr>
              <w:ind w:hanging="437"/>
            </w:pPr>
            <w:r w:rsidRPr="00F40D6B">
              <w:t>FSL</w:t>
            </w:r>
            <w:r>
              <w:t xml:space="preserve"> (Field Service Lightning)</w:t>
            </w:r>
          </w:p>
          <w:p w14:paraId="370B6754" w14:textId="77777777" w:rsidR="00E10917" w:rsidRPr="00E10917" w:rsidRDefault="00E10917" w:rsidP="00E10917">
            <w:pPr>
              <w:pStyle w:val="ListParagraph"/>
              <w:numPr>
                <w:ilvl w:val="0"/>
                <w:numId w:val="7"/>
              </w:numPr>
              <w:ind w:hanging="437"/>
              <w:rPr>
                <w:b/>
              </w:rPr>
            </w:pPr>
            <w:r>
              <w:t xml:space="preserve">Developing the functionality using standard salesforce tools, automation and/or using Apex code </w:t>
            </w:r>
          </w:p>
          <w:p w14:paraId="4B87C746" w14:textId="77777777" w:rsidR="00E10917" w:rsidRPr="00E10917" w:rsidRDefault="00E10917" w:rsidP="00E10917">
            <w:pPr>
              <w:pStyle w:val="ListParagraph"/>
              <w:numPr>
                <w:ilvl w:val="0"/>
                <w:numId w:val="7"/>
              </w:numPr>
              <w:ind w:hanging="437"/>
              <w:rPr>
                <w:b/>
              </w:rPr>
            </w:pPr>
            <w:r>
              <w:t>Developing the Lightning components based on the requirements using SLDS in lightning enabled Org</w:t>
            </w:r>
          </w:p>
          <w:p w14:paraId="32F4A664" w14:textId="77777777" w:rsidR="00E10917" w:rsidRPr="00E10917" w:rsidRDefault="00E10917" w:rsidP="00E10917">
            <w:pPr>
              <w:pStyle w:val="ListParagraph"/>
              <w:numPr>
                <w:ilvl w:val="0"/>
                <w:numId w:val="7"/>
              </w:numPr>
              <w:ind w:hanging="437"/>
              <w:rPr>
                <w:b/>
              </w:rPr>
            </w:pPr>
            <w:r>
              <w:t>Making changes to existing VF pages based on the requirements</w:t>
            </w:r>
          </w:p>
          <w:p w14:paraId="6EA01B9F" w14:textId="77777777" w:rsidR="00E10917" w:rsidRPr="00E10917" w:rsidRDefault="00E10917" w:rsidP="00E10917">
            <w:pPr>
              <w:pStyle w:val="ListParagraph"/>
              <w:numPr>
                <w:ilvl w:val="0"/>
                <w:numId w:val="7"/>
              </w:numPr>
              <w:ind w:hanging="437"/>
              <w:rPr>
                <w:b/>
              </w:rPr>
            </w:pPr>
            <w:r>
              <w:t xml:space="preserve">Making Org ready for Migration to Lightning by changing the unsupported components in lightning to appropriate solution model of Lightning </w:t>
            </w:r>
          </w:p>
          <w:p w14:paraId="0F50A60A" w14:textId="77777777" w:rsidR="00E10917" w:rsidRPr="00E10917" w:rsidRDefault="00E10917" w:rsidP="00E10917">
            <w:pPr>
              <w:pStyle w:val="ListParagraph"/>
              <w:numPr>
                <w:ilvl w:val="0"/>
                <w:numId w:val="7"/>
              </w:numPr>
              <w:ind w:hanging="437"/>
              <w:rPr>
                <w:b/>
              </w:rPr>
            </w:pPr>
            <w:r>
              <w:t>Making Changes on top of Salesforce CPQ to meet the client requirements</w:t>
            </w:r>
          </w:p>
          <w:p w14:paraId="23FE8A1A" w14:textId="77777777" w:rsidR="00E10917" w:rsidRPr="00AD7F82" w:rsidRDefault="00E10917" w:rsidP="00E10917">
            <w:pPr>
              <w:pStyle w:val="ListParagraph"/>
              <w:numPr>
                <w:ilvl w:val="0"/>
                <w:numId w:val="7"/>
              </w:numPr>
              <w:ind w:hanging="437"/>
              <w:rPr>
                <w:b/>
              </w:rPr>
            </w:pPr>
            <w:r>
              <w:t>Developing Customizable and Code based templates for Adobe Echo sign</w:t>
            </w:r>
          </w:p>
          <w:p w14:paraId="7704D152" w14:textId="77777777" w:rsidR="00AD7F82" w:rsidRPr="00AD7F82" w:rsidRDefault="00AD7F82" w:rsidP="00E10917">
            <w:pPr>
              <w:pStyle w:val="ListParagraph"/>
              <w:numPr>
                <w:ilvl w:val="0"/>
                <w:numId w:val="7"/>
              </w:numPr>
              <w:ind w:hanging="437"/>
              <w:rPr>
                <w:b/>
              </w:rPr>
            </w:pPr>
            <w:r>
              <w:t xml:space="preserve">Using GIT, VS-Code, and Salesforce CLI for Source code model based building. </w:t>
            </w:r>
          </w:p>
          <w:p w14:paraId="0EDF3ABE" w14:textId="77777777" w:rsidR="00AD7F82" w:rsidRPr="00E10917" w:rsidRDefault="00AD7F82" w:rsidP="00AD7F82">
            <w:pPr>
              <w:pStyle w:val="ListParagraph"/>
              <w:ind w:left="1616"/>
              <w:rPr>
                <w:b/>
              </w:rPr>
            </w:pPr>
          </w:p>
          <w:p w14:paraId="24DD398E" w14:textId="77777777" w:rsidR="00E10917" w:rsidRDefault="00E10917" w:rsidP="00E10917">
            <w:pPr>
              <w:rPr>
                <w:b/>
              </w:rPr>
            </w:pPr>
          </w:p>
          <w:p w14:paraId="55F5CEB5" w14:textId="77777777" w:rsidR="00E10917" w:rsidRDefault="00E10917" w:rsidP="00E10917">
            <w:pPr>
              <w:rPr>
                <w:b/>
                <w:sz w:val="28"/>
              </w:rPr>
            </w:pPr>
            <w:r>
              <w:rPr>
                <w:b/>
                <w:sz w:val="28"/>
              </w:rPr>
              <w:t>Client : EPM</w:t>
            </w:r>
          </w:p>
          <w:p w14:paraId="5207D297" w14:textId="77777777" w:rsidR="00E10917" w:rsidRDefault="00E10917" w:rsidP="00E10917">
            <w:pPr>
              <w:rPr>
                <w:b/>
                <w:sz w:val="28"/>
              </w:rPr>
            </w:pPr>
          </w:p>
          <w:p w14:paraId="1126C6B9" w14:textId="57B1624A" w:rsidR="00E10917" w:rsidRPr="00E10917" w:rsidRDefault="00E10917" w:rsidP="00E10917">
            <w:pPr>
              <w:rPr>
                <w:bCs/>
              </w:rPr>
            </w:pPr>
            <w:proofErr w:type="gramStart"/>
            <w:r>
              <w:rPr>
                <w:b/>
                <w:sz w:val="28"/>
              </w:rPr>
              <w:t>Project :</w:t>
            </w:r>
            <w:proofErr w:type="gramEnd"/>
            <w:r>
              <w:rPr>
                <w:b/>
                <w:sz w:val="28"/>
              </w:rPr>
              <w:t xml:space="preserve"> Salesforce –HubSpot Integration</w:t>
            </w:r>
            <w:r w:rsidR="00F40D6B">
              <w:rPr>
                <w:b/>
                <w:sz w:val="28"/>
              </w:rPr>
              <w:t>, EPM Sales Process Development</w:t>
            </w:r>
          </w:p>
          <w:p w14:paraId="17A24ED9" w14:textId="77777777" w:rsidR="00E10917" w:rsidRDefault="00E10917" w:rsidP="00E10917">
            <w:pPr>
              <w:rPr>
                <w:b/>
              </w:rPr>
            </w:pPr>
          </w:p>
          <w:p w14:paraId="48B791AE" w14:textId="77777777" w:rsidR="00E10917" w:rsidRDefault="00E10917" w:rsidP="00E10917">
            <w:r>
              <w:rPr>
                <w:b/>
              </w:rPr>
              <w:t xml:space="preserve">Project Description: </w:t>
            </w:r>
            <w:r w:rsidR="00664273" w:rsidRPr="00664273">
              <w:t>EPM is an accredited and national award winning education services, EPM business support more than 1,600 schools, academies and multi-academy trusts (MATs) nationwide providing  HR, Payroll &amp; Pensions, Safeguarding and Health &amp; Safety</w:t>
            </w:r>
            <w:r w:rsidR="00664273">
              <w:t xml:space="preserve">. EPM uses Sales Cloud functionality of Salesforce to manage, convert Lead/Prospects and Order processing with </w:t>
            </w:r>
            <w:proofErr w:type="spellStart"/>
            <w:r w:rsidR="00664273">
              <w:t>Hubspot</w:t>
            </w:r>
            <w:proofErr w:type="spellEnd"/>
            <w:r w:rsidR="00664273">
              <w:t xml:space="preserve"> for Marketing.</w:t>
            </w:r>
          </w:p>
          <w:p w14:paraId="455C988D" w14:textId="77777777" w:rsidR="00664273" w:rsidRDefault="00664273" w:rsidP="00E10917"/>
          <w:p w14:paraId="0C5538FC" w14:textId="77777777" w:rsidR="00664273" w:rsidRDefault="00664273" w:rsidP="00664273">
            <w:pPr>
              <w:rPr>
                <w:b/>
              </w:rPr>
            </w:pPr>
            <w:r>
              <w:rPr>
                <w:b/>
              </w:rPr>
              <w:t xml:space="preserve">Roles and Responsibilities: </w:t>
            </w:r>
          </w:p>
          <w:p w14:paraId="3C77D445" w14:textId="77777777" w:rsidR="00664273" w:rsidRDefault="00664273" w:rsidP="00E10917"/>
          <w:p w14:paraId="5C1721CC" w14:textId="77777777" w:rsidR="00E10917" w:rsidRPr="00664273" w:rsidRDefault="00664273" w:rsidP="00664273">
            <w:pPr>
              <w:pStyle w:val="ListParagraph"/>
              <w:numPr>
                <w:ilvl w:val="0"/>
                <w:numId w:val="8"/>
              </w:numPr>
              <w:ind w:left="1604" w:hanging="425"/>
              <w:rPr>
                <w:b/>
              </w:rPr>
            </w:pPr>
            <w:r>
              <w:t xml:space="preserve">Integrating </w:t>
            </w:r>
            <w:proofErr w:type="spellStart"/>
            <w:r>
              <w:t>Hubspot</w:t>
            </w:r>
            <w:proofErr w:type="spellEnd"/>
            <w:r>
              <w:t xml:space="preserve"> and Salesforce for seamless data transmission between two systems</w:t>
            </w:r>
          </w:p>
          <w:p w14:paraId="7E787AED" w14:textId="77777777" w:rsidR="00664273" w:rsidRPr="00BB5C68" w:rsidRDefault="00664273" w:rsidP="00664273">
            <w:pPr>
              <w:pStyle w:val="ListParagraph"/>
              <w:numPr>
                <w:ilvl w:val="0"/>
                <w:numId w:val="8"/>
              </w:numPr>
              <w:ind w:left="1604" w:hanging="425"/>
              <w:rPr>
                <w:b/>
              </w:rPr>
            </w:pPr>
            <w:r>
              <w:t>Providing ability of selective integration, such that only the desired data is being synchronized</w:t>
            </w:r>
          </w:p>
          <w:p w14:paraId="6F10E4E9" w14:textId="77777777" w:rsidR="00BB5C68" w:rsidRPr="00BB5C68" w:rsidRDefault="00BB5C68" w:rsidP="00664273">
            <w:pPr>
              <w:pStyle w:val="ListParagraph"/>
              <w:numPr>
                <w:ilvl w:val="0"/>
                <w:numId w:val="8"/>
              </w:numPr>
              <w:ind w:left="1604" w:hanging="425"/>
              <w:rPr>
                <w:b/>
              </w:rPr>
            </w:pPr>
            <w:r>
              <w:t xml:space="preserve">Understanding the requirement and developing design and implementing in the org </w:t>
            </w:r>
          </w:p>
          <w:p w14:paraId="762AA093" w14:textId="77777777" w:rsidR="00BB5C68" w:rsidRPr="00664273" w:rsidRDefault="00BB5C68" w:rsidP="00664273">
            <w:pPr>
              <w:pStyle w:val="ListParagraph"/>
              <w:numPr>
                <w:ilvl w:val="0"/>
                <w:numId w:val="8"/>
              </w:numPr>
              <w:ind w:left="1604" w:hanging="425"/>
              <w:rPr>
                <w:b/>
              </w:rPr>
            </w:pPr>
            <w:r>
              <w:t xml:space="preserve">Interacting with the client to discuss on design implementation strategy </w:t>
            </w:r>
          </w:p>
          <w:p w14:paraId="5C5F10D3" w14:textId="0C156B55" w:rsidR="00664273" w:rsidRPr="00BB5C68" w:rsidRDefault="00BB5C68" w:rsidP="00664273">
            <w:pPr>
              <w:pStyle w:val="ListParagraph"/>
              <w:numPr>
                <w:ilvl w:val="0"/>
                <w:numId w:val="8"/>
              </w:numPr>
              <w:ind w:left="1604" w:hanging="425"/>
              <w:rPr>
                <w:b/>
              </w:rPr>
            </w:pPr>
            <w:r>
              <w:t xml:space="preserve">Providing the channel that would selectively pass salesforce record for processing to </w:t>
            </w:r>
            <w:proofErr w:type="spellStart"/>
            <w:proofErr w:type="gramStart"/>
            <w:r w:rsidR="006B4ECB">
              <w:t>H</w:t>
            </w:r>
            <w:r>
              <w:t>ubspot</w:t>
            </w:r>
            <w:proofErr w:type="spellEnd"/>
            <w:proofErr w:type="gramEnd"/>
          </w:p>
          <w:p w14:paraId="46155E5F" w14:textId="77777777" w:rsidR="00BB5C68" w:rsidRPr="00BB5C68" w:rsidRDefault="00BB5C68" w:rsidP="00664273">
            <w:pPr>
              <w:pStyle w:val="ListParagraph"/>
              <w:numPr>
                <w:ilvl w:val="0"/>
                <w:numId w:val="8"/>
              </w:numPr>
              <w:ind w:left="1604" w:hanging="425"/>
              <w:rPr>
                <w:b/>
              </w:rPr>
            </w:pPr>
            <w:r>
              <w:t xml:space="preserve">Providing the ability in Salesforce to trigger </w:t>
            </w:r>
            <w:proofErr w:type="spellStart"/>
            <w:r>
              <w:t>Hubspot</w:t>
            </w:r>
            <w:proofErr w:type="spellEnd"/>
            <w:r>
              <w:t xml:space="preserve"> workflows</w:t>
            </w:r>
          </w:p>
          <w:p w14:paraId="676245E0" w14:textId="2AE70BBD" w:rsidR="00BB5C68" w:rsidRPr="00F40D6B" w:rsidRDefault="00BB5C68" w:rsidP="00F40D6B">
            <w:pPr>
              <w:pStyle w:val="ListParagraph"/>
              <w:numPr>
                <w:ilvl w:val="0"/>
                <w:numId w:val="8"/>
              </w:numPr>
              <w:ind w:left="1604" w:hanging="425"/>
              <w:rPr>
                <w:b/>
              </w:rPr>
            </w:pPr>
            <w:r>
              <w:t>Data Synchronization for existing data</w:t>
            </w:r>
            <w:r w:rsidR="00F40D6B">
              <w:t xml:space="preserve">, </w:t>
            </w:r>
            <w:r w:rsidR="006B4ECB">
              <w:t>s</w:t>
            </w:r>
            <w:r>
              <w:t>etting up duplicate rules to avoid sync errors</w:t>
            </w:r>
            <w:r w:rsidR="00F40D6B">
              <w:t>.</w:t>
            </w:r>
          </w:p>
          <w:p w14:paraId="401F9145" w14:textId="77777777" w:rsidR="00BB5C68" w:rsidRPr="00BB5C68" w:rsidRDefault="00BB5C68" w:rsidP="009C68D0">
            <w:pPr>
              <w:tabs>
                <w:tab w:val="left" w:pos="3166"/>
              </w:tabs>
              <w:rPr>
                <w:b/>
              </w:rPr>
            </w:pPr>
          </w:p>
        </w:tc>
      </w:tr>
      <w:tr w:rsidR="00BB5C68" w14:paraId="2E2AAD16" w14:textId="77777777" w:rsidTr="007E6A5F">
        <w:trPr>
          <w:trHeight w:val="14990"/>
        </w:trPr>
        <w:tc>
          <w:tcPr>
            <w:tcW w:w="549" w:type="dxa"/>
            <w:shd w:val="clear" w:color="auto" w:fill="FFFFFF" w:themeFill="background1"/>
            <w:tcMar>
              <w:left w:w="0" w:type="dxa"/>
              <w:right w:w="0" w:type="dxa"/>
            </w:tcMar>
          </w:tcPr>
          <w:p w14:paraId="3894EA56" w14:textId="77777777" w:rsidR="00BB5C68" w:rsidRDefault="00BB5C68" w:rsidP="00E46643">
            <w:pPr>
              <w:tabs>
                <w:tab w:val="left" w:pos="990"/>
              </w:tabs>
            </w:pPr>
          </w:p>
        </w:tc>
        <w:tc>
          <w:tcPr>
            <w:tcW w:w="10870" w:type="dxa"/>
            <w:shd w:val="clear" w:color="auto" w:fill="FFFFFF" w:themeFill="background1"/>
          </w:tcPr>
          <w:p w14:paraId="43EEA9A7" w14:textId="77777777" w:rsidR="00BB5C68" w:rsidRDefault="00BB5C68" w:rsidP="00E46643">
            <w:pPr>
              <w:rPr>
                <w:b/>
              </w:rPr>
            </w:pPr>
          </w:p>
          <w:p w14:paraId="4D716C99" w14:textId="77777777" w:rsidR="00BB5C68" w:rsidRPr="00AD7F82" w:rsidRDefault="00AD7F82" w:rsidP="00BB5C68">
            <w:pPr>
              <w:pStyle w:val="ListParagraph"/>
              <w:numPr>
                <w:ilvl w:val="0"/>
                <w:numId w:val="9"/>
              </w:numPr>
              <w:ind w:left="1604" w:hanging="425"/>
            </w:pPr>
            <w:r w:rsidRPr="00AD7F82">
              <w:t>P</w:t>
            </w:r>
            <w:r w:rsidR="00BB5C68" w:rsidRPr="00AD7F82">
              <w:t>roposing the proper solution to achieve the target result</w:t>
            </w:r>
            <w:r w:rsidRPr="00AD7F82">
              <w:t xml:space="preserve"> and providing with estimates</w:t>
            </w:r>
          </w:p>
          <w:p w14:paraId="136017CE" w14:textId="77777777" w:rsidR="00BB5C68" w:rsidRPr="00AD7F82" w:rsidRDefault="00BB5C68" w:rsidP="00BB5C68">
            <w:pPr>
              <w:pStyle w:val="ListParagraph"/>
              <w:numPr>
                <w:ilvl w:val="0"/>
                <w:numId w:val="9"/>
              </w:numPr>
              <w:ind w:left="1604" w:hanging="425"/>
            </w:pPr>
            <w:r w:rsidRPr="00AD7F82">
              <w:t>Developing Lightning components using Aura framework and SLDS design</w:t>
            </w:r>
          </w:p>
          <w:p w14:paraId="687DF4BA" w14:textId="77777777" w:rsidR="00BB5C68" w:rsidRPr="00AD7F82" w:rsidRDefault="00BB5C68" w:rsidP="00BB5C68">
            <w:pPr>
              <w:pStyle w:val="ListParagraph"/>
              <w:numPr>
                <w:ilvl w:val="0"/>
                <w:numId w:val="9"/>
              </w:numPr>
              <w:ind w:left="1604" w:hanging="425"/>
            </w:pPr>
            <w:r w:rsidRPr="00AD7F82">
              <w:t>Writing Apex Classes and Triggers to achieve the desired functionality</w:t>
            </w:r>
          </w:p>
          <w:p w14:paraId="43227AEE" w14:textId="77777777" w:rsidR="00BB5C68" w:rsidRPr="00AD7F82" w:rsidRDefault="00BB5C68" w:rsidP="00BB5C68">
            <w:pPr>
              <w:pStyle w:val="ListParagraph"/>
              <w:numPr>
                <w:ilvl w:val="0"/>
                <w:numId w:val="9"/>
              </w:numPr>
              <w:ind w:left="1604" w:hanging="425"/>
            </w:pPr>
            <w:r w:rsidRPr="00AD7F82">
              <w:t>Automating the process using</w:t>
            </w:r>
            <w:r w:rsidR="00AD7F82" w:rsidRPr="00AD7F82">
              <w:t xml:space="preserve"> Process Builders, E</w:t>
            </w:r>
            <w:r w:rsidRPr="00AD7F82">
              <w:t>mail alerts</w:t>
            </w:r>
            <w:r w:rsidR="00AD7F82" w:rsidRPr="00AD7F82">
              <w:t xml:space="preserve"> and FLOW builder</w:t>
            </w:r>
          </w:p>
          <w:p w14:paraId="1CD2E3DD" w14:textId="77777777" w:rsidR="00AD7F82" w:rsidRPr="00AD7F82" w:rsidRDefault="00AD7F82" w:rsidP="00BB5C68">
            <w:pPr>
              <w:pStyle w:val="ListParagraph"/>
              <w:numPr>
                <w:ilvl w:val="0"/>
                <w:numId w:val="9"/>
              </w:numPr>
              <w:ind w:left="1604" w:hanging="425"/>
            </w:pPr>
            <w:r w:rsidRPr="00AD7F82">
              <w:t>Creating necessary formula fields and validation rules, custom objects, layouts and record types</w:t>
            </w:r>
          </w:p>
          <w:p w14:paraId="617C623C" w14:textId="77777777" w:rsidR="00AD7F82" w:rsidRPr="00AD7F82" w:rsidRDefault="00AD7F82" w:rsidP="00BB5C68">
            <w:pPr>
              <w:pStyle w:val="ListParagraph"/>
              <w:numPr>
                <w:ilvl w:val="0"/>
                <w:numId w:val="9"/>
              </w:numPr>
              <w:ind w:left="1604" w:hanging="425"/>
            </w:pPr>
            <w:r w:rsidRPr="00AD7F82">
              <w:t>Setting up security model using Profiles, Roles, OWD and Sharing settings</w:t>
            </w:r>
          </w:p>
          <w:p w14:paraId="7BD1868A" w14:textId="77777777" w:rsidR="00AD7F82" w:rsidRDefault="00AD7F82" w:rsidP="00BB5C68">
            <w:pPr>
              <w:pStyle w:val="ListParagraph"/>
              <w:numPr>
                <w:ilvl w:val="0"/>
                <w:numId w:val="9"/>
              </w:numPr>
              <w:ind w:left="1604" w:hanging="425"/>
            </w:pPr>
            <w:r w:rsidRPr="00AD7F82">
              <w:t>Building Custom report</w:t>
            </w:r>
            <w:r>
              <w:t xml:space="preserve"> types, R</w:t>
            </w:r>
            <w:r w:rsidRPr="00AD7F82">
              <w:t>eports and Dashboards</w:t>
            </w:r>
          </w:p>
          <w:p w14:paraId="302347CE" w14:textId="77777777" w:rsidR="00AD7F82" w:rsidRPr="00AD7F82" w:rsidRDefault="00AD7F82" w:rsidP="00BB5C68">
            <w:pPr>
              <w:pStyle w:val="ListParagraph"/>
              <w:numPr>
                <w:ilvl w:val="0"/>
                <w:numId w:val="9"/>
              </w:numPr>
              <w:ind w:left="1604" w:hanging="425"/>
            </w:pPr>
            <w:r>
              <w:t>Building VF page to using in EchoSign agreement documents</w:t>
            </w:r>
          </w:p>
          <w:p w14:paraId="5486846C" w14:textId="77777777" w:rsidR="00AD7F82" w:rsidRDefault="00AD7F82" w:rsidP="00BB5C68">
            <w:pPr>
              <w:pStyle w:val="ListParagraph"/>
              <w:numPr>
                <w:ilvl w:val="0"/>
                <w:numId w:val="9"/>
              </w:numPr>
              <w:ind w:left="1604" w:hanging="425"/>
              <w:rPr>
                <w:b/>
              </w:rPr>
            </w:pPr>
            <w:r w:rsidRPr="00AD7F82">
              <w:t>Deploying code using Workbench</w:t>
            </w:r>
            <w:r>
              <w:rPr>
                <w:b/>
              </w:rPr>
              <w:t xml:space="preserve"> </w:t>
            </w:r>
          </w:p>
          <w:p w14:paraId="4793143A" w14:textId="77777777" w:rsidR="00AD7F82" w:rsidRDefault="00AD7F82" w:rsidP="00AD7F82">
            <w:pPr>
              <w:rPr>
                <w:b/>
              </w:rPr>
            </w:pPr>
          </w:p>
          <w:p w14:paraId="707BCB9C" w14:textId="77777777" w:rsidR="00AD7F82" w:rsidRDefault="00AD7F82" w:rsidP="00AD7F82">
            <w:pPr>
              <w:rPr>
                <w:b/>
                <w:sz w:val="28"/>
              </w:rPr>
            </w:pPr>
            <w:r>
              <w:rPr>
                <w:b/>
                <w:sz w:val="28"/>
              </w:rPr>
              <w:t>Client : Sodexo</w:t>
            </w:r>
          </w:p>
          <w:p w14:paraId="583F1801" w14:textId="77777777" w:rsidR="00AD7F82" w:rsidRDefault="00AD7F82" w:rsidP="00AD7F82">
            <w:pPr>
              <w:rPr>
                <w:b/>
                <w:sz w:val="28"/>
              </w:rPr>
            </w:pPr>
          </w:p>
          <w:p w14:paraId="0788D3C8" w14:textId="77777777" w:rsidR="00AD7F82" w:rsidRDefault="00AD7F82" w:rsidP="00AD7F82">
            <w:pPr>
              <w:rPr>
                <w:b/>
                <w:sz w:val="28"/>
              </w:rPr>
            </w:pPr>
            <w:r>
              <w:rPr>
                <w:b/>
                <w:sz w:val="28"/>
              </w:rPr>
              <w:t xml:space="preserve">Project : Salesforce CTI </w:t>
            </w:r>
          </w:p>
          <w:p w14:paraId="273144F9" w14:textId="77777777" w:rsidR="00AD7F82" w:rsidRDefault="00AD7F82" w:rsidP="00AD7F82">
            <w:pPr>
              <w:rPr>
                <w:b/>
              </w:rPr>
            </w:pPr>
          </w:p>
          <w:p w14:paraId="282FC978" w14:textId="77777777" w:rsidR="00AD7F82" w:rsidRDefault="00AD7F82" w:rsidP="00AD7F82">
            <w:pPr>
              <w:rPr>
                <w:rFonts w:ascii="Arial" w:hAnsi="Arial" w:cs="Arial"/>
                <w:color w:val="222222"/>
                <w:sz w:val="21"/>
                <w:szCs w:val="21"/>
                <w:shd w:val="clear" w:color="auto" w:fill="FFFFFF"/>
              </w:rPr>
            </w:pPr>
            <w:r>
              <w:rPr>
                <w:b/>
              </w:rPr>
              <w:t xml:space="preserve">Project Description: </w:t>
            </w:r>
            <w:r>
              <w:rPr>
                <w:rFonts w:ascii="Arial" w:hAnsi="Arial" w:cs="Arial"/>
                <w:color w:val="222222"/>
                <w:sz w:val="21"/>
                <w:szCs w:val="21"/>
                <w:shd w:val="clear" w:color="auto" w:fill="FFFFFF"/>
              </w:rPr>
              <w:t xml:space="preserve">Sodexo is a food services and facilities management company, which provides Meal card, Fuel card, Resto pass and voucher service to different consumers and companies around the globe. Service Cloud is used by Sodexo to manage all the Service functionality to its clients, partners and consumers. </w:t>
            </w:r>
          </w:p>
          <w:p w14:paraId="4C50BF3C" w14:textId="77777777" w:rsidR="00AD7F82" w:rsidRDefault="00AD7F82" w:rsidP="00AD7F82">
            <w:pPr>
              <w:rPr>
                <w:rFonts w:ascii="Arial" w:hAnsi="Arial" w:cs="Arial"/>
                <w:color w:val="222222"/>
                <w:sz w:val="21"/>
                <w:szCs w:val="21"/>
                <w:shd w:val="clear" w:color="auto" w:fill="FFFFFF"/>
              </w:rPr>
            </w:pPr>
          </w:p>
          <w:p w14:paraId="50C534F1" w14:textId="77777777" w:rsidR="00AD7F82" w:rsidRDefault="00AD7F82" w:rsidP="00AD7F82">
            <w:pPr>
              <w:rPr>
                <w:b/>
              </w:rPr>
            </w:pPr>
            <w:r>
              <w:rPr>
                <w:b/>
              </w:rPr>
              <w:t xml:space="preserve">Roles and Responsibilities: </w:t>
            </w:r>
          </w:p>
          <w:p w14:paraId="388CDAB7" w14:textId="77777777" w:rsidR="00AD7F82" w:rsidRDefault="00AD7F82" w:rsidP="00AD7F82">
            <w:pPr>
              <w:rPr>
                <w:b/>
              </w:rPr>
            </w:pPr>
          </w:p>
          <w:p w14:paraId="0EAF7E2B" w14:textId="77777777" w:rsidR="00AD7F82" w:rsidRPr="00AD7F82" w:rsidRDefault="00AD7F82" w:rsidP="00AD7F82">
            <w:pPr>
              <w:pStyle w:val="ListParagraph"/>
              <w:numPr>
                <w:ilvl w:val="0"/>
                <w:numId w:val="9"/>
              </w:numPr>
              <w:ind w:left="1604" w:hanging="425"/>
            </w:pPr>
            <w:r w:rsidRPr="00AD7F82">
              <w:t>Understanding the requirement by interacting with the client</w:t>
            </w:r>
            <w:r>
              <w:t xml:space="preserve"> and p</w:t>
            </w:r>
            <w:r w:rsidRPr="00AD7F82">
              <w:t>roposing the solution to achieve the target result and providing with estimates</w:t>
            </w:r>
          </w:p>
          <w:p w14:paraId="7D87E95F" w14:textId="77777777" w:rsidR="00AD7F82" w:rsidRDefault="00AD7F82" w:rsidP="00AD7F82">
            <w:pPr>
              <w:pStyle w:val="ListParagraph"/>
              <w:numPr>
                <w:ilvl w:val="0"/>
                <w:numId w:val="9"/>
              </w:numPr>
              <w:ind w:left="1604" w:hanging="425"/>
            </w:pPr>
            <w:r>
              <w:t>Desig</w:t>
            </w:r>
            <w:r w:rsidR="00274FCA">
              <w:t>ning Service cloud console as per the requirement so that Agents can do their task with minimal manual work</w:t>
            </w:r>
          </w:p>
          <w:p w14:paraId="6210D2BA" w14:textId="77777777" w:rsidR="00274FCA" w:rsidRDefault="00274FCA" w:rsidP="00AD7F82">
            <w:pPr>
              <w:pStyle w:val="ListParagraph"/>
              <w:numPr>
                <w:ilvl w:val="0"/>
                <w:numId w:val="9"/>
              </w:numPr>
              <w:ind w:left="1604" w:hanging="425"/>
            </w:pPr>
            <w:r>
              <w:t>Configuring Salesforce CTI, so that agents can handle the interaction with customers from salesforce providing all the required information which can help in faster issue resolutions</w:t>
            </w:r>
          </w:p>
          <w:p w14:paraId="3A711518" w14:textId="77777777" w:rsidR="00274FCA" w:rsidRDefault="00274FCA" w:rsidP="00AD7F82">
            <w:pPr>
              <w:pStyle w:val="ListParagraph"/>
              <w:numPr>
                <w:ilvl w:val="0"/>
                <w:numId w:val="9"/>
              </w:numPr>
              <w:ind w:left="1604" w:hanging="425"/>
            </w:pPr>
            <w:r>
              <w:t>Designing Case management functionality and building automation around it.</w:t>
            </w:r>
          </w:p>
          <w:p w14:paraId="1F43064C" w14:textId="77777777" w:rsidR="00274FCA" w:rsidRDefault="00274FCA" w:rsidP="00AD7F82">
            <w:pPr>
              <w:pStyle w:val="ListParagraph"/>
              <w:numPr>
                <w:ilvl w:val="0"/>
                <w:numId w:val="9"/>
              </w:numPr>
              <w:ind w:left="1604" w:hanging="425"/>
            </w:pPr>
            <w:r>
              <w:t xml:space="preserve">Developing Entitlements, and Milestones to track SLA’s </w:t>
            </w:r>
          </w:p>
          <w:p w14:paraId="69555D82" w14:textId="77777777" w:rsidR="00274FCA" w:rsidRDefault="00274FCA" w:rsidP="00AD7F82">
            <w:pPr>
              <w:pStyle w:val="ListParagraph"/>
              <w:numPr>
                <w:ilvl w:val="0"/>
                <w:numId w:val="9"/>
              </w:numPr>
              <w:ind w:left="1604" w:hanging="425"/>
            </w:pPr>
            <w:r>
              <w:t xml:space="preserve">Building Omni channel setup and routing mechanism </w:t>
            </w:r>
          </w:p>
          <w:p w14:paraId="0AF14482" w14:textId="77777777" w:rsidR="00274FCA" w:rsidRDefault="00274FCA" w:rsidP="00AD7F82">
            <w:pPr>
              <w:pStyle w:val="ListParagraph"/>
              <w:numPr>
                <w:ilvl w:val="0"/>
                <w:numId w:val="9"/>
              </w:numPr>
              <w:ind w:left="1604" w:hanging="425"/>
            </w:pPr>
            <w:r>
              <w:t>Configuring the security model so that data is visible to intended users.</w:t>
            </w:r>
          </w:p>
          <w:p w14:paraId="64DDE180" w14:textId="77777777" w:rsidR="00AD7F82" w:rsidRDefault="00274FCA" w:rsidP="00AD7F82">
            <w:pPr>
              <w:pStyle w:val="ListParagraph"/>
              <w:numPr>
                <w:ilvl w:val="0"/>
                <w:numId w:val="9"/>
              </w:numPr>
              <w:ind w:left="1604" w:hanging="425"/>
            </w:pPr>
            <w:r>
              <w:t>Building REST API’s classes to expose the desired details of case to end users on other systems.</w:t>
            </w:r>
          </w:p>
          <w:p w14:paraId="2F20E722" w14:textId="77777777" w:rsidR="00274FCA" w:rsidRDefault="00274FCA" w:rsidP="00274FCA">
            <w:pPr>
              <w:pStyle w:val="ListParagraph"/>
              <w:ind w:left="1604"/>
            </w:pPr>
          </w:p>
          <w:p w14:paraId="6A5FC66E" w14:textId="77777777" w:rsidR="00274FCA" w:rsidRDefault="00274FCA" w:rsidP="00AD7F82">
            <w:pPr>
              <w:rPr>
                <w:b/>
                <w:sz w:val="28"/>
              </w:rPr>
            </w:pPr>
          </w:p>
          <w:p w14:paraId="774C6CDC" w14:textId="77777777" w:rsidR="00274FCA" w:rsidRDefault="00274FCA" w:rsidP="00274FCA">
            <w:pPr>
              <w:rPr>
                <w:b/>
                <w:sz w:val="28"/>
              </w:rPr>
            </w:pPr>
            <w:proofErr w:type="gramStart"/>
            <w:r>
              <w:rPr>
                <w:b/>
                <w:sz w:val="28"/>
              </w:rPr>
              <w:t>Client :</w:t>
            </w:r>
            <w:proofErr w:type="gramEnd"/>
            <w:r>
              <w:rPr>
                <w:b/>
                <w:sz w:val="28"/>
              </w:rPr>
              <w:t xml:space="preserve"> Kemper</w:t>
            </w:r>
          </w:p>
          <w:p w14:paraId="49F91A46" w14:textId="77777777" w:rsidR="00274FCA" w:rsidRDefault="00274FCA" w:rsidP="00274FCA">
            <w:pPr>
              <w:rPr>
                <w:b/>
                <w:sz w:val="28"/>
              </w:rPr>
            </w:pPr>
          </w:p>
          <w:p w14:paraId="7471CE10" w14:textId="77777777" w:rsidR="00274FCA" w:rsidRDefault="00274FCA" w:rsidP="00274FCA">
            <w:pPr>
              <w:rPr>
                <w:b/>
                <w:sz w:val="28"/>
              </w:rPr>
            </w:pPr>
            <w:r>
              <w:rPr>
                <w:b/>
                <w:sz w:val="28"/>
              </w:rPr>
              <w:t xml:space="preserve">Project : </w:t>
            </w:r>
            <w:r w:rsidRPr="00274FCA">
              <w:rPr>
                <w:b/>
                <w:sz w:val="28"/>
              </w:rPr>
              <w:t>Right Price Web Blaze Rule Engine</w:t>
            </w:r>
          </w:p>
          <w:p w14:paraId="4CFB2576" w14:textId="77777777" w:rsidR="00274FCA" w:rsidRDefault="00274FCA" w:rsidP="00274FCA">
            <w:pPr>
              <w:rPr>
                <w:b/>
                <w:sz w:val="28"/>
              </w:rPr>
            </w:pPr>
          </w:p>
          <w:p w14:paraId="59D8FE33" w14:textId="77777777" w:rsidR="00274FCA" w:rsidRDefault="00274FCA" w:rsidP="00274FCA">
            <w:r>
              <w:rPr>
                <w:b/>
              </w:rPr>
              <w:t xml:space="preserve">Project Description:  </w:t>
            </w:r>
            <w:r w:rsidRPr="001B5A33">
              <w:t xml:space="preserve">RPW is the front end application for KEMPER used by agents and underwriters to create quotes and issue policies.  It manages the Underwriting Guidelines, State specific Rule Implementations and has integration with Rating engine for Kemper personal lines insurance products personal Auto and Home owners. Blaze rule engine was implemented to track all the errors encountered during underwriting and policy issuance process </w:t>
            </w:r>
          </w:p>
          <w:p w14:paraId="749CDEAA" w14:textId="77777777" w:rsidR="001B5A33" w:rsidRPr="001B5A33" w:rsidRDefault="001B5A33" w:rsidP="00274FCA"/>
          <w:p w14:paraId="41170E6D" w14:textId="77777777" w:rsidR="00274FCA" w:rsidRDefault="00274FCA" w:rsidP="00274FCA">
            <w:pPr>
              <w:rPr>
                <w:b/>
              </w:rPr>
            </w:pPr>
            <w:r>
              <w:rPr>
                <w:b/>
              </w:rPr>
              <w:t xml:space="preserve">Roles and Responsibilities: </w:t>
            </w:r>
          </w:p>
          <w:p w14:paraId="2C915061" w14:textId="77777777" w:rsidR="00274FCA" w:rsidRDefault="00274FCA" w:rsidP="00274FCA">
            <w:pPr>
              <w:rPr>
                <w:b/>
              </w:rPr>
            </w:pPr>
          </w:p>
          <w:p w14:paraId="5DC5587A" w14:textId="77777777" w:rsidR="00274FCA" w:rsidRPr="00EB15D8" w:rsidRDefault="00274FCA" w:rsidP="001B5A33">
            <w:pPr>
              <w:numPr>
                <w:ilvl w:val="0"/>
                <w:numId w:val="10"/>
              </w:numPr>
              <w:autoSpaceDE w:val="0"/>
              <w:autoSpaceDN w:val="0"/>
              <w:ind w:left="1604" w:right="0" w:hanging="425"/>
              <w:jc w:val="both"/>
              <w:rPr>
                <w:rFonts w:eastAsia="Times New Roman" w:hAnsi="Cambria"/>
                <w:color w:val="000000"/>
              </w:rPr>
            </w:pPr>
            <w:r w:rsidRPr="00EB15D8">
              <w:rPr>
                <w:rFonts w:eastAsia="Times New Roman" w:hAnsi="Cambria"/>
                <w:color w:val="000000"/>
              </w:rPr>
              <w:t>Performed as Administrator</w:t>
            </w:r>
            <w:r>
              <w:rPr>
                <w:rFonts w:eastAsia="Times New Roman" w:hAnsi="Cambria"/>
                <w:color w:val="000000"/>
              </w:rPr>
              <w:t xml:space="preserve"> &amp; </w:t>
            </w:r>
            <w:r w:rsidRPr="00EB15D8">
              <w:rPr>
                <w:rFonts w:eastAsia="Times New Roman" w:hAnsi="Cambria"/>
                <w:color w:val="000000"/>
              </w:rPr>
              <w:t>Developer</w:t>
            </w:r>
            <w:r>
              <w:rPr>
                <w:rFonts w:eastAsia="Times New Roman" w:hAnsi="Cambria"/>
                <w:color w:val="000000"/>
              </w:rPr>
              <w:t xml:space="preserve"> roles</w:t>
            </w:r>
            <w:r w:rsidRPr="00EB15D8">
              <w:rPr>
                <w:rFonts w:eastAsia="Times New Roman" w:hAnsi="Cambria"/>
                <w:color w:val="000000"/>
              </w:rPr>
              <w:t>.</w:t>
            </w:r>
          </w:p>
          <w:p w14:paraId="76E025D8" w14:textId="77777777" w:rsidR="00274FCA" w:rsidRPr="001B5A33" w:rsidRDefault="00274FCA" w:rsidP="001B5A33">
            <w:pPr>
              <w:numPr>
                <w:ilvl w:val="0"/>
                <w:numId w:val="10"/>
              </w:numPr>
              <w:autoSpaceDE w:val="0"/>
              <w:autoSpaceDN w:val="0"/>
              <w:ind w:left="1604" w:right="0" w:hanging="425"/>
              <w:jc w:val="both"/>
              <w:rPr>
                <w:rFonts w:eastAsia="Times New Roman" w:hAnsi="Cambria"/>
                <w:color w:val="000000"/>
              </w:rPr>
            </w:pPr>
            <w:r w:rsidRPr="001B5A33">
              <w:rPr>
                <w:rFonts w:eastAsia="Times New Roman" w:hAnsi="Cambria"/>
                <w:color w:val="000000"/>
              </w:rPr>
              <w:t>Developed several Apex Triggers, Classes and Visual Force Pages.</w:t>
            </w:r>
          </w:p>
          <w:p w14:paraId="1018D465" w14:textId="77777777" w:rsidR="00274FCA" w:rsidRPr="001B5A33" w:rsidRDefault="00274FCA" w:rsidP="001B5A33">
            <w:pPr>
              <w:numPr>
                <w:ilvl w:val="0"/>
                <w:numId w:val="10"/>
              </w:numPr>
              <w:autoSpaceDE w:val="0"/>
              <w:autoSpaceDN w:val="0"/>
              <w:ind w:left="1604" w:right="0" w:hanging="425"/>
              <w:jc w:val="both"/>
              <w:rPr>
                <w:rFonts w:eastAsia="Times New Roman" w:hAnsi="Cambria"/>
                <w:color w:val="000000"/>
              </w:rPr>
            </w:pPr>
            <w:r w:rsidRPr="001B5A33">
              <w:rPr>
                <w:rFonts w:eastAsia="Times New Roman" w:hAnsi="Cambria"/>
                <w:color w:val="000000"/>
              </w:rPr>
              <w:t>Worked on various salesforce.com standard objects like Accounts, Contacts, Cases, Leads, Campaigns, Reports and Dashboards</w:t>
            </w:r>
          </w:p>
          <w:p w14:paraId="2398E329" w14:textId="77777777" w:rsidR="00274FCA" w:rsidRPr="00EB15D8" w:rsidRDefault="00274FCA" w:rsidP="001B5A33">
            <w:pPr>
              <w:numPr>
                <w:ilvl w:val="0"/>
                <w:numId w:val="10"/>
              </w:numPr>
              <w:autoSpaceDE w:val="0"/>
              <w:autoSpaceDN w:val="0"/>
              <w:ind w:left="1604" w:right="0" w:hanging="425"/>
              <w:jc w:val="both"/>
              <w:rPr>
                <w:rFonts w:eastAsia="Times New Roman" w:hAnsi="Cambria"/>
                <w:color w:val="000000"/>
              </w:rPr>
            </w:pPr>
            <w:r w:rsidRPr="00EB15D8">
              <w:rPr>
                <w:rFonts w:eastAsia="Times New Roman" w:hAnsi="Cambria"/>
                <w:color w:val="000000"/>
              </w:rPr>
              <w:t>Developed automated workflows and approval processes for sales opportunities.</w:t>
            </w:r>
          </w:p>
          <w:p w14:paraId="3B4F65C6" w14:textId="77777777" w:rsidR="00274FCA" w:rsidRPr="00EB15D8" w:rsidRDefault="00274FCA" w:rsidP="001B5A33">
            <w:pPr>
              <w:numPr>
                <w:ilvl w:val="0"/>
                <w:numId w:val="10"/>
              </w:numPr>
              <w:autoSpaceDE w:val="0"/>
              <w:autoSpaceDN w:val="0"/>
              <w:ind w:left="1604" w:right="0" w:hanging="425"/>
              <w:jc w:val="both"/>
              <w:rPr>
                <w:rFonts w:eastAsia="Times New Roman" w:hAnsi="Cambria"/>
                <w:color w:val="000000"/>
              </w:rPr>
            </w:pPr>
            <w:r w:rsidRPr="00EB15D8">
              <w:rPr>
                <w:rFonts w:eastAsia="Times New Roman" w:hAnsi="Cambria"/>
                <w:color w:val="000000"/>
              </w:rPr>
              <w:t xml:space="preserve">Created Custom Profiles, Public Groups and Roles to distribute user rights and functionality </w:t>
            </w:r>
          </w:p>
          <w:p w14:paraId="70003A83" w14:textId="77777777" w:rsidR="00A75FC2" w:rsidRDefault="00274FCA" w:rsidP="001B5A33">
            <w:pPr>
              <w:numPr>
                <w:ilvl w:val="0"/>
                <w:numId w:val="10"/>
              </w:numPr>
              <w:autoSpaceDE w:val="0"/>
              <w:autoSpaceDN w:val="0"/>
              <w:ind w:left="1604" w:right="0" w:hanging="425"/>
              <w:jc w:val="both"/>
              <w:rPr>
                <w:rFonts w:eastAsia="Times New Roman" w:hAnsi="Cambria"/>
                <w:color w:val="000000"/>
              </w:rPr>
            </w:pPr>
            <w:r w:rsidRPr="00EB15D8">
              <w:rPr>
                <w:rFonts w:eastAsia="Times New Roman" w:hAnsi="Cambria"/>
                <w:color w:val="000000"/>
              </w:rPr>
              <w:t>Loaded data into SFDC using Data loader and migrated several legacy applications to the</w:t>
            </w:r>
            <w:r w:rsidRPr="00EB15D8">
              <w:rPr>
                <w:rFonts w:eastAsia="Times New Roman" w:hAnsi="Cambria"/>
                <w:color w:val="000000"/>
              </w:rPr>
              <w:t> </w:t>
            </w:r>
            <w:r w:rsidRPr="00EB15D8">
              <w:rPr>
                <w:rFonts w:eastAsia="Times New Roman" w:hAnsi="Cambria"/>
                <w:color w:val="000000"/>
              </w:rPr>
              <w:t>Force.com Platform.</w:t>
            </w:r>
          </w:p>
          <w:p w14:paraId="53D1AEC5" w14:textId="77777777" w:rsidR="009C68D0" w:rsidRPr="00EC3F4A" w:rsidRDefault="00274FCA" w:rsidP="00EC3F4A">
            <w:pPr>
              <w:numPr>
                <w:ilvl w:val="0"/>
                <w:numId w:val="10"/>
              </w:numPr>
              <w:autoSpaceDE w:val="0"/>
              <w:autoSpaceDN w:val="0"/>
              <w:ind w:left="1604" w:right="0" w:hanging="425"/>
              <w:jc w:val="both"/>
              <w:rPr>
                <w:rFonts w:eastAsia="Times New Roman" w:hAnsi="Cambria"/>
                <w:color w:val="000000"/>
              </w:rPr>
            </w:pPr>
            <w:r w:rsidRPr="00A75FC2">
              <w:rPr>
                <w:rFonts w:eastAsia="Times New Roman" w:hAnsi="Cambria"/>
                <w:color w:val="000000"/>
              </w:rPr>
              <w:t>Involved in writing Test Cases for Classes and Triggers and code deployments.</w:t>
            </w:r>
            <w:r w:rsidRPr="00A75FC2">
              <w:rPr>
                <w:sz w:val="28"/>
              </w:rPr>
              <w:tab/>
            </w:r>
          </w:p>
        </w:tc>
      </w:tr>
    </w:tbl>
    <w:tbl>
      <w:tblPr>
        <w:tblStyle w:val="TableGrid"/>
        <w:tblpPr w:leftFromText="180" w:rightFromText="180" w:vertAnchor="text" w:tblpY="-64"/>
        <w:tblW w:w="11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567"/>
        <w:gridCol w:w="11107"/>
      </w:tblGrid>
      <w:tr w:rsidR="007E6A5F" w14:paraId="18A666B5" w14:textId="77777777" w:rsidTr="001B5A33">
        <w:trPr>
          <w:trHeight w:val="702"/>
        </w:trPr>
        <w:tc>
          <w:tcPr>
            <w:tcW w:w="567" w:type="dxa"/>
            <w:shd w:val="clear" w:color="auto" w:fill="4D671B" w:themeFill="accent1" w:themeFillShade="80"/>
          </w:tcPr>
          <w:p w14:paraId="363EDF96" w14:textId="77777777" w:rsidR="007E6A5F" w:rsidRDefault="007E6A5F" w:rsidP="007E6A5F">
            <w:pPr>
              <w:pStyle w:val="NoSpacing"/>
            </w:pPr>
          </w:p>
        </w:tc>
        <w:tc>
          <w:tcPr>
            <w:tcW w:w="11107" w:type="dxa"/>
            <w:shd w:val="clear" w:color="auto" w:fill="4D671B" w:themeFill="accent1" w:themeFillShade="80"/>
          </w:tcPr>
          <w:p w14:paraId="251458FB" w14:textId="77777777" w:rsidR="007E6A5F" w:rsidRDefault="007E6A5F" w:rsidP="007E6A5F">
            <w:pPr>
              <w:pStyle w:val="Heading1"/>
            </w:pPr>
            <w:r>
              <w:t>Education</w:t>
            </w:r>
          </w:p>
        </w:tc>
      </w:tr>
      <w:tr w:rsidR="007E6A5F" w14:paraId="75AA6D7E" w14:textId="77777777" w:rsidTr="001B5A33">
        <w:trPr>
          <w:trHeight w:val="2232"/>
        </w:trPr>
        <w:tc>
          <w:tcPr>
            <w:tcW w:w="567" w:type="dxa"/>
            <w:shd w:val="clear" w:color="auto" w:fill="FFFFFF" w:themeFill="background1"/>
          </w:tcPr>
          <w:p w14:paraId="42BEF935" w14:textId="77777777" w:rsidR="007E6A5F" w:rsidRDefault="007E6A5F" w:rsidP="007E6A5F">
            <w:pPr>
              <w:pStyle w:val="NoSpacing"/>
            </w:pPr>
            <w:r>
              <w:rPr>
                <w:noProof/>
                <w:lang w:val="en-IN" w:eastAsia="en-IN"/>
              </w:rPr>
              <mc:AlternateContent>
                <mc:Choice Requires="wps">
                  <w:drawing>
                    <wp:anchor distT="0" distB="0" distL="114300" distR="114300" simplePos="0" relativeHeight="251669504" behindDoc="0" locked="0" layoutInCell="1" allowOverlap="1" wp14:anchorId="15AC4B4B" wp14:editId="0DD13B44">
                      <wp:simplePos x="0" y="0"/>
                      <wp:positionH relativeFrom="column">
                        <wp:posOffset>-26276</wp:posOffset>
                      </wp:positionH>
                      <wp:positionV relativeFrom="paragraph">
                        <wp:posOffset>-36195</wp:posOffset>
                      </wp:positionV>
                      <wp:extent cx="227812" cy="311173"/>
                      <wp:effectExtent l="0" t="3810" r="0" b="0"/>
                      <wp:wrapNone/>
                      <wp:docPr id="17"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EBE855" w14:textId="77777777" w:rsidR="007E6A5F" w:rsidRPr="00AF4EA4" w:rsidRDefault="007E6A5F" w:rsidP="007E6A5F">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AC4B4B" id="_x0000_s1031" style="position:absolute;margin-left:-2.05pt;margin-top:-2.85pt;width:17.95pt;height:24.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vgS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GZA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00EBE855" w14:textId="77777777" w:rsidR="007E6A5F" w:rsidRPr="00AF4EA4" w:rsidRDefault="007E6A5F" w:rsidP="007E6A5F">
                            <w:pPr>
                              <w:jc w:val="center"/>
                              <w:rPr>
                                <w:color w:val="455F51" w:themeColor="text2"/>
                              </w:rPr>
                            </w:pPr>
                          </w:p>
                        </w:txbxContent>
                      </v:textbox>
                    </v:shape>
                  </w:pict>
                </mc:Fallback>
              </mc:AlternateContent>
            </w:r>
          </w:p>
        </w:tc>
        <w:tc>
          <w:tcPr>
            <w:tcW w:w="11107" w:type="dxa"/>
            <w:shd w:val="clear" w:color="auto" w:fill="FFFFFF" w:themeFill="background1"/>
          </w:tcPr>
          <w:p w14:paraId="336B3CB9" w14:textId="77777777" w:rsidR="007E6A5F" w:rsidRDefault="007E6A5F" w:rsidP="007E6A5F">
            <w:pPr>
              <w:pStyle w:val="NoSpacing"/>
            </w:pPr>
          </w:p>
          <w:tbl>
            <w:tblPr>
              <w:tblStyle w:val="TableGrid"/>
              <w:tblW w:w="0" w:type="auto"/>
              <w:tblLayout w:type="fixed"/>
              <w:tblLook w:val="04A0" w:firstRow="1" w:lastRow="0" w:firstColumn="1" w:lastColumn="0" w:noHBand="0" w:noVBand="1"/>
            </w:tblPr>
            <w:tblGrid>
              <w:gridCol w:w="3627"/>
              <w:gridCol w:w="3627"/>
              <w:gridCol w:w="1813"/>
              <w:gridCol w:w="1814"/>
            </w:tblGrid>
            <w:tr w:rsidR="007E6A5F" w14:paraId="290E2870" w14:textId="77777777" w:rsidTr="001B5A33">
              <w:trPr>
                <w:trHeight w:val="439"/>
              </w:trPr>
              <w:tc>
                <w:tcPr>
                  <w:tcW w:w="3627" w:type="dxa"/>
                  <w:shd w:val="clear" w:color="auto" w:fill="A8E2C5" w:themeFill="accent3" w:themeFillTint="66"/>
                  <w:vAlign w:val="center"/>
                </w:tcPr>
                <w:p w14:paraId="34055036" w14:textId="77777777" w:rsidR="007E6A5F" w:rsidRPr="007E6A5F" w:rsidRDefault="007E6A5F" w:rsidP="00926CF4">
                  <w:pPr>
                    <w:pStyle w:val="NoSpacing"/>
                    <w:framePr w:hSpace="180" w:wrap="around" w:vAnchor="text" w:hAnchor="text" w:y="-64"/>
                    <w:jc w:val="center"/>
                    <w:rPr>
                      <w:b/>
                    </w:rPr>
                  </w:pPr>
                  <w:r w:rsidRPr="007E6A5F">
                    <w:rPr>
                      <w:b/>
                    </w:rPr>
                    <w:t>Course</w:t>
                  </w:r>
                </w:p>
              </w:tc>
              <w:tc>
                <w:tcPr>
                  <w:tcW w:w="3627" w:type="dxa"/>
                  <w:shd w:val="clear" w:color="auto" w:fill="A8E2C5" w:themeFill="accent3" w:themeFillTint="66"/>
                  <w:vAlign w:val="center"/>
                </w:tcPr>
                <w:p w14:paraId="4AE2FAA3" w14:textId="77777777" w:rsidR="007E6A5F" w:rsidRPr="007E6A5F" w:rsidRDefault="007E6A5F" w:rsidP="00926CF4">
                  <w:pPr>
                    <w:pStyle w:val="NoSpacing"/>
                    <w:framePr w:hSpace="180" w:wrap="around" w:vAnchor="text" w:hAnchor="text" w:y="-64"/>
                    <w:jc w:val="center"/>
                    <w:rPr>
                      <w:b/>
                    </w:rPr>
                  </w:pPr>
                  <w:r w:rsidRPr="007E6A5F">
                    <w:rPr>
                      <w:b/>
                    </w:rPr>
                    <w:t>College</w:t>
                  </w:r>
                </w:p>
              </w:tc>
              <w:tc>
                <w:tcPr>
                  <w:tcW w:w="1813" w:type="dxa"/>
                  <w:shd w:val="clear" w:color="auto" w:fill="A8E2C5" w:themeFill="accent3" w:themeFillTint="66"/>
                  <w:vAlign w:val="center"/>
                </w:tcPr>
                <w:p w14:paraId="00B622F3" w14:textId="77777777" w:rsidR="007E6A5F" w:rsidRPr="007E6A5F" w:rsidRDefault="007E6A5F" w:rsidP="00926CF4">
                  <w:pPr>
                    <w:pStyle w:val="NoSpacing"/>
                    <w:framePr w:hSpace="180" w:wrap="around" w:vAnchor="text" w:hAnchor="text" w:y="-64"/>
                    <w:jc w:val="center"/>
                    <w:rPr>
                      <w:b/>
                    </w:rPr>
                  </w:pPr>
                  <w:r w:rsidRPr="007E6A5F">
                    <w:rPr>
                      <w:b/>
                    </w:rPr>
                    <w:t>Percentage</w:t>
                  </w:r>
                </w:p>
              </w:tc>
              <w:tc>
                <w:tcPr>
                  <w:tcW w:w="1814" w:type="dxa"/>
                  <w:shd w:val="clear" w:color="auto" w:fill="A8E2C5" w:themeFill="accent3" w:themeFillTint="66"/>
                  <w:vAlign w:val="center"/>
                </w:tcPr>
                <w:p w14:paraId="66676EAF" w14:textId="77777777" w:rsidR="007E6A5F" w:rsidRPr="007E6A5F" w:rsidRDefault="007E6A5F" w:rsidP="00926CF4">
                  <w:pPr>
                    <w:pStyle w:val="NoSpacing"/>
                    <w:framePr w:hSpace="180" w:wrap="around" w:vAnchor="text" w:hAnchor="text" w:y="-64"/>
                    <w:jc w:val="center"/>
                    <w:rPr>
                      <w:b/>
                    </w:rPr>
                  </w:pPr>
                  <w:r w:rsidRPr="007E6A5F">
                    <w:rPr>
                      <w:b/>
                    </w:rPr>
                    <w:t>Year</w:t>
                  </w:r>
                </w:p>
              </w:tc>
            </w:tr>
            <w:tr w:rsidR="007E6A5F" w14:paraId="09D16EDD" w14:textId="77777777" w:rsidTr="001B5A33">
              <w:trPr>
                <w:trHeight w:val="408"/>
              </w:trPr>
              <w:tc>
                <w:tcPr>
                  <w:tcW w:w="3627" w:type="dxa"/>
                  <w:vAlign w:val="center"/>
                </w:tcPr>
                <w:p w14:paraId="1F320F1B" w14:textId="77777777" w:rsidR="007E6A5F" w:rsidRDefault="007E6A5F" w:rsidP="00926CF4">
                  <w:pPr>
                    <w:pStyle w:val="NoSpacing"/>
                    <w:framePr w:hSpace="180" w:wrap="around" w:vAnchor="text" w:hAnchor="text" w:y="-64"/>
                  </w:pPr>
                  <w:r>
                    <w:t>Bachelor of Technology (</w:t>
                  </w:r>
                  <w:proofErr w:type="spellStart"/>
                  <w:r>
                    <w:t>B.Tech</w:t>
                  </w:r>
                  <w:proofErr w:type="spellEnd"/>
                  <w:r>
                    <w:t>)</w:t>
                  </w:r>
                </w:p>
              </w:tc>
              <w:tc>
                <w:tcPr>
                  <w:tcW w:w="3627" w:type="dxa"/>
                  <w:vAlign w:val="center"/>
                </w:tcPr>
                <w:p w14:paraId="5E7A3E0C" w14:textId="77777777" w:rsidR="007E6A5F" w:rsidRDefault="007E6A5F" w:rsidP="00926CF4">
                  <w:pPr>
                    <w:pStyle w:val="NoSpacing"/>
                    <w:framePr w:hSpace="180" w:wrap="around" w:vAnchor="text" w:hAnchor="text" w:y="-64"/>
                  </w:pPr>
                  <w:r>
                    <w:t>Vijay Rural Engineering College</w:t>
                  </w:r>
                </w:p>
              </w:tc>
              <w:tc>
                <w:tcPr>
                  <w:tcW w:w="1813" w:type="dxa"/>
                  <w:vAlign w:val="center"/>
                </w:tcPr>
                <w:p w14:paraId="12AB37E4" w14:textId="77777777" w:rsidR="007E6A5F" w:rsidRDefault="007E6A5F" w:rsidP="00926CF4">
                  <w:pPr>
                    <w:pStyle w:val="NoSpacing"/>
                    <w:framePr w:hSpace="180" w:wrap="around" w:vAnchor="text" w:hAnchor="text" w:y="-64"/>
                    <w:jc w:val="center"/>
                  </w:pPr>
                  <w:r>
                    <w:t>78.13%</w:t>
                  </w:r>
                </w:p>
              </w:tc>
              <w:tc>
                <w:tcPr>
                  <w:tcW w:w="1814" w:type="dxa"/>
                  <w:vAlign w:val="center"/>
                </w:tcPr>
                <w:p w14:paraId="4D8BDE06" w14:textId="77777777" w:rsidR="007E6A5F" w:rsidRDefault="007E6A5F" w:rsidP="00926CF4">
                  <w:pPr>
                    <w:pStyle w:val="NoSpacing"/>
                    <w:framePr w:hSpace="180" w:wrap="around" w:vAnchor="text" w:hAnchor="text" w:y="-64"/>
                    <w:jc w:val="center"/>
                  </w:pPr>
                  <w:r>
                    <w:t>2013</w:t>
                  </w:r>
                </w:p>
              </w:tc>
            </w:tr>
            <w:tr w:rsidR="007E6A5F" w14:paraId="36ABEAAB" w14:textId="77777777" w:rsidTr="001B5A33">
              <w:trPr>
                <w:trHeight w:val="413"/>
              </w:trPr>
              <w:tc>
                <w:tcPr>
                  <w:tcW w:w="3627" w:type="dxa"/>
                  <w:vAlign w:val="center"/>
                </w:tcPr>
                <w:p w14:paraId="4296D03A" w14:textId="77777777" w:rsidR="007E6A5F" w:rsidRDefault="007E6A5F" w:rsidP="00926CF4">
                  <w:pPr>
                    <w:pStyle w:val="NoSpacing"/>
                    <w:framePr w:hSpace="180" w:wrap="around" w:vAnchor="text" w:hAnchor="text" w:y="-64"/>
                  </w:pPr>
                  <w:r>
                    <w:t>Intermediate Education</w:t>
                  </w:r>
                </w:p>
              </w:tc>
              <w:tc>
                <w:tcPr>
                  <w:tcW w:w="3627" w:type="dxa"/>
                  <w:vAlign w:val="center"/>
                </w:tcPr>
                <w:p w14:paraId="2EBF26E6" w14:textId="77777777" w:rsidR="007E6A5F" w:rsidRDefault="007E6A5F" w:rsidP="00926CF4">
                  <w:pPr>
                    <w:pStyle w:val="NoSpacing"/>
                    <w:framePr w:hSpace="180" w:wrap="around" w:vAnchor="text" w:hAnchor="text" w:y="-64"/>
                  </w:pPr>
                  <w:r>
                    <w:t>Sri Narayana Junior College</w:t>
                  </w:r>
                </w:p>
              </w:tc>
              <w:tc>
                <w:tcPr>
                  <w:tcW w:w="1813" w:type="dxa"/>
                  <w:vAlign w:val="center"/>
                </w:tcPr>
                <w:p w14:paraId="7644199F" w14:textId="77777777" w:rsidR="007E6A5F" w:rsidRDefault="007E6A5F" w:rsidP="00926CF4">
                  <w:pPr>
                    <w:pStyle w:val="NoSpacing"/>
                    <w:framePr w:hSpace="180" w:wrap="around" w:vAnchor="text" w:hAnchor="text" w:y="-64"/>
                    <w:jc w:val="center"/>
                  </w:pPr>
                  <w:r>
                    <w:t>94.2 %</w:t>
                  </w:r>
                </w:p>
              </w:tc>
              <w:tc>
                <w:tcPr>
                  <w:tcW w:w="1814" w:type="dxa"/>
                  <w:vAlign w:val="center"/>
                </w:tcPr>
                <w:p w14:paraId="2D97E153" w14:textId="77777777" w:rsidR="007E6A5F" w:rsidRDefault="007E6A5F" w:rsidP="00926CF4">
                  <w:pPr>
                    <w:pStyle w:val="NoSpacing"/>
                    <w:framePr w:hSpace="180" w:wrap="around" w:vAnchor="text" w:hAnchor="text" w:y="-64"/>
                    <w:jc w:val="center"/>
                  </w:pPr>
                  <w:r>
                    <w:t>2009</w:t>
                  </w:r>
                </w:p>
              </w:tc>
            </w:tr>
            <w:tr w:rsidR="007E6A5F" w14:paraId="15AC9569" w14:textId="77777777" w:rsidTr="001B5A33">
              <w:trPr>
                <w:trHeight w:val="419"/>
              </w:trPr>
              <w:tc>
                <w:tcPr>
                  <w:tcW w:w="3627" w:type="dxa"/>
                  <w:vAlign w:val="center"/>
                </w:tcPr>
                <w:p w14:paraId="7C5680D4" w14:textId="77777777" w:rsidR="007E6A5F" w:rsidRDefault="007E6A5F" w:rsidP="00926CF4">
                  <w:pPr>
                    <w:pStyle w:val="NoSpacing"/>
                    <w:framePr w:hSpace="180" w:wrap="around" w:vAnchor="text" w:hAnchor="text" w:y="-64"/>
                  </w:pPr>
                  <w:r>
                    <w:t>S.S.C</w:t>
                  </w:r>
                </w:p>
              </w:tc>
              <w:tc>
                <w:tcPr>
                  <w:tcW w:w="3627" w:type="dxa"/>
                  <w:vAlign w:val="center"/>
                </w:tcPr>
                <w:p w14:paraId="1D9935A3" w14:textId="77777777" w:rsidR="007E6A5F" w:rsidRDefault="007E6A5F" w:rsidP="00926CF4">
                  <w:pPr>
                    <w:pStyle w:val="NoSpacing"/>
                    <w:framePr w:hSpace="180" w:wrap="around" w:vAnchor="text" w:hAnchor="text" w:y="-64"/>
                  </w:pPr>
                  <w:r>
                    <w:t>Golden Jubilee High School</w:t>
                  </w:r>
                </w:p>
              </w:tc>
              <w:tc>
                <w:tcPr>
                  <w:tcW w:w="1813" w:type="dxa"/>
                  <w:vAlign w:val="center"/>
                </w:tcPr>
                <w:p w14:paraId="19AB61FE" w14:textId="77777777" w:rsidR="007E6A5F" w:rsidRDefault="007E6A5F" w:rsidP="00926CF4">
                  <w:pPr>
                    <w:pStyle w:val="NoSpacing"/>
                    <w:framePr w:hSpace="180" w:wrap="around" w:vAnchor="text" w:hAnchor="text" w:y="-64"/>
                    <w:jc w:val="center"/>
                  </w:pPr>
                  <w:r>
                    <w:t>78.15%</w:t>
                  </w:r>
                </w:p>
              </w:tc>
              <w:tc>
                <w:tcPr>
                  <w:tcW w:w="1814" w:type="dxa"/>
                  <w:vAlign w:val="center"/>
                </w:tcPr>
                <w:p w14:paraId="5EDB1474" w14:textId="77777777" w:rsidR="007E6A5F" w:rsidRDefault="007E6A5F" w:rsidP="00926CF4">
                  <w:pPr>
                    <w:pStyle w:val="NoSpacing"/>
                    <w:framePr w:hSpace="180" w:wrap="around" w:vAnchor="text" w:hAnchor="text" w:y="-64"/>
                    <w:jc w:val="center"/>
                  </w:pPr>
                  <w:r>
                    <w:t>2007</w:t>
                  </w:r>
                </w:p>
              </w:tc>
            </w:tr>
          </w:tbl>
          <w:p w14:paraId="18ECACDF" w14:textId="77777777" w:rsidR="007E6A5F" w:rsidRDefault="007E6A5F" w:rsidP="007E6A5F">
            <w:pPr>
              <w:pStyle w:val="NoSpacing"/>
            </w:pPr>
          </w:p>
          <w:p w14:paraId="4AB0A4AD" w14:textId="77777777" w:rsidR="007E6A5F" w:rsidRDefault="007E6A5F" w:rsidP="007E6A5F">
            <w:pPr>
              <w:pStyle w:val="NoSpacing"/>
            </w:pPr>
          </w:p>
        </w:tc>
      </w:tr>
      <w:tr w:rsidR="007E6A5F" w14:paraId="744003CD" w14:textId="77777777" w:rsidTr="001B5A33">
        <w:trPr>
          <w:trHeight w:val="746"/>
        </w:trPr>
        <w:tc>
          <w:tcPr>
            <w:tcW w:w="567" w:type="dxa"/>
            <w:shd w:val="clear" w:color="auto" w:fill="4D671B" w:themeFill="accent1" w:themeFillShade="80"/>
          </w:tcPr>
          <w:p w14:paraId="26376327" w14:textId="77777777" w:rsidR="007E6A5F" w:rsidRDefault="007E6A5F" w:rsidP="007E6A5F">
            <w:pPr>
              <w:pStyle w:val="NoSpacing"/>
              <w:rPr>
                <w:noProof/>
                <w:lang w:val="en-IN" w:eastAsia="en-IN"/>
              </w:rPr>
            </w:pPr>
          </w:p>
        </w:tc>
        <w:tc>
          <w:tcPr>
            <w:tcW w:w="11107" w:type="dxa"/>
            <w:shd w:val="clear" w:color="auto" w:fill="4D671B" w:themeFill="accent1" w:themeFillShade="80"/>
          </w:tcPr>
          <w:p w14:paraId="35E383B2" w14:textId="77777777" w:rsidR="007E6A5F" w:rsidRDefault="007E6A5F" w:rsidP="007E6A5F">
            <w:pPr>
              <w:pStyle w:val="Heading1"/>
              <w:rPr>
                <w:noProof/>
                <w:lang w:val="en-IN" w:eastAsia="en-IN"/>
              </w:rPr>
            </w:pPr>
            <w:r>
              <w:t>PERSONAL DETAILS</w:t>
            </w:r>
          </w:p>
        </w:tc>
      </w:tr>
      <w:tr w:rsidR="007E6A5F" w14:paraId="3267702E" w14:textId="77777777" w:rsidTr="001B5A33">
        <w:trPr>
          <w:trHeight w:val="10753"/>
        </w:trPr>
        <w:tc>
          <w:tcPr>
            <w:tcW w:w="567" w:type="dxa"/>
            <w:shd w:val="clear" w:color="auto" w:fill="FFFFFF" w:themeFill="background1"/>
          </w:tcPr>
          <w:p w14:paraId="56DEBBE5" w14:textId="77777777" w:rsidR="007E6A5F" w:rsidRDefault="007E6A5F" w:rsidP="007E6A5F">
            <w:pPr>
              <w:pStyle w:val="NoSpacing"/>
              <w:rPr>
                <w:noProof/>
                <w:lang w:val="en-IN" w:eastAsia="en-IN"/>
              </w:rPr>
            </w:pPr>
            <w:r>
              <w:rPr>
                <w:noProof/>
                <w:lang w:val="en-IN" w:eastAsia="en-IN"/>
              </w:rPr>
              <mc:AlternateContent>
                <mc:Choice Requires="wps">
                  <w:drawing>
                    <wp:anchor distT="0" distB="0" distL="114300" distR="114300" simplePos="0" relativeHeight="251671552" behindDoc="0" locked="0" layoutInCell="1" allowOverlap="1" wp14:anchorId="2EDB49F7" wp14:editId="2DB14D4B">
                      <wp:simplePos x="0" y="0"/>
                      <wp:positionH relativeFrom="column">
                        <wp:posOffset>-23013</wp:posOffset>
                      </wp:positionH>
                      <wp:positionV relativeFrom="paragraph">
                        <wp:posOffset>-39676</wp:posOffset>
                      </wp:positionV>
                      <wp:extent cx="227812" cy="311173"/>
                      <wp:effectExtent l="0" t="3810" r="0" b="0"/>
                      <wp:wrapNone/>
                      <wp:docPr id="18"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E0C814" w14:textId="77777777" w:rsidR="007E6A5F" w:rsidRPr="00AF4EA4" w:rsidRDefault="007E6A5F" w:rsidP="007E6A5F">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DB49F7" id="_x0000_s1032" style="position:absolute;margin-left:-1.8pt;margin-top:-3.1pt;width:17.95pt;height:24.5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fcg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35E0C814" w14:textId="77777777" w:rsidR="007E6A5F" w:rsidRPr="00AF4EA4" w:rsidRDefault="007E6A5F" w:rsidP="007E6A5F">
                            <w:pPr>
                              <w:jc w:val="center"/>
                              <w:rPr>
                                <w:color w:val="455F51" w:themeColor="text2"/>
                              </w:rPr>
                            </w:pPr>
                          </w:p>
                        </w:txbxContent>
                      </v:textbox>
                    </v:shape>
                  </w:pict>
                </mc:Fallback>
              </mc:AlternateContent>
            </w:r>
          </w:p>
        </w:tc>
        <w:tc>
          <w:tcPr>
            <w:tcW w:w="11107" w:type="dxa"/>
            <w:shd w:val="clear" w:color="auto" w:fill="FFFFFF" w:themeFill="background1"/>
          </w:tcPr>
          <w:tbl>
            <w:tblPr>
              <w:tblStyle w:val="TableGrid"/>
              <w:tblpPr w:leftFromText="180" w:rightFromText="180" w:vertAnchor="page" w:horzAnchor="margin" w:tblpY="16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74"/>
              <w:gridCol w:w="7464"/>
            </w:tblGrid>
            <w:tr w:rsidR="007E6A5F" w14:paraId="69F12656" w14:textId="77777777" w:rsidTr="001B5A33">
              <w:trPr>
                <w:trHeight w:val="415"/>
              </w:trPr>
              <w:tc>
                <w:tcPr>
                  <w:tcW w:w="3174" w:type="dxa"/>
                  <w:vAlign w:val="center"/>
                </w:tcPr>
                <w:p w14:paraId="39DB13BD" w14:textId="77777777" w:rsidR="007E6A5F" w:rsidRDefault="007E6A5F" w:rsidP="0064557A">
                  <w:pPr>
                    <w:rPr>
                      <w:noProof/>
                      <w:lang w:val="en-IN" w:eastAsia="en-IN"/>
                    </w:rPr>
                  </w:pPr>
                  <w:r w:rsidRPr="0047453C">
                    <w:rPr>
                      <w:rFonts w:cs="Arial"/>
                      <w:szCs w:val="22"/>
                    </w:rPr>
                    <w:t xml:space="preserve">Name    </w:t>
                  </w:r>
                  <w:r w:rsidRPr="0047453C">
                    <w:rPr>
                      <w:rFonts w:cs="Arial"/>
                      <w:szCs w:val="22"/>
                      <w:lang w:eastAsia="zh-CN"/>
                    </w:rPr>
                    <w:t xml:space="preserve"> </w:t>
                  </w:r>
                </w:p>
              </w:tc>
              <w:tc>
                <w:tcPr>
                  <w:tcW w:w="7464" w:type="dxa"/>
                  <w:vAlign w:val="center"/>
                </w:tcPr>
                <w:p w14:paraId="24910172" w14:textId="77777777" w:rsidR="007E6A5F" w:rsidRDefault="007E6A5F" w:rsidP="0064557A">
                  <w:pPr>
                    <w:rPr>
                      <w:noProof/>
                      <w:lang w:val="en-IN" w:eastAsia="en-IN"/>
                    </w:rPr>
                  </w:pPr>
                  <w:r w:rsidRPr="0047453C">
                    <w:rPr>
                      <w:rFonts w:cs="Arial"/>
                      <w:szCs w:val="22"/>
                      <w:lang w:eastAsia="zh-CN"/>
                    </w:rPr>
                    <w:t>Mohd Waseemuddin</w:t>
                  </w:r>
                </w:p>
              </w:tc>
            </w:tr>
            <w:tr w:rsidR="007E6A5F" w14:paraId="4C32FA45" w14:textId="77777777" w:rsidTr="001B5A33">
              <w:trPr>
                <w:trHeight w:val="407"/>
              </w:trPr>
              <w:tc>
                <w:tcPr>
                  <w:tcW w:w="3174" w:type="dxa"/>
                  <w:vAlign w:val="center"/>
                </w:tcPr>
                <w:p w14:paraId="6358ACB9" w14:textId="77777777" w:rsidR="007E6A5F" w:rsidRDefault="007E6A5F" w:rsidP="0064557A">
                  <w:pPr>
                    <w:rPr>
                      <w:noProof/>
                      <w:lang w:val="en-IN" w:eastAsia="en-IN"/>
                    </w:rPr>
                  </w:pPr>
                  <w:r w:rsidRPr="0047453C">
                    <w:rPr>
                      <w:rFonts w:cs="Arial"/>
                      <w:szCs w:val="22"/>
                    </w:rPr>
                    <w:t>Date of Birth</w:t>
                  </w:r>
                  <w:r w:rsidRPr="0047453C">
                    <w:rPr>
                      <w:rFonts w:cs="Arial"/>
                      <w:szCs w:val="22"/>
                      <w:lang w:eastAsia="zh-CN"/>
                    </w:rPr>
                    <w:t xml:space="preserve">        </w:t>
                  </w:r>
                  <w:r>
                    <w:rPr>
                      <w:rFonts w:cs="Arial"/>
                      <w:szCs w:val="22"/>
                      <w:lang w:eastAsia="zh-CN"/>
                    </w:rPr>
                    <w:t xml:space="preserve"> </w:t>
                  </w:r>
                  <w:r w:rsidRPr="0047453C">
                    <w:rPr>
                      <w:rFonts w:cs="Arial"/>
                      <w:szCs w:val="22"/>
                      <w:lang w:eastAsia="zh-CN"/>
                    </w:rPr>
                    <w:t xml:space="preserve">       </w:t>
                  </w:r>
                </w:p>
              </w:tc>
              <w:tc>
                <w:tcPr>
                  <w:tcW w:w="7464" w:type="dxa"/>
                  <w:vAlign w:val="center"/>
                </w:tcPr>
                <w:p w14:paraId="5BE71C3B" w14:textId="77777777" w:rsidR="0064557A" w:rsidRPr="0064557A" w:rsidRDefault="007E6A5F" w:rsidP="0064557A">
                  <w:pPr>
                    <w:rPr>
                      <w:rFonts w:cs="Arial"/>
                      <w:szCs w:val="22"/>
                      <w:lang w:eastAsia="zh-CN"/>
                    </w:rPr>
                  </w:pPr>
                  <w:r w:rsidRPr="0047453C">
                    <w:rPr>
                      <w:rFonts w:cs="Arial"/>
                      <w:szCs w:val="22"/>
                      <w:lang w:eastAsia="zh-CN"/>
                    </w:rPr>
                    <w:t>17-05-1992</w:t>
                  </w:r>
                </w:p>
              </w:tc>
            </w:tr>
            <w:tr w:rsidR="007E6A5F" w14:paraId="35197C70" w14:textId="77777777" w:rsidTr="001B5A33">
              <w:trPr>
                <w:trHeight w:val="399"/>
              </w:trPr>
              <w:tc>
                <w:tcPr>
                  <w:tcW w:w="3174" w:type="dxa"/>
                  <w:vAlign w:val="center"/>
                </w:tcPr>
                <w:p w14:paraId="5AB8060D" w14:textId="77777777" w:rsidR="007E6A5F" w:rsidRDefault="007E6A5F" w:rsidP="0064557A">
                  <w:pPr>
                    <w:rPr>
                      <w:noProof/>
                      <w:lang w:val="en-IN" w:eastAsia="en-IN"/>
                    </w:rPr>
                  </w:pPr>
                  <w:r w:rsidRPr="0047453C">
                    <w:rPr>
                      <w:rFonts w:cs="Arial"/>
                      <w:szCs w:val="22"/>
                    </w:rPr>
                    <w:t>Status</w:t>
                  </w:r>
                  <w:r w:rsidRPr="0047453C">
                    <w:rPr>
                      <w:rFonts w:cs="Arial"/>
                      <w:szCs w:val="22"/>
                      <w:lang w:eastAsia="zh-CN"/>
                    </w:rPr>
                    <w:t xml:space="preserve">  </w:t>
                  </w:r>
                </w:p>
              </w:tc>
              <w:tc>
                <w:tcPr>
                  <w:tcW w:w="7464" w:type="dxa"/>
                  <w:vAlign w:val="center"/>
                </w:tcPr>
                <w:p w14:paraId="60CD0A85" w14:textId="77CF999F" w:rsidR="007E6A5F" w:rsidRDefault="00926CF4" w:rsidP="0064557A">
                  <w:pPr>
                    <w:rPr>
                      <w:noProof/>
                      <w:lang w:val="en-IN" w:eastAsia="en-IN"/>
                    </w:rPr>
                  </w:pPr>
                  <w:r>
                    <w:rPr>
                      <w:rFonts w:cs="Arial"/>
                      <w:szCs w:val="22"/>
                      <w:lang w:eastAsia="zh-CN"/>
                    </w:rPr>
                    <w:t>Married</w:t>
                  </w:r>
                </w:p>
              </w:tc>
            </w:tr>
            <w:tr w:rsidR="0064557A" w14:paraId="3E4FFFDB" w14:textId="77777777" w:rsidTr="001B5A33">
              <w:trPr>
                <w:trHeight w:val="420"/>
              </w:trPr>
              <w:tc>
                <w:tcPr>
                  <w:tcW w:w="3174" w:type="dxa"/>
                  <w:vAlign w:val="center"/>
                </w:tcPr>
                <w:p w14:paraId="2DC7B2A6" w14:textId="77777777" w:rsidR="0064557A" w:rsidRDefault="0064557A" w:rsidP="0064557A">
                  <w:pPr>
                    <w:rPr>
                      <w:noProof/>
                      <w:lang w:val="en-IN" w:eastAsia="en-IN"/>
                    </w:rPr>
                  </w:pPr>
                  <w:r w:rsidRPr="0047453C">
                    <w:rPr>
                      <w:rFonts w:cs="Arial"/>
                      <w:szCs w:val="22"/>
                    </w:rPr>
                    <w:t xml:space="preserve">Permanent Address </w:t>
                  </w:r>
                  <w:r>
                    <w:rPr>
                      <w:rFonts w:cs="Arial"/>
                      <w:szCs w:val="22"/>
                    </w:rPr>
                    <w:t xml:space="preserve">  </w:t>
                  </w:r>
                </w:p>
              </w:tc>
              <w:tc>
                <w:tcPr>
                  <w:tcW w:w="7464" w:type="dxa"/>
                  <w:vAlign w:val="center"/>
                </w:tcPr>
                <w:p w14:paraId="611D5B9A" w14:textId="77777777" w:rsidR="0064557A" w:rsidRDefault="0064557A" w:rsidP="0064557A">
                  <w:pPr>
                    <w:rPr>
                      <w:noProof/>
                      <w:lang w:val="en-IN" w:eastAsia="en-IN"/>
                    </w:rPr>
                  </w:pPr>
                  <w:r w:rsidRPr="0047453C">
                    <w:rPr>
                      <w:rFonts w:cs="Arial"/>
                      <w:szCs w:val="22"/>
                      <w:lang w:eastAsia="zh-CN"/>
                    </w:rPr>
                    <w:t xml:space="preserve">H.no: 1-5-73, </w:t>
                  </w:r>
                  <w:proofErr w:type="spellStart"/>
                  <w:r w:rsidRPr="0047453C">
                    <w:rPr>
                      <w:rFonts w:cs="Arial"/>
                      <w:szCs w:val="22"/>
                      <w:lang w:eastAsia="zh-CN"/>
                    </w:rPr>
                    <w:t>Phulong</w:t>
                  </w:r>
                  <w:proofErr w:type="spellEnd"/>
                  <w:r w:rsidRPr="0047453C">
                    <w:rPr>
                      <w:rFonts w:cs="Arial"/>
                      <w:szCs w:val="22"/>
                      <w:lang w:eastAsia="zh-CN"/>
                    </w:rPr>
                    <w:t xml:space="preserve"> street, Nizamabad</w:t>
                  </w:r>
                  <w:r w:rsidRPr="0047453C">
                    <w:rPr>
                      <w:rFonts w:cs="Arial"/>
                      <w:b/>
                      <w:szCs w:val="22"/>
                      <w:lang w:eastAsia="zh-CN"/>
                    </w:rPr>
                    <w:t xml:space="preserve">  </w:t>
                  </w:r>
                </w:p>
              </w:tc>
            </w:tr>
            <w:tr w:rsidR="0064557A" w14:paraId="581E0BD7" w14:textId="77777777" w:rsidTr="001B5A33">
              <w:trPr>
                <w:trHeight w:val="397"/>
              </w:trPr>
              <w:tc>
                <w:tcPr>
                  <w:tcW w:w="3174" w:type="dxa"/>
                  <w:vAlign w:val="center"/>
                </w:tcPr>
                <w:p w14:paraId="1E175764" w14:textId="77777777" w:rsidR="0064557A" w:rsidRPr="0047453C" w:rsidRDefault="0064557A" w:rsidP="0064557A">
                  <w:pPr>
                    <w:rPr>
                      <w:rFonts w:cs="Arial"/>
                      <w:szCs w:val="22"/>
                    </w:rPr>
                  </w:pPr>
                  <w:r>
                    <w:rPr>
                      <w:rFonts w:cs="Arial"/>
                      <w:szCs w:val="22"/>
                    </w:rPr>
                    <w:t>Father Name</w:t>
                  </w:r>
                </w:p>
              </w:tc>
              <w:tc>
                <w:tcPr>
                  <w:tcW w:w="7464" w:type="dxa"/>
                  <w:vAlign w:val="center"/>
                </w:tcPr>
                <w:p w14:paraId="00806136" w14:textId="77777777" w:rsidR="0064557A" w:rsidRPr="0047453C" w:rsidRDefault="0064557A" w:rsidP="0064557A">
                  <w:pPr>
                    <w:rPr>
                      <w:rFonts w:cs="Arial"/>
                      <w:szCs w:val="22"/>
                      <w:lang w:eastAsia="zh-CN"/>
                    </w:rPr>
                  </w:pPr>
                  <w:r>
                    <w:rPr>
                      <w:rFonts w:cs="Arial"/>
                      <w:szCs w:val="22"/>
                      <w:lang w:eastAsia="zh-CN"/>
                    </w:rPr>
                    <w:t>Mohd Khatib Moinuddin</w:t>
                  </w:r>
                </w:p>
              </w:tc>
            </w:tr>
            <w:tr w:rsidR="007E6A5F" w14:paraId="777D9A6B" w14:textId="77777777" w:rsidTr="001B5A33">
              <w:trPr>
                <w:trHeight w:val="397"/>
              </w:trPr>
              <w:tc>
                <w:tcPr>
                  <w:tcW w:w="3174" w:type="dxa"/>
                  <w:vAlign w:val="center"/>
                </w:tcPr>
                <w:p w14:paraId="13B90BEE" w14:textId="77777777" w:rsidR="007E6A5F" w:rsidRDefault="007E6A5F" w:rsidP="0064557A">
                  <w:pPr>
                    <w:rPr>
                      <w:noProof/>
                      <w:lang w:val="en-IN" w:eastAsia="en-IN"/>
                    </w:rPr>
                  </w:pPr>
                  <w:r w:rsidRPr="0047453C">
                    <w:rPr>
                      <w:rFonts w:cs="Arial"/>
                      <w:szCs w:val="22"/>
                    </w:rPr>
                    <w:t>Language</w:t>
                  </w:r>
                </w:p>
              </w:tc>
              <w:tc>
                <w:tcPr>
                  <w:tcW w:w="7464" w:type="dxa"/>
                  <w:vAlign w:val="center"/>
                </w:tcPr>
                <w:p w14:paraId="3D0B59B7" w14:textId="77777777" w:rsidR="007E6A5F" w:rsidRDefault="007E6A5F" w:rsidP="0064557A">
                  <w:pPr>
                    <w:rPr>
                      <w:noProof/>
                      <w:lang w:val="en-IN" w:eastAsia="en-IN"/>
                    </w:rPr>
                  </w:pPr>
                  <w:r w:rsidRPr="0047453C">
                    <w:rPr>
                      <w:rFonts w:cs="Arial"/>
                      <w:szCs w:val="22"/>
                      <w:lang w:eastAsia="zh-CN"/>
                    </w:rPr>
                    <w:t>English, Hindi, Telugu</w:t>
                  </w:r>
                </w:p>
              </w:tc>
            </w:tr>
            <w:tr w:rsidR="007E6A5F" w14:paraId="02015184" w14:textId="77777777" w:rsidTr="001B5A33">
              <w:trPr>
                <w:trHeight w:val="417"/>
              </w:trPr>
              <w:tc>
                <w:tcPr>
                  <w:tcW w:w="3174" w:type="dxa"/>
                  <w:vAlign w:val="center"/>
                </w:tcPr>
                <w:p w14:paraId="2899EC04" w14:textId="77777777" w:rsidR="007E6A5F" w:rsidRDefault="007E6A5F" w:rsidP="0064557A">
                  <w:pPr>
                    <w:rPr>
                      <w:noProof/>
                      <w:lang w:val="en-IN" w:eastAsia="en-IN"/>
                    </w:rPr>
                  </w:pPr>
                  <w:r w:rsidRPr="0047453C">
                    <w:rPr>
                      <w:rFonts w:cs="Arial"/>
                      <w:szCs w:val="22"/>
                    </w:rPr>
                    <w:t>Nationality</w:t>
                  </w:r>
                  <w:r w:rsidRPr="0047453C">
                    <w:rPr>
                      <w:rFonts w:cs="Arial"/>
                      <w:szCs w:val="22"/>
                      <w:lang w:eastAsia="zh-CN"/>
                    </w:rPr>
                    <w:t xml:space="preserve">  </w:t>
                  </w:r>
                </w:p>
              </w:tc>
              <w:tc>
                <w:tcPr>
                  <w:tcW w:w="7464" w:type="dxa"/>
                  <w:vAlign w:val="center"/>
                </w:tcPr>
                <w:p w14:paraId="340013B8" w14:textId="77777777" w:rsidR="007E6A5F" w:rsidRDefault="007E6A5F" w:rsidP="0064557A">
                  <w:pPr>
                    <w:rPr>
                      <w:noProof/>
                      <w:lang w:val="en-IN" w:eastAsia="en-IN"/>
                    </w:rPr>
                  </w:pPr>
                  <w:r w:rsidRPr="0047453C">
                    <w:rPr>
                      <w:rFonts w:cs="Arial"/>
                      <w:szCs w:val="22"/>
                      <w:lang w:eastAsia="zh-CN"/>
                    </w:rPr>
                    <w:t>Indian</w:t>
                  </w:r>
                </w:p>
              </w:tc>
            </w:tr>
            <w:tr w:rsidR="007E6A5F" w14:paraId="372C9722" w14:textId="77777777" w:rsidTr="001B5A33">
              <w:trPr>
                <w:trHeight w:val="409"/>
              </w:trPr>
              <w:tc>
                <w:tcPr>
                  <w:tcW w:w="3174" w:type="dxa"/>
                  <w:vAlign w:val="center"/>
                </w:tcPr>
                <w:p w14:paraId="07A0D600" w14:textId="77777777" w:rsidR="007E6A5F" w:rsidRDefault="007E6A5F" w:rsidP="0064557A">
                  <w:pPr>
                    <w:rPr>
                      <w:noProof/>
                      <w:lang w:val="en-IN" w:eastAsia="en-IN"/>
                    </w:rPr>
                  </w:pPr>
                  <w:r>
                    <w:rPr>
                      <w:rFonts w:cs="Arial"/>
                      <w:szCs w:val="22"/>
                      <w:lang w:eastAsia="zh-CN"/>
                    </w:rPr>
                    <w:t>Passport</w:t>
                  </w:r>
                  <w:r w:rsidR="0064557A">
                    <w:rPr>
                      <w:rFonts w:cs="Arial"/>
                      <w:szCs w:val="22"/>
                      <w:lang w:eastAsia="zh-CN"/>
                    </w:rPr>
                    <w:t xml:space="preserve"> No </w:t>
                  </w:r>
                </w:p>
              </w:tc>
              <w:tc>
                <w:tcPr>
                  <w:tcW w:w="7464" w:type="dxa"/>
                  <w:vAlign w:val="center"/>
                </w:tcPr>
                <w:p w14:paraId="403E7573" w14:textId="77777777" w:rsidR="0064557A" w:rsidRPr="0064557A" w:rsidRDefault="0064557A" w:rsidP="0064557A">
                  <w:pPr>
                    <w:rPr>
                      <w:rFonts w:cs="Arial"/>
                      <w:szCs w:val="22"/>
                    </w:rPr>
                  </w:pPr>
                  <w:r>
                    <w:rPr>
                      <w:rFonts w:cs="Arial"/>
                      <w:szCs w:val="22"/>
                    </w:rPr>
                    <w:t>L5399605 (Valid till 10/2023)</w:t>
                  </w:r>
                </w:p>
              </w:tc>
            </w:tr>
            <w:tr w:rsidR="0064557A" w14:paraId="6943DC5E" w14:textId="77777777" w:rsidTr="001B5A33">
              <w:trPr>
                <w:trHeight w:val="547"/>
              </w:trPr>
              <w:tc>
                <w:tcPr>
                  <w:tcW w:w="3174" w:type="dxa"/>
                  <w:vAlign w:val="center"/>
                </w:tcPr>
                <w:p w14:paraId="44AEC027" w14:textId="77777777" w:rsidR="0064557A" w:rsidRDefault="0064557A" w:rsidP="0064557A">
                  <w:pPr>
                    <w:rPr>
                      <w:rFonts w:cs="Arial"/>
                      <w:szCs w:val="22"/>
                      <w:lang w:eastAsia="zh-CN"/>
                    </w:rPr>
                  </w:pPr>
                  <w:r>
                    <w:rPr>
                      <w:rFonts w:cs="Arial"/>
                      <w:szCs w:val="22"/>
                      <w:lang w:eastAsia="zh-CN"/>
                    </w:rPr>
                    <w:t>Current Valid Visa</w:t>
                  </w:r>
                </w:p>
              </w:tc>
              <w:tc>
                <w:tcPr>
                  <w:tcW w:w="7464" w:type="dxa"/>
                  <w:vAlign w:val="center"/>
                </w:tcPr>
                <w:p w14:paraId="7F0E78F9" w14:textId="77777777" w:rsidR="0064557A" w:rsidRDefault="0064557A" w:rsidP="0064557A">
                  <w:pPr>
                    <w:rPr>
                      <w:rFonts w:cs="Arial"/>
                      <w:szCs w:val="22"/>
                    </w:rPr>
                  </w:pPr>
                  <w:r>
                    <w:rPr>
                      <w:rFonts w:cs="Arial"/>
                      <w:szCs w:val="22"/>
                    </w:rPr>
                    <w:t>USA B1/B2 (Valid till 06/2026)</w:t>
                  </w:r>
                </w:p>
              </w:tc>
            </w:tr>
          </w:tbl>
          <w:p w14:paraId="6B6A0259" w14:textId="77777777" w:rsidR="007E6A5F" w:rsidRDefault="007E6A5F" w:rsidP="007E6A5F">
            <w:pPr>
              <w:rPr>
                <w:noProof/>
                <w:lang w:val="en-IN" w:eastAsia="en-IN"/>
              </w:rPr>
            </w:pPr>
          </w:p>
          <w:p w14:paraId="5CE9085E" w14:textId="77777777" w:rsidR="001B5A33" w:rsidRDefault="001B5A33" w:rsidP="007E6A5F">
            <w:pPr>
              <w:rPr>
                <w:noProof/>
                <w:lang w:val="en-IN" w:eastAsia="en-IN"/>
              </w:rPr>
            </w:pPr>
          </w:p>
          <w:p w14:paraId="72F2D7AF" w14:textId="77777777" w:rsidR="001B5A33" w:rsidRDefault="001B5A33" w:rsidP="007E6A5F">
            <w:pPr>
              <w:rPr>
                <w:noProof/>
                <w:lang w:val="en-IN" w:eastAsia="en-IN"/>
              </w:rPr>
            </w:pPr>
          </w:p>
          <w:p w14:paraId="69495719" w14:textId="77777777" w:rsidR="001B5A33" w:rsidRDefault="001B5A33" w:rsidP="001B5A33">
            <w:pPr>
              <w:ind w:left="2160"/>
              <w:rPr>
                <w:noProof/>
                <w:lang w:val="en-IN" w:eastAsia="en-IN"/>
              </w:rPr>
            </w:pPr>
            <w:r>
              <w:rPr>
                <w:noProof/>
                <w:lang w:val="en-IN" w:eastAsia="en-IN"/>
              </w:rPr>
              <w:t>I hearby declare that all the information provided is correct to the best of my knowledge.</w:t>
            </w:r>
          </w:p>
          <w:p w14:paraId="3D9F441B" w14:textId="77777777" w:rsidR="001B5A33" w:rsidRDefault="001B5A33" w:rsidP="001B5A33">
            <w:pPr>
              <w:ind w:left="2160"/>
              <w:rPr>
                <w:noProof/>
                <w:lang w:val="en-IN" w:eastAsia="en-IN"/>
              </w:rPr>
            </w:pPr>
          </w:p>
          <w:p w14:paraId="22049A79" w14:textId="77777777" w:rsidR="001B5A33" w:rsidRDefault="001B5A33" w:rsidP="001B5A33">
            <w:pPr>
              <w:ind w:left="8640"/>
              <w:rPr>
                <w:noProof/>
                <w:lang w:val="en-IN" w:eastAsia="en-IN"/>
              </w:rPr>
            </w:pPr>
          </w:p>
          <w:p w14:paraId="25A6E58E" w14:textId="77777777" w:rsidR="001B5A33" w:rsidRDefault="001B5A33" w:rsidP="001B5A33">
            <w:pPr>
              <w:ind w:left="7920"/>
              <w:rPr>
                <w:noProof/>
                <w:lang w:val="en-IN" w:eastAsia="en-IN"/>
              </w:rPr>
            </w:pPr>
            <w:r>
              <w:rPr>
                <w:noProof/>
                <w:lang w:val="en-IN" w:eastAsia="en-IN"/>
              </w:rPr>
              <w:t>Yours Faithfully</w:t>
            </w:r>
          </w:p>
          <w:p w14:paraId="0EC14B03" w14:textId="77777777" w:rsidR="001B5A33" w:rsidRDefault="001B5A33" w:rsidP="001B5A33">
            <w:pPr>
              <w:ind w:left="8640"/>
              <w:rPr>
                <w:noProof/>
                <w:lang w:val="en-IN" w:eastAsia="en-IN"/>
              </w:rPr>
            </w:pPr>
          </w:p>
          <w:p w14:paraId="28675E13" w14:textId="77777777" w:rsidR="001B5A33" w:rsidRDefault="001B5A33" w:rsidP="001B5A33">
            <w:pPr>
              <w:ind w:left="8640"/>
              <w:rPr>
                <w:noProof/>
                <w:lang w:val="en-IN" w:eastAsia="en-IN"/>
              </w:rPr>
            </w:pPr>
          </w:p>
          <w:p w14:paraId="2090CA48" w14:textId="77777777" w:rsidR="001B5A33" w:rsidRDefault="001B5A33" w:rsidP="001B5A33">
            <w:pPr>
              <w:ind w:left="7920"/>
              <w:rPr>
                <w:noProof/>
                <w:lang w:val="en-IN" w:eastAsia="en-IN"/>
              </w:rPr>
            </w:pPr>
            <w:r>
              <w:rPr>
                <w:noProof/>
                <w:lang w:val="en-IN" w:eastAsia="en-IN"/>
              </w:rPr>
              <w:t>Mohd Waseemuddin</w:t>
            </w:r>
          </w:p>
          <w:p w14:paraId="6DACFBA7" w14:textId="77777777" w:rsidR="001B5A33" w:rsidRDefault="001B5A33" w:rsidP="007E6A5F">
            <w:pPr>
              <w:rPr>
                <w:noProof/>
                <w:lang w:val="en-IN" w:eastAsia="en-IN"/>
              </w:rPr>
            </w:pPr>
          </w:p>
          <w:p w14:paraId="203F2B28" w14:textId="77777777" w:rsidR="001B5A33" w:rsidRDefault="001B5A33" w:rsidP="007E6A5F">
            <w:pPr>
              <w:rPr>
                <w:noProof/>
                <w:lang w:val="en-IN" w:eastAsia="en-IN"/>
              </w:rPr>
            </w:pPr>
          </w:p>
        </w:tc>
      </w:tr>
    </w:tbl>
    <w:p w14:paraId="45475599" w14:textId="77777777" w:rsidR="009C68D0" w:rsidRPr="00A75FC2" w:rsidRDefault="009C68D0" w:rsidP="00326F2C">
      <w:pPr>
        <w:pStyle w:val="NoSpacing"/>
      </w:pPr>
    </w:p>
    <w:sectPr w:rsidR="009C68D0" w:rsidRPr="00A75FC2" w:rsidSect="00D463E6">
      <w:headerReference w:type="default" r:id="rId18"/>
      <w:pgSz w:w="12240" w:h="15840"/>
      <w:pgMar w:top="142" w:right="360" w:bottom="142"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E03EB" w14:textId="77777777" w:rsidR="00A9428B" w:rsidRDefault="00A9428B" w:rsidP="00C51CF5">
      <w:r>
        <w:separator/>
      </w:r>
    </w:p>
  </w:endnote>
  <w:endnote w:type="continuationSeparator" w:id="0">
    <w:p w14:paraId="7018F9F8" w14:textId="77777777" w:rsidR="00A9428B" w:rsidRDefault="00A9428B"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GothicE">
    <w:charset w:val="80"/>
    <w:family w:val="modern"/>
    <w:pitch w:val="fixed"/>
    <w:sig w:usb0="E00002FF" w:usb1="2AC7EDFE" w:usb2="00000012" w:usb3="00000000" w:csb0="0002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B7670" w14:textId="77777777" w:rsidR="00A9428B" w:rsidRDefault="00A9428B" w:rsidP="00C51CF5">
      <w:r>
        <w:separator/>
      </w:r>
    </w:p>
  </w:footnote>
  <w:footnote w:type="continuationSeparator" w:id="0">
    <w:p w14:paraId="2ADF8139" w14:textId="77777777" w:rsidR="00A9428B" w:rsidRDefault="00A9428B"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4EF3" w14:textId="77777777" w:rsidR="00C51CF5" w:rsidRDefault="00F56513">
    <w:pPr>
      <w:pStyle w:val="Header"/>
    </w:pPr>
    <w:r>
      <w:rPr>
        <w:noProof/>
        <w:lang w:val="en-IN" w:eastAsia="en-IN"/>
      </w:rPr>
      <mc:AlternateContent>
        <mc:Choice Requires="wps">
          <w:drawing>
            <wp:anchor distT="0" distB="0" distL="114300" distR="114300" simplePos="0" relativeHeight="251659264" behindDoc="1" locked="0" layoutInCell="1" allowOverlap="1" wp14:anchorId="3D873DC5" wp14:editId="08597574">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4579AADD"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B5617"/>
    <w:multiLevelType w:val="hybridMultilevel"/>
    <w:tmpl w:val="C8804C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666563"/>
    <w:multiLevelType w:val="hybridMultilevel"/>
    <w:tmpl w:val="590EED72"/>
    <w:lvl w:ilvl="0" w:tplc="CEAAE0B6">
      <w:start w:val="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B10464"/>
    <w:multiLevelType w:val="hybridMultilevel"/>
    <w:tmpl w:val="480C4EE8"/>
    <w:lvl w:ilvl="0" w:tplc="4009000B">
      <w:start w:val="1"/>
      <w:numFmt w:val="bullet"/>
      <w:lvlText w:val=""/>
      <w:lvlJc w:val="left"/>
      <w:pPr>
        <w:ind w:left="1899" w:hanging="360"/>
      </w:pPr>
      <w:rPr>
        <w:rFonts w:ascii="Wingdings" w:hAnsi="Wingdings" w:hint="default"/>
      </w:rPr>
    </w:lvl>
    <w:lvl w:ilvl="1" w:tplc="40090003" w:tentative="1">
      <w:start w:val="1"/>
      <w:numFmt w:val="bullet"/>
      <w:lvlText w:val="o"/>
      <w:lvlJc w:val="left"/>
      <w:pPr>
        <w:ind w:left="2619" w:hanging="360"/>
      </w:pPr>
      <w:rPr>
        <w:rFonts w:ascii="Courier New" w:hAnsi="Courier New" w:cs="Courier New" w:hint="default"/>
      </w:rPr>
    </w:lvl>
    <w:lvl w:ilvl="2" w:tplc="40090005" w:tentative="1">
      <w:start w:val="1"/>
      <w:numFmt w:val="bullet"/>
      <w:lvlText w:val=""/>
      <w:lvlJc w:val="left"/>
      <w:pPr>
        <w:ind w:left="3339" w:hanging="360"/>
      </w:pPr>
      <w:rPr>
        <w:rFonts w:ascii="Wingdings" w:hAnsi="Wingdings" w:hint="default"/>
      </w:rPr>
    </w:lvl>
    <w:lvl w:ilvl="3" w:tplc="40090001" w:tentative="1">
      <w:start w:val="1"/>
      <w:numFmt w:val="bullet"/>
      <w:lvlText w:val=""/>
      <w:lvlJc w:val="left"/>
      <w:pPr>
        <w:ind w:left="4059" w:hanging="360"/>
      </w:pPr>
      <w:rPr>
        <w:rFonts w:ascii="Symbol" w:hAnsi="Symbol" w:hint="default"/>
      </w:rPr>
    </w:lvl>
    <w:lvl w:ilvl="4" w:tplc="40090003" w:tentative="1">
      <w:start w:val="1"/>
      <w:numFmt w:val="bullet"/>
      <w:lvlText w:val="o"/>
      <w:lvlJc w:val="left"/>
      <w:pPr>
        <w:ind w:left="4779" w:hanging="360"/>
      </w:pPr>
      <w:rPr>
        <w:rFonts w:ascii="Courier New" w:hAnsi="Courier New" w:cs="Courier New" w:hint="default"/>
      </w:rPr>
    </w:lvl>
    <w:lvl w:ilvl="5" w:tplc="40090005" w:tentative="1">
      <w:start w:val="1"/>
      <w:numFmt w:val="bullet"/>
      <w:lvlText w:val=""/>
      <w:lvlJc w:val="left"/>
      <w:pPr>
        <w:ind w:left="5499" w:hanging="360"/>
      </w:pPr>
      <w:rPr>
        <w:rFonts w:ascii="Wingdings" w:hAnsi="Wingdings" w:hint="default"/>
      </w:rPr>
    </w:lvl>
    <w:lvl w:ilvl="6" w:tplc="40090001" w:tentative="1">
      <w:start w:val="1"/>
      <w:numFmt w:val="bullet"/>
      <w:lvlText w:val=""/>
      <w:lvlJc w:val="left"/>
      <w:pPr>
        <w:ind w:left="6219" w:hanging="360"/>
      </w:pPr>
      <w:rPr>
        <w:rFonts w:ascii="Symbol" w:hAnsi="Symbol" w:hint="default"/>
      </w:rPr>
    </w:lvl>
    <w:lvl w:ilvl="7" w:tplc="40090003" w:tentative="1">
      <w:start w:val="1"/>
      <w:numFmt w:val="bullet"/>
      <w:lvlText w:val="o"/>
      <w:lvlJc w:val="left"/>
      <w:pPr>
        <w:ind w:left="6939" w:hanging="360"/>
      </w:pPr>
      <w:rPr>
        <w:rFonts w:ascii="Courier New" w:hAnsi="Courier New" w:cs="Courier New" w:hint="default"/>
      </w:rPr>
    </w:lvl>
    <w:lvl w:ilvl="8" w:tplc="40090005" w:tentative="1">
      <w:start w:val="1"/>
      <w:numFmt w:val="bullet"/>
      <w:lvlText w:val=""/>
      <w:lvlJc w:val="left"/>
      <w:pPr>
        <w:ind w:left="7659" w:hanging="360"/>
      </w:pPr>
      <w:rPr>
        <w:rFonts w:ascii="Wingdings" w:hAnsi="Wingdings" w:hint="default"/>
      </w:rPr>
    </w:lvl>
  </w:abstractNum>
  <w:abstractNum w:abstractNumId="4" w15:restartNumberingAfterBreak="0">
    <w:nsid w:val="153F4C5C"/>
    <w:multiLevelType w:val="hybridMultilevel"/>
    <w:tmpl w:val="503EE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B5D2D"/>
    <w:multiLevelType w:val="hybridMultilevel"/>
    <w:tmpl w:val="926EEC78"/>
    <w:lvl w:ilvl="0" w:tplc="4009000B">
      <w:start w:val="1"/>
      <w:numFmt w:val="bullet"/>
      <w:lvlText w:val=""/>
      <w:lvlJc w:val="left"/>
      <w:pPr>
        <w:ind w:left="1616" w:hanging="360"/>
      </w:pPr>
      <w:rPr>
        <w:rFonts w:ascii="Wingdings" w:hAnsi="Wingdings" w:hint="default"/>
      </w:rPr>
    </w:lvl>
    <w:lvl w:ilvl="1" w:tplc="40090003" w:tentative="1">
      <w:start w:val="1"/>
      <w:numFmt w:val="bullet"/>
      <w:lvlText w:val="o"/>
      <w:lvlJc w:val="left"/>
      <w:pPr>
        <w:ind w:left="2336" w:hanging="360"/>
      </w:pPr>
      <w:rPr>
        <w:rFonts w:ascii="Courier New" w:hAnsi="Courier New" w:cs="Courier New" w:hint="default"/>
      </w:rPr>
    </w:lvl>
    <w:lvl w:ilvl="2" w:tplc="40090005" w:tentative="1">
      <w:start w:val="1"/>
      <w:numFmt w:val="bullet"/>
      <w:lvlText w:val=""/>
      <w:lvlJc w:val="left"/>
      <w:pPr>
        <w:ind w:left="3056" w:hanging="360"/>
      </w:pPr>
      <w:rPr>
        <w:rFonts w:ascii="Wingdings" w:hAnsi="Wingdings" w:hint="default"/>
      </w:rPr>
    </w:lvl>
    <w:lvl w:ilvl="3" w:tplc="40090001" w:tentative="1">
      <w:start w:val="1"/>
      <w:numFmt w:val="bullet"/>
      <w:lvlText w:val=""/>
      <w:lvlJc w:val="left"/>
      <w:pPr>
        <w:ind w:left="3776" w:hanging="360"/>
      </w:pPr>
      <w:rPr>
        <w:rFonts w:ascii="Symbol" w:hAnsi="Symbol" w:hint="default"/>
      </w:rPr>
    </w:lvl>
    <w:lvl w:ilvl="4" w:tplc="40090003" w:tentative="1">
      <w:start w:val="1"/>
      <w:numFmt w:val="bullet"/>
      <w:lvlText w:val="o"/>
      <w:lvlJc w:val="left"/>
      <w:pPr>
        <w:ind w:left="4496" w:hanging="360"/>
      </w:pPr>
      <w:rPr>
        <w:rFonts w:ascii="Courier New" w:hAnsi="Courier New" w:cs="Courier New" w:hint="default"/>
      </w:rPr>
    </w:lvl>
    <w:lvl w:ilvl="5" w:tplc="40090005" w:tentative="1">
      <w:start w:val="1"/>
      <w:numFmt w:val="bullet"/>
      <w:lvlText w:val=""/>
      <w:lvlJc w:val="left"/>
      <w:pPr>
        <w:ind w:left="5216" w:hanging="360"/>
      </w:pPr>
      <w:rPr>
        <w:rFonts w:ascii="Wingdings" w:hAnsi="Wingdings" w:hint="default"/>
      </w:rPr>
    </w:lvl>
    <w:lvl w:ilvl="6" w:tplc="40090001" w:tentative="1">
      <w:start w:val="1"/>
      <w:numFmt w:val="bullet"/>
      <w:lvlText w:val=""/>
      <w:lvlJc w:val="left"/>
      <w:pPr>
        <w:ind w:left="5936" w:hanging="360"/>
      </w:pPr>
      <w:rPr>
        <w:rFonts w:ascii="Symbol" w:hAnsi="Symbol" w:hint="default"/>
      </w:rPr>
    </w:lvl>
    <w:lvl w:ilvl="7" w:tplc="40090003" w:tentative="1">
      <w:start w:val="1"/>
      <w:numFmt w:val="bullet"/>
      <w:lvlText w:val="o"/>
      <w:lvlJc w:val="left"/>
      <w:pPr>
        <w:ind w:left="6656" w:hanging="360"/>
      </w:pPr>
      <w:rPr>
        <w:rFonts w:ascii="Courier New" w:hAnsi="Courier New" w:cs="Courier New" w:hint="default"/>
      </w:rPr>
    </w:lvl>
    <w:lvl w:ilvl="8" w:tplc="40090005" w:tentative="1">
      <w:start w:val="1"/>
      <w:numFmt w:val="bullet"/>
      <w:lvlText w:val=""/>
      <w:lvlJc w:val="left"/>
      <w:pPr>
        <w:ind w:left="7376" w:hanging="360"/>
      </w:pPr>
      <w:rPr>
        <w:rFonts w:ascii="Wingdings" w:hAnsi="Wingdings" w:hint="default"/>
      </w:rPr>
    </w:lvl>
  </w:abstractNum>
  <w:abstractNum w:abstractNumId="6" w15:restartNumberingAfterBreak="0">
    <w:nsid w:val="329A6CA6"/>
    <w:multiLevelType w:val="hybridMultilevel"/>
    <w:tmpl w:val="F86A9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98089E"/>
    <w:multiLevelType w:val="hybridMultilevel"/>
    <w:tmpl w:val="AD7E5E02"/>
    <w:lvl w:ilvl="0" w:tplc="4009000B">
      <w:start w:val="1"/>
      <w:numFmt w:val="bullet"/>
      <w:lvlText w:val=""/>
      <w:lvlJc w:val="left"/>
      <w:pPr>
        <w:ind w:left="1899" w:hanging="360"/>
      </w:pPr>
      <w:rPr>
        <w:rFonts w:ascii="Wingdings" w:hAnsi="Wingdings" w:hint="default"/>
      </w:rPr>
    </w:lvl>
    <w:lvl w:ilvl="1" w:tplc="40090003" w:tentative="1">
      <w:start w:val="1"/>
      <w:numFmt w:val="bullet"/>
      <w:lvlText w:val="o"/>
      <w:lvlJc w:val="left"/>
      <w:pPr>
        <w:ind w:left="2619" w:hanging="360"/>
      </w:pPr>
      <w:rPr>
        <w:rFonts w:ascii="Courier New" w:hAnsi="Courier New" w:cs="Courier New" w:hint="default"/>
      </w:rPr>
    </w:lvl>
    <w:lvl w:ilvl="2" w:tplc="40090005" w:tentative="1">
      <w:start w:val="1"/>
      <w:numFmt w:val="bullet"/>
      <w:lvlText w:val=""/>
      <w:lvlJc w:val="left"/>
      <w:pPr>
        <w:ind w:left="3339" w:hanging="360"/>
      </w:pPr>
      <w:rPr>
        <w:rFonts w:ascii="Wingdings" w:hAnsi="Wingdings" w:hint="default"/>
      </w:rPr>
    </w:lvl>
    <w:lvl w:ilvl="3" w:tplc="40090001" w:tentative="1">
      <w:start w:val="1"/>
      <w:numFmt w:val="bullet"/>
      <w:lvlText w:val=""/>
      <w:lvlJc w:val="left"/>
      <w:pPr>
        <w:ind w:left="4059" w:hanging="360"/>
      </w:pPr>
      <w:rPr>
        <w:rFonts w:ascii="Symbol" w:hAnsi="Symbol" w:hint="default"/>
      </w:rPr>
    </w:lvl>
    <w:lvl w:ilvl="4" w:tplc="40090003" w:tentative="1">
      <w:start w:val="1"/>
      <w:numFmt w:val="bullet"/>
      <w:lvlText w:val="o"/>
      <w:lvlJc w:val="left"/>
      <w:pPr>
        <w:ind w:left="4779" w:hanging="360"/>
      </w:pPr>
      <w:rPr>
        <w:rFonts w:ascii="Courier New" w:hAnsi="Courier New" w:cs="Courier New" w:hint="default"/>
      </w:rPr>
    </w:lvl>
    <w:lvl w:ilvl="5" w:tplc="40090005" w:tentative="1">
      <w:start w:val="1"/>
      <w:numFmt w:val="bullet"/>
      <w:lvlText w:val=""/>
      <w:lvlJc w:val="left"/>
      <w:pPr>
        <w:ind w:left="5499" w:hanging="360"/>
      </w:pPr>
      <w:rPr>
        <w:rFonts w:ascii="Wingdings" w:hAnsi="Wingdings" w:hint="default"/>
      </w:rPr>
    </w:lvl>
    <w:lvl w:ilvl="6" w:tplc="40090001" w:tentative="1">
      <w:start w:val="1"/>
      <w:numFmt w:val="bullet"/>
      <w:lvlText w:val=""/>
      <w:lvlJc w:val="left"/>
      <w:pPr>
        <w:ind w:left="6219" w:hanging="360"/>
      </w:pPr>
      <w:rPr>
        <w:rFonts w:ascii="Symbol" w:hAnsi="Symbol" w:hint="default"/>
      </w:rPr>
    </w:lvl>
    <w:lvl w:ilvl="7" w:tplc="40090003" w:tentative="1">
      <w:start w:val="1"/>
      <w:numFmt w:val="bullet"/>
      <w:lvlText w:val="o"/>
      <w:lvlJc w:val="left"/>
      <w:pPr>
        <w:ind w:left="6939" w:hanging="360"/>
      </w:pPr>
      <w:rPr>
        <w:rFonts w:ascii="Courier New" w:hAnsi="Courier New" w:cs="Courier New" w:hint="default"/>
      </w:rPr>
    </w:lvl>
    <w:lvl w:ilvl="8" w:tplc="40090005" w:tentative="1">
      <w:start w:val="1"/>
      <w:numFmt w:val="bullet"/>
      <w:lvlText w:val=""/>
      <w:lvlJc w:val="left"/>
      <w:pPr>
        <w:ind w:left="7659" w:hanging="360"/>
      </w:pPr>
      <w:rPr>
        <w:rFonts w:ascii="Wingdings" w:hAnsi="Wingdings" w:hint="default"/>
      </w:rPr>
    </w:lvl>
  </w:abstractNum>
  <w:abstractNum w:abstractNumId="8" w15:restartNumberingAfterBreak="0">
    <w:nsid w:val="5C706F9D"/>
    <w:multiLevelType w:val="hybridMultilevel"/>
    <w:tmpl w:val="74B266A6"/>
    <w:lvl w:ilvl="0" w:tplc="4009000B">
      <w:start w:val="1"/>
      <w:numFmt w:val="bullet"/>
      <w:lvlText w:val=""/>
      <w:lvlJc w:val="left"/>
      <w:pPr>
        <w:ind w:left="888" w:hanging="360"/>
      </w:pPr>
      <w:rPr>
        <w:rFonts w:ascii="Wingdings" w:hAnsi="Wingdings"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9" w15:restartNumberingAfterBreak="0">
    <w:nsid w:val="5C946296"/>
    <w:multiLevelType w:val="singleLevel"/>
    <w:tmpl w:val="00000000"/>
    <w:lvl w:ilvl="0">
      <w:numFmt w:val="bullet"/>
      <w:lvlText w:val=""/>
      <w:lvlJc w:val="left"/>
      <w:pPr>
        <w:tabs>
          <w:tab w:val="num" w:pos="0"/>
        </w:tabs>
        <w:ind w:left="0" w:hanging="360"/>
      </w:pPr>
      <w:rPr>
        <w:rFonts w:ascii="Symbol" w:eastAsia="Symbol" w:hAnsi="Symbol" w:hint="default"/>
        <w:b w:val="0"/>
        <w:color w:val="000000"/>
        <w:sz w:val="20"/>
      </w:rPr>
    </w:lvl>
  </w:abstractNum>
  <w:abstractNum w:abstractNumId="10" w15:restartNumberingAfterBreak="0">
    <w:nsid w:val="5F8C4768"/>
    <w:multiLevelType w:val="hybridMultilevel"/>
    <w:tmpl w:val="3C12D0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6770922">
    <w:abstractNumId w:val="0"/>
  </w:num>
  <w:num w:numId="2" w16cid:durableId="457341472">
    <w:abstractNumId w:val="1"/>
  </w:num>
  <w:num w:numId="3" w16cid:durableId="1474523356">
    <w:abstractNumId w:val="9"/>
  </w:num>
  <w:num w:numId="4" w16cid:durableId="1390617859">
    <w:abstractNumId w:val="10"/>
  </w:num>
  <w:num w:numId="5" w16cid:durableId="1900556715">
    <w:abstractNumId w:val="4"/>
  </w:num>
  <w:num w:numId="6" w16cid:durableId="630357062">
    <w:abstractNumId w:val="8"/>
  </w:num>
  <w:num w:numId="7" w16cid:durableId="67845268">
    <w:abstractNumId w:val="5"/>
  </w:num>
  <w:num w:numId="8" w16cid:durableId="707874573">
    <w:abstractNumId w:val="3"/>
  </w:num>
  <w:num w:numId="9" w16cid:durableId="849834633">
    <w:abstractNumId w:val="7"/>
  </w:num>
  <w:num w:numId="10" w16cid:durableId="1676884691">
    <w:abstractNumId w:val="6"/>
  </w:num>
  <w:num w:numId="11" w16cid:durableId="1862624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1FC"/>
    <w:rsid w:val="00036F49"/>
    <w:rsid w:val="000521EF"/>
    <w:rsid w:val="000A545F"/>
    <w:rsid w:val="000C11BB"/>
    <w:rsid w:val="000F3BEA"/>
    <w:rsid w:val="0010314C"/>
    <w:rsid w:val="00153B84"/>
    <w:rsid w:val="00157DC4"/>
    <w:rsid w:val="00196AAB"/>
    <w:rsid w:val="001A4D1A"/>
    <w:rsid w:val="001A5226"/>
    <w:rsid w:val="001A569F"/>
    <w:rsid w:val="001B0B3D"/>
    <w:rsid w:val="001B5A33"/>
    <w:rsid w:val="001F7094"/>
    <w:rsid w:val="00206363"/>
    <w:rsid w:val="00211DA6"/>
    <w:rsid w:val="00270C5B"/>
    <w:rsid w:val="00274FCA"/>
    <w:rsid w:val="00324DF7"/>
    <w:rsid w:val="00326F2C"/>
    <w:rsid w:val="00357640"/>
    <w:rsid w:val="003B0DB8"/>
    <w:rsid w:val="003C0C73"/>
    <w:rsid w:val="003C7BCC"/>
    <w:rsid w:val="003E35D2"/>
    <w:rsid w:val="0043015E"/>
    <w:rsid w:val="00431999"/>
    <w:rsid w:val="00443E2D"/>
    <w:rsid w:val="00572086"/>
    <w:rsid w:val="0058331D"/>
    <w:rsid w:val="00597871"/>
    <w:rsid w:val="005D47DE"/>
    <w:rsid w:val="005E02EB"/>
    <w:rsid w:val="005F364E"/>
    <w:rsid w:val="0062123A"/>
    <w:rsid w:val="00635EF0"/>
    <w:rsid w:val="0064114C"/>
    <w:rsid w:val="0064557A"/>
    <w:rsid w:val="00646E75"/>
    <w:rsid w:val="00663587"/>
    <w:rsid w:val="00664273"/>
    <w:rsid w:val="006B4ECB"/>
    <w:rsid w:val="006D409C"/>
    <w:rsid w:val="00776643"/>
    <w:rsid w:val="00797579"/>
    <w:rsid w:val="007D0F5B"/>
    <w:rsid w:val="007E6A5F"/>
    <w:rsid w:val="00814E5C"/>
    <w:rsid w:val="00882E29"/>
    <w:rsid w:val="008D1A52"/>
    <w:rsid w:val="008F290E"/>
    <w:rsid w:val="0092190E"/>
    <w:rsid w:val="00926CF4"/>
    <w:rsid w:val="00942045"/>
    <w:rsid w:val="00964B9F"/>
    <w:rsid w:val="009C68D0"/>
    <w:rsid w:val="009F215D"/>
    <w:rsid w:val="009F284F"/>
    <w:rsid w:val="00A0653F"/>
    <w:rsid w:val="00A73BCA"/>
    <w:rsid w:val="00A75FC2"/>
    <w:rsid w:val="00A75FCE"/>
    <w:rsid w:val="00A9428B"/>
    <w:rsid w:val="00AC5509"/>
    <w:rsid w:val="00AD7F82"/>
    <w:rsid w:val="00AF4EA4"/>
    <w:rsid w:val="00B0669D"/>
    <w:rsid w:val="00B24851"/>
    <w:rsid w:val="00B82B08"/>
    <w:rsid w:val="00B90CEF"/>
    <w:rsid w:val="00B95D4D"/>
    <w:rsid w:val="00BA67B4"/>
    <w:rsid w:val="00BB5C68"/>
    <w:rsid w:val="00C441FC"/>
    <w:rsid w:val="00C51CF5"/>
    <w:rsid w:val="00C93D20"/>
    <w:rsid w:val="00CA407F"/>
    <w:rsid w:val="00D00A30"/>
    <w:rsid w:val="00D4437F"/>
    <w:rsid w:val="00D463E6"/>
    <w:rsid w:val="00D8438A"/>
    <w:rsid w:val="00DC71AE"/>
    <w:rsid w:val="00E10917"/>
    <w:rsid w:val="00E55D74"/>
    <w:rsid w:val="00E774C3"/>
    <w:rsid w:val="00E8541C"/>
    <w:rsid w:val="00EC1B93"/>
    <w:rsid w:val="00EC3F4A"/>
    <w:rsid w:val="00F40D6B"/>
    <w:rsid w:val="00F56513"/>
    <w:rsid w:val="00F67087"/>
    <w:rsid w:val="00FC5CD1"/>
    <w:rsid w:val="00FD27BC"/>
    <w:rsid w:val="00FF7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91D1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1">
    <w:name w:val="Unresolved Mention1"/>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table" w:styleId="TableGrid">
    <w:name w:val="Table Grid"/>
    <w:basedOn w:val="TableNormal"/>
    <w:uiPriority w:val="39"/>
    <w:rsid w:val="00211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7F82"/>
    <w:pPr>
      <w:ind w:right="360"/>
    </w:pPr>
    <w:rPr>
      <w:sz w:val="22"/>
    </w:rPr>
  </w:style>
  <w:style w:type="paragraph" w:styleId="BodyTextIndent">
    <w:name w:val="Body Text Indent"/>
    <w:basedOn w:val="Normal"/>
    <w:link w:val="BodyTextIndentChar"/>
    <w:uiPriority w:val="99"/>
    <w:semiHidden/>
    <w:unhideWhenUsed/>
    <w:rsid w:val="00274FCA"/>
    <w:pPr>
      <w:suppressAutoHyphens/>
      <w:spacing w:after="120"/>
      <w:ind w:left="360" w:right="0"/>
    </w:pPr>
    <w:rPr>
      <w:rFonts w:ascii="Times New Roman" w:eastAsia="Times New Roman" w:hAnsi="Times New Roman" w:cs="Times New Roman"/>
      <w:sz w:val="24"/>
      <w:lang w:eastAsia="zh-CN"/>
    </w:rPr>
  </w:style>
  <w:style w:type="character" w:customStyle="1" w:styleId="BodyTextIndentChar">
    <w:name w:val="Body Text Indent Char"/>
    <w:basedOn w:val="DefaultParagraphFont"/>
    <w:link w:val="BodyTextIndent"/>
    <w:uiPriority w:val="99"/>
    <w:semiHidden/>
    <w:rsid w:val="00274FCA"/>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Waseem.sfdc1@gmail.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mmd\AppData\Roaming\Microsoft\Templates\Green%20cub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14677A1FC545BEAC28DD366FB5B88A"/>
        <w:category>
          <w:name w:val="General"/>
          <w:gallery w:val="placeholder"/>
        </w:category>
        <w:types>
          <w:type w:val="bbPlcHdr"/>
        </w:types>
        <w:behaviors>
          <w:behavior w:val="content"/>
        </w:behaviors>
        <w:guid w:val="{5836198C-7613-4D52-A723-BB958E54AAE2}"/>
      </w:docPartPr>
      <w:docPartBody>
        <w:p w:rsidR="00B314AC" w:rsidRDefault="00227340">
          <w:pPr>
            <w:pStyle w:val="AD14677A1FC545BEAC28DD366FB5B88A"/>
          </w:pPr>
          <w:r w:rsidRPr="005D47DE">
            <w:t>Profile</w:t>
          </w:r>
        </w:p>
      </w:docPartBody>
    </w:docPart>
    <w:docPart>
      <w:docPartPr>
        <w:name w:val="D89B7ECE1690405FBB703A27F1198823"/>
        <w:category>
          <w:name w:val="General"/>
          <w:gallery w:val="placeholder"/>
        </w:category>
        <w:types>
          <w:type w:val="bbPlcHdr"/>
        </w:types>
        <w:behaviors>
          <w:behavior w:val="content"/>
        </w:behaviors>
        <w:guid w:val="{34027378-98A0-4524-91BC-92AFD35E2B54}"/>
      </w:docPartPr>
      <w:docPartBody>
        <w:p w:rsidR="00B314AC" w:rsidRDefault="00227340">
          <w:pPr>
            <w:pStyle w:val="D89B7ECE1690405FBB703A27F1198823"/>
          </w:pPr>
          <w:r w:rsidRPr="005D47DE">
            <w:rPr>
              <w:rStyle w:val="Heading2Char"/>
            </w:rPr>
            <w:t>CONTACT</w:t>
          </w:r>
        </w:p>
      </w:docPartBody>
    </w:docPart>
    <w:docPart>
      <w:docPartPr>
        <w:name w:val="B2BA4590E8234C7F82189E92C7D61372"/>
        <w:category>
          <w:name w:val="General"/>
          <w:gallery w:val="placeholder"/>
        </w:category>
        <w:types>
          <w:type w:val="bbPlcHdr"/>
        </w:types>
        <w:behaviors>
          <w:behavior w:val="content"/>
        </w:behaviors>
        <w:guid w:val="{4629D127-D1F0-445D-AC74-27BF95029FDA}"/>
      </w:docPartPr>
      <w:docPartBody>
        <w:p w:rsidR="00B314AC" w:rsidRDefault="00227340">
          <w:pPr>
            <w:pStyle w:val="B2BA4590E8234C7F82189E92C7D61372"/>
          </w:pPr>
          <w:r w:rsidRPr="004D3011">
            <w:t>PHONE:</w:t>
          </w:r>
        </w:p>
      </w:docPartBody>
    </w:docPart>
    <w:docPart>
      <w:docPartPr>
        <w:name w:val="61A7DE0FB07A47AE8C849362F27C5CDE"/>
        <w:category>
          <w:name w:val="General"/>
          <w:gallery w:val="placeholder"/>
        </w:category>
        <w:types>
          <w:type w:val="bbPlcHdr"/>
        </w:types>
        <w:behaviors>
          <w:behavior w:val="content"/>
        </w:behaviors>
        <w:guid w:val="{232582ED-A32C-42EB-AB23-C341C88A11F5}"/>
      </w:docPartPr>
      <w:docPartBody>
        <w:p w:rsidR="00B314AC" w:rsidRDefault="00227340">
          <w:pPr>
            <w:pStyle w:val="61A7DE0FB07A47AE8C849362F27C5CDE"/>
          </w:pPr>
          <w:r w:rsidRPr="004D3011">
            <w:t>EMAIL:</w:t>
          </w:r>
        </w:p>
      </w:docPartBody>
    </w:docPart>
    <w:docPart>
      <w:docPartPr>
        <w:name w:val="33A5D413BF9F4BC696B11950C8054D19"/>
        <w:category>
          <w:name w:val="General"/>
          <w:gallery w:val="placeholder"/>
        </w:category>
        <w:types>
          <w:type w:val="bbPlcHdr"/>
        </w:types>
        <w:behaviors>
          <w:behavior w:val="content"/>
        </w:behaviors>
        <w:guid w:val="{B166EFE0-A889-49B2-8414-CCDBF9EB383D}"/>
      </w:docPartPr>
      <w:docPartBody>
        <w:p w:rsidR="00B314AC" w:rsidRDefault="00227340">
          <w:pPr>
            <w:pStyle w:val="33A5D413BF9F4BC696B11950C8054D19"/>
          </w:pPr>
          <w:r w:rsidRPr="00776643">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GothicE">
    <w:charset w:val="80"/>
    <w:family w:val="modern"/>
    <w:pitch w:val="fixed"/>
    <w:sig w:usb0="E00002FF" w:usb1="2AC7EDFE" w:usb2="00000012" w:usb3="00000000" w:csb0="0002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24F"/>
    <w:rsid w:val="00173F1B"/>
    <w:rsid w:val="00227340"/>
    <w:rsid w:val="00384264"/>
    <w:rsid w:val="004E67F5"/>
    <w:rsid w:val="00565962"/>
    <w:rsid w:val="006C324F"/>
    <w:rsid w:val="006D7E67"/>
    <w:rsid w:val="009042E2"/>
    <w:rsid w:val="00AB543E"/>
    <w:rsid w:val="00B314AC"/>
    <w:rsid w:val="00E24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6D7E67"/>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4677A1FC545BEAC28DD366FB5B88A">
    <w:name w:val="AD14677A1FC545BEAC28DD366FB5B88A"/>
  </w:style>
  <w:style w:type="character" w:customStyle="1" w:styleId="Heading2Char">
    <w:name w:val="Heading 2 Char"/>
    <w:basedOn w:val="DefaultParagraphFont"/>
    <w:link w:val="Heading2"/>
    <w:uiPriority w:val="9"/>
    <w:rsid w:val="006D7E67"/>
    <w:rPr>
      <w:rFonts w:asciiTheme="majorHAnsi" w:eastAsiaTheme="majorEastAsia" w:hAnsiTheme="majorHAnsi" w:cstheme="majorBidi"/>
      <w:b/>
      <w:bCs/>
      <w:caps/>
      <w:color w:val="FFFFFF" w:themeColor="background1"/>
      <w:sz w:val="26"/>
      <w:szCs w:val="26"/>
      <w:lang w:val="en-US" w:eastAsia="ja-JP"/>
    </w:rPr>
  </w:style>
  <w:style w:type="paragraph" w:customStyle="1" w:styleId="D89B7ECE1690405FBB703A27F1198823">
    <w:name w:val="D89B7ECE1690405FBB703A27F1198823"/>
  </w:style>
  <w:style w:type="paragraph" w:customStyle="1" w:styleId="B2BA4590E8234C7F82189E92C7D61372">
    <w:name w:val="B2BA4590E8234C7F82189E92C7D61372"/>
  </w:style>
  <w:style w:type="paragraph" w:customStyle="1" w:styleId="61A7DE0FB07A47AE8C849362F27C5CDE">
    <w:name w:val="61A7DE0FB07A47AE8C849362F27C5CDE"/>
  </w:style>
  <w:style w:type="character" w:styleId="Hyperlink">
    <w:name w:val="Hyperlink"/>
    <w:basedOn w:val="DefaultParagraphFont"/>
    <w:uiPriority w:val="99"/>
    <w:unhideWhenUsed/>
    <w:rsid w:val="006C324F"/>
    <w:rPr>
      <w:color w:val="ED7D31" w:themeColor="accent2"/>
      <w:u w:val="single"/>
    </w:rPr>
  </w:style>
  <w:style w:type="paragraph" w:customStyle="1" w:styleId="33A5D413BF9F4BC696B11950C8054D19">
    <w:name w:val="33A5D413BF9F4BC696B11950C8054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3.xml><?xml version="1.0" encoding="utf-8"?>
<ds:datastoreItem xmlns:ds="http://schemas.openxmlformats.org/officeDocument/2006/customXml" ds:itemID="{201D2174-D4CF-4A8A-9F61-434D70CD4749}">
  <ds:schemaRefs>
    <ds:schemaRef ds:uri="http://schemas.openxmlformats.org/officeDocument/2006/bibliography"/>
  </ds:schemaRefs>
</ds:datastoreItem>
</file>

<file path=customXml/itemProps4.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Green cube resume.dotx</Template>
  <TotalTime>0</TotalTime>
  <Pages>4</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2023-02-06T13:44:00Z</dcterms:created>
  <dcterms:modified xsi:type="dcterms:W3CDTF">2023-02-06T13:44:00Z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