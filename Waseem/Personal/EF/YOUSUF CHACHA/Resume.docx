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4A6CCE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13AADA" w14:textId="2331FF44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217D01A" wp14:editId="2C36C66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F01927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38E43AA" w14:textId="77777777" w:rsidR="00A50939" w:rsidRPr="00906BEE" w:rsidRDefault="004278D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1C46BBCF3F14EBCB82378BFFE78224B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35525ADD" w14:textId="08757008" w:rsidR="002C2CDD" w:rsidRPr="00906BEE" w:rsidRDefault="00837756" w:rsidP="00837756">
            <w:r>
              <w:t xml:space="preserve">To Work with progressive organization in which I can contribute my skills and experience to enhance my productivity as a reporter with challenging ground at the same time achieving the organizational objectives with attributes of time, quality and discipline. </w:t>
            </w:r>
          </w:p>
          <w:p w14:paraId="33748DA7" w14:textId="7C4A6AE2" w:rsidR="002C2CDD" w:rsidRPr="00906BEE" w:rsidRDefault="00491DA9" w:rsidP="007569C1">
            <w:pPr>
              <w:pStyle w:val="Heading3"/>
            </w:pPr>
            <w:r>
              <w:t>personal info</w:t>
            </w:r>
          </w:p>
          <w:p w14:paraId="530645E8" w14:textId="42187AE5" w:rsidR="00741125" w:rsidRDefault="00491DA9" w:rsidP="00741125">
            <w:r>
              <w:t>Date of Birth:  01-Dec-1968</w:t>
            </w:r>
          </w:p>
          <w:p w14:paraId="00B1D4D9" w14:textId="31D1362F" w:rsidR="00491DA9" w:rsidRDefault="00491DA9" w:rsidP="0016254D">
            <w:pPr>
              <w:ind w:left="1080" w:hanging="1080"/>
            </w:pPr>
            <w:r>
              <w:t>Father’s Name:</w:t>
            </w:r>
            <w:r w:rsidR="0016254D">
              <w:t xml:space="preserve"> </w:t>
            </w:r>
            <w:r>
              <w:t>Mohammed     Tajuddin Khan</w:t>
            </w:r>
          </w:p>
          <w:p w14:paraId="12DCDD22" w14:textId="1F304C50" w:rsidR="0016254D" w:rsidRDefault="0016254D" w:rsidP="0016254D">
            <w:pPr>
              <w:ind w:left="1080" w:hanging="1080"/>
            </w:pPr>
            <w:r>
              <w:t>Marital Status: Married</w:t>
            </w:r>
          </w:p>
          <w:p w14:paraId="1AEC6D36" w14:textId="7E211248" w:rsidR="00F06F7F" w:rsidRDefault="00F06F7F" w:rsidP="0016254D">
            <w:pPr>
              <w:ind w:left="1080" w:hanging="1080"/>
            </w:pPr>
            <w:r>
              <w:t>Nationality: Indian</w:t>
            </w:r>
          </w:p>
          <w:p w14:paraId="668C2D62" w14:textId="77777777" w:rsidR="0016254D" w:rsidRDefault="0016254D" w:rsidP="0016254D">
            <w:pPr>
              <w:ind w:left="1080" w:hanging="1080"/>
            </w:pPr>
            <w:r>
              <w:t xml:space="preserve">Languages Known: </w:t>
            </w:r>
            <w:r w:rsidRPr="0016254D">
              <w:rPr>
                <w:b/>
                <w:bCs/>
              </w:rPr>
              <w:t>Urdu, Hindi, English, Telugu &amp; Arabic</w:t>
            </w:r>
          </w:p>
          <w:p w14:paraId="196B1071" w14:textId="6D36B35F" w:rsidR="0016254D" w:rsidRPr="0016254D" w:rsidRDefault="0016254D" w:rsidP="0016254D">
            <w:pPr>
              <w:ind w:left="1080" w:hanging="1080"/>
              <w:rPr>
                <w:b/>
                <w:bCs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046629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B62918C" w14:textId="2654F2B8" w:rsidR="00C612DA" w:rsidRPr="004101A1" w:rsidRDefault="004278D6" w:rsidP="004101A1">
                  <w:pPr>
                    <w:pStyle w:val="Heading1"/>
                    <w:jc w:val="center"/>
                    <w:outlineLvl w:val="0"/>
                    <w:rPr>
                      <w:sz w:val="40"/>
                      <w:szCs w:val="22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B9953EA05C741F7A013719C7F898E1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0"/>
                        <w:szCs w:val="22"/>
                      </w:rPr>
                    </w:sdtEndPr>
                    <w:sdtContent>
                      <w:r w:rsidR="004101A1" w:rsidRPr="004101A1">
                        <w:rPr>
                          <w:sz w:val="40"/>
                          <w:szCs w:val="22"/>
                        </w:rPr>
                        <w:t>Mohammed yousuf</w:t>
                      </w:r>
                      <w:r w:rsidR="00491DA9">
                        <w:rPr>
                          <w:sz w:val="40"/>
                          <w:szCs w:val="22"/>
                        </w:rPr>
                        <w:t xml:space="preserve"> </w:t>
                      </w:r>
                      <w:r w:rsidR="004101A1" w:rsidRPr="004101A1">
                        <w:rPr>
                          <w:sz w:val="40"/>
                          <w:szCs w:val="22"/>
                        </w:rPr>
                        <w:t>uddin khan</w:t>
                      </w:r>
                    </w:sdtContent>
                  </w:sdt>
                </w:p>
                <w:p w14:paraId="4F76812C" w14:textId="7D7C93B2" w:rsidR="00906BEE" w:rsidRPr="00786845" w:rsidRDefault="004278D6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998C4F1F9EC04AC48865502A9A9D801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4101A1">
                        <w:t>News editor</w:t>
                      </w:r>
                    </w:sdtContent>
                  </w:sdt>
                  <w:r w:rsidR="0016254D">
                    <w:t xml:space="preserve"> | 9440983380</w:t>
                  </w:r>
                  <w:r w:rsidR="007D6458" w:rsidRPr="004101A1">
                    <w:t xml:space="preserve"> </w:t>
                  </w:r>
                  <w:r w:rsidR="00786845">
                    <w:t>| MEDIAYUKHAN@GMAIL.COM</w:t>
                  </w:r>
                </w:p>
              </w:tc>
            </w:tr>
          </w:tbl>
          <w:p w14:paraId="7741A42E" w14:textId="2B7513F7" w:rsidR="002C2CDD" w:rsidRPr="00906BEE" w:rsidRDefault="004278D6" w:rsidP="00837756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0751CE71F4A4C2AB5ACEBB9964B19F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  <w:r w:rsidR="00837756">
              <w:t xml:space="preserve">                                           25 YEARS</w:t>
            </w:r>
          </w:p>
          <w:p w14:paraId="2C446AAE" w14:textId="561524D0" w:rsidR="002C2CDD" w:rsidRPr="00837756" w:rsidRDefault="00837756" w:rsidP="007569C1">
            <w:pPr>
              <w:pStyle w:val="Heading4"/>
            </w:pPr>
            <w:r>
              <w:t>Editor</w:t>
            </w:r>
            <w:r w:rsidR="002C2CDD" w:rsidRPr="00906BEE">
              <w:t xml:space="preserve"> • </w:t>
            </w:r>
            <w:r>
              <w:t>news and views media services nizamabad (Current role)</w:t>
            </w:r>
          </w:p>
          <w:p w14:paraId="57BD5353" w14:textId="059F9486" w:rsidR="002C2CDD" w:rsidRPr="00906BEE" w:rsidRDefault="00837756" w:rsidP="007569C1">
            <w:r>
              <w:t>Worked as Editor for NEWS and VIEWS Media Services, Nizamabad</w:t>
            </w:r>
          </w:p>
          <w:p w14:paraId="1532873F" w14:textId="7BF10291" w:rsidR="002C2CDD" w:rsidRPr="00906BEE" w:rsidRDefault="00837756" w:rsidP="007569C1">
            <w:pPr>
              <w:pStyle w:val="Heading4"/>
            </w:pPr>
            <w:r>
              <w:t>editor</w:t>
            </w:r>
            <w:r w:rsidR="002C2CDD" w:rsidRPr="00906BEE">
              <w:t xml:space="preserve"> • </w:t>
            </w:r>
            <w:r>
              <w:t>telangana samachar, urdu daily nizamabad</w:t>
            </w:r>
          </w:p>
          <w:p w14:paraId="4E7364A6" w14:textId="51C9CE68" w:rsidR="00837756" w:rsidRDefault="00837756" w:rsidP="007569C1">
            <w:r>
              <w:t>Worked as Editor for Telangana Samachar, Urdu Daily Nizamabad</w:t>
            </w:r>
          </w:p>
          <w:p w14:paraId="7508A3FF" w14:textId="7B06E078" w:rsidR="00837756" w:rsidRPr="00906BEE" w:rsidRDefault="00837756" w:rsidP="00837756">
            <w:pPr>
              <w:pStyle w:val="Heading4"/>
            </w:pPr>
            <w:r>
              <w:t>staff Reporter</w:t>
            </w:r>
            <w:r w:rsidRPr="00906BEE">
              <w:t xml:space="preserve"> • </w:t>
            </w:r>
            <w:r>
              <w:t>rahbar-e-nizamabad</w:t>
            </w:r>
          </w:p>
          <w:p w14:paraId="75E1DDD8" w14:textId="71FD4401" w:rsidR="00837756" w:rsidRDefault="00837756" w:rsidP="007569C1">
            <w:r>
              <w:t xml:space="preserve">Worked as </w:t>
            </w:r>
            <w:r>
              <w:t>Staff Reported</w:t>
            </w:r>
            <w:r>
              <w:t xml:space="preserve"> for </w:t>
            </w:r>
            <w:r>
              <w:t>Rahbar-e-Nizamabad</w:t>
            </w:r>
          </w:p>
          <w:p w14:paraId="08B61A1A" w14:textId="3031ABCB" w:rsidR="00837756" w:rsidRPr="00906BEE" w:rsidRDefault="00837756" w:rsidP="00837756">
            <w:pPr>
              <w:pStyle w:val="Heading4"/>
            </w:pPr>
            <w:r>
              <w:t>Town</w:t>
            </w:r>
            <w:r>
              <w:t xml:space="preserve"> Reporter</w:t>
            </w:r>
            <w:r w:rsidRPr="00906BEE">
              <w:t xml:space="preserve"> • </w:t>
            </w:r>
            <w:r>
              <w:t>Deccan news service</w:t>
            </w:r>
          </w:p>
          <w:p w14:paraId="5FBA4A02" w14:textId="4791765F" w:rsidR="00837756" w:rsidRPr="00906BEE" w:rsidRDefault="00837756" w:rsidP="007569C1">
            <w:r>
              <w:t xml:space="preserve">Worked as </w:t>
            </w:r>
            <w:r>
              <w:t>Town</w:t>
            </w:r>
            <w:r>
              <w:t xml:space="preserve"> </w:t>
            </w:r>
            <w:r>
              <w:t>Reporter</w:t>
            </w:r>
            <w:r>
              <w:t xml:space="preserve"> for </w:t>
            </w:r>
            <w:r>
              <w:t>Deccan News Service</w:t>
            </w:r>
          </w:p>
          <w:p w14:paraId="6B0DA3D4" w14:textId="77777777" w:rsidR="002C2CDD" w:rsidRPr="00906BEE" w:rsidRDefault="004278D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731A53583E44639BC9A55562EDC3CEE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0552ECC9" w14:textId="223F3A06" w:rsidR="002C2CDD" w:rsidRDefault="00491DA9" w:rsidP="007569C1">
            <w:pPr>
              <w:pStyle w:val="Heading4"/>
            </w:pPr>
            <w:r>
              <w:t>pg diploma in journalism</w:t>
            </w:r>
            <w:r w:rsidR="002C2CDD" w:rsidRPr="00906BEE">
              <w:t xml:space="preserve"> • </w:t>
            </w:r>
            <w:r>
              <w:t>hyderabad university</w:t>
            </w:r>
          </w:p>
          <w:p w14:paraId="6EA1C3DB" w14:textId="77777777" w:rsidR="00491DA9" w:rsidRPr="00906BEE" w:rsidRDefault="00491DA9" w:rsidP="007569C1">
            <w:pPr>
              <w:pStyle w:val="Heading4"/>
            </w:pPr>
          </w:p>
          <w:p w14:paraId="0EDDC8D1" w14:textId="0DA35777" w:rsidR="002C2CDD" w:rsidRPr="00906BEE" w:rsidRDefault="00491DA9" w:rsidP="00491DA9">
            <w:pPr>
              <w:pStyle w:val="Heading4"/>
            </w:pPr>
            <w:r>
              <w:t>b.a</w:t>
            </w:r>
            <w:r w:rsidR="002C2CDD" w:rsidRPr="00906BEE">
              <w:t xml:space="preserve"> • </w:t>
            </w:r>
            <w:r>
              <w:t>osmania university</w:t>
            </w:r>
          </w:p>
          <w:p w14:paraId="6D6DC29B" w14:textId="18A52478" w:rsidR="002C2CDD" w:rsidRPr="00906BEE" w:rsidRDefault="00491DA9" w:rsidP="007569C1">
            <w:pPr>
              <w:pStyle w:val="Heading3"/>
            </w:pPr>
            <w:r>
              <w:t>Achievements</w:t>
            </w:r>
          </w:p>
          <w:p w14:paraId="26CF957E" w14:textId="386F9DD1" w:rsidR="00741125" w:rsidRPr="00906BEE" w:rsidRDefault="00491DA9" w:rsidP="00741125">
            <w:r>
              <w:t>Received numerous awards for Services provided in the field of journalism with Well-known dignitaries.</w:t>
            </w:r>
          </w:p>
        </w:tc>
      </w:tr>
    </w:tbl>
    <w:p w14:paraId="0E0E9FDE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0FBBA" w14:textId="77777777" w:rsidR="00FD4D50" w:rsidRDefault="00FD4D50" w:rsidP="00713050">
      <w:pPr>
        <w:spacing w:line="240" w:lineRule="auto"/>
      </w:pPr>
      <w:r>
        <w:separator/>
      </w:r>
    </w:p>
  </w:endnote>
  <w:endnote w:type="continuationSeparator" w:id="0">
    <w:p w14:paraId="68C1AEB5" w14:textId="77777777" w:rsidR="00FD4D50" w:rsidRDefault="00FD4D5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4278D6" w14:paraId="2AAA007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62F865" w14:textId="77777777" w:rsidR="004278D6" w:rsidRDefault="004278D6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08F0B6" wp14:editId="3D0757A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F9C98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1cade4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E0022C" w14:textId="77777777" w:rsidR="004278D6" w:rsidRDefault="004278D6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BB4E5B" wp14:editId="75B9CFF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2F100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1cade4 [3204]" strokecolor="#1cade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C036C3" w14:textId="77777777" w:rsidR="004278D6" w:rsidRDefault="004278D6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6C7844" wp14:editId="004ECFC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72713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cade4 [3204]" strokecolor="#1cade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01BC85" w14:textId="77777777" w:rsidR="004278D6" w:rsidRDefault="004278D6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6B221" wp14:editId="4C6C80D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7B569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1cade4 [3204]" strokecolor="#1cade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4278D6" w14:paraId="3DC2218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E01637" w14:textId="77777777" w:rsidR="004278D6" w:rsidRPr="00CA3DF1" w:rsidRDefault="004278D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DC11F08" w14:textId="77777777" w:rsidR="004278D6" w:rsidRPr="00C2098A" w:rsidRDefault="004278D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D07B0E" w14:textId="77777777" w:rsidR="004278D6" w:rsidRPr="00C2098A" w:rsidRDefault="004278D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D0D9961" w14:textId="77777777" w:rsidR="004278D6" w:rsidRPr="00C2098A" w:rsidRDefault="004278D6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C816B" w14:textId="77777777" w:rsidR="004278D6" w:rsidRDefault="004278D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75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070"/>
      <w:gridCol w:w="360"/>
      <w:gridCol w:w="5454"/>
    </w:tblGrid>
    <w:tr w:rsidR="0016254D" w14:paraId="29443D86" w14:textId="77777777" w:rsidTr="00786845">
      <w:tc>
        <w:tcPr>
          <w:tcW w:w="20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9BD6C9" w14:textId="3CE02F76" w:rsidR="0016254D" w:rsidRDefault="0016254D" w:rsidP="0016254D">
          <w:pPr>
            <w:pStyle w:val="Footer"/>
          </w:pPr>
        </w:p>
      </w:tc>
      <w:tc>
        <w:tcPr>
          <w:tcW w:w="360" w:type="dxa"/>
        </w:tcPr>
        <w:p w14:paraId="1EB264DF" w14:textId="77777777" w:rsidR="0016254D" w:rsidRPr="00CA3DF1" w:rsidRDefault="0016254D" w:rsidP="0016254D">
          <w:pPr>
            <w:pStyle w:val="Footer"/>
            <w:rPr>
              <w:noProof/>
            </w:rPr>
          </w:pPr>
        </w:p>
      </w:tc>
      <w:tc>
        <w:tcPr>
          <w:tcW w:w="5454" w:type="dxa"/>
        </w:tcPr>
        <w:p w14:paraId="04E94CED" w14:textId="60C27293" w:rsidR="0016254D" w:rsidRDefault="0016254D" w:rsidP="0016254D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0DEAF8" wp14:editId="71FC0ED9">
                    <wp:extent cx="329184" cy="329184"/>
                    <wp:effectExtent l="0" t="0" r="0" b="0"/>
                    <wp:docPr id="27" name="Group 102">
                      <a:hlinkClick xmlns:a="http://schemas.openxmlformats.org/drawingml/2006/main" r:id="rId1"/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6E8DB7" id="Group 102" o:spid="_x0000_s1026" alt="&quot;&quot;" href="mailto:mediayukhan@g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" o:button="t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1cade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16254D" w14:paraId="7F2A7AB0" w14:textId="77777777" w:rsidTr="00786845">
      <w:tc>
        <w:tcPr>
          <w:tcW w:w="2070" w:type="dxa"/>
          <w:tcMar>
            <w:top w:w="144" w:type="dxa"/>
            <w:left w:w="115" w:type="dxa"/>
            <w:right w:w="115" w:type="dxa"/>
          </w:tcMar>
        </w:tcPr>
        <w:p w14:paraId="03BEB555" w14:textId="4068FD02" w:rsidR="0016254D" w:rsidRPr="00C2098A" w:rsidRDefault="0016254D" w:rsidP="0016254D">
          <w:pPr>
            <w:pStyle w:val="Footer"/>
          </w:pPr>
        </w:p>
      </w:tc>
      <w:tc>
        <w:tcPr>
          <w:tcW w:w="360" w:type="dxa"/>
        </w:tcPr>
        <w:p w14:paraId="3CB1DD29" w14:textId="77777777" w:rsidR="0016254D" w:rsidRDefault="0016254D" w:rsidP="0016254D">
          <w:pPr>
            <w:pStyle w:val="Footer"/>
          </w:pPr>
        </w:p>
      </w:tc>
      <w:sdt>
        <w:sdtPr>
          <w:id w:val="206994694"/>
          <w:placeholder>
            <w:docPart w:val="22CFA04BDB964BBF889985F8D1FDFBFB"/>
          </w:placeholder>
          <w:temporary/>
          <w:showingPlcHdr/>
          <w15:appearance w15:val="hidden"/>
        </w:sdtPr>
        <w:sdtContent>
          <w:tc>
            <w:tcPr>
              <w:tcW w:w="5454" w:type="dxa"/>
            </w:tcPr>
            <w:p w14:paraId="6F41E9C5" w14:textId="3CD46EF7" w:rsidR="0016254D" w:rsidRPr="00C2098A" w:rsidRDefault="0016254D" w:rsidP="0016254D">
              <w:pPr>
                <w:pStyle w:val="Footer"/>
              </w:pPr>
              <w:r>
                <w:t>Email</w:t>
              </w:r>
            </w:p>
          </w:tc>
        </w:sdtContent>
      </w:sdt>
    </w:tr>
  </w:tbl>
  <w:p w14:paraId="1BB1A76D" w14:textId="77777777" w:rsidR="004278D6" w:rsidRDefault="0042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9D849" w14:textId="77777777" w:rsidR="00FD4D50" w:rsidRDefault="00FD4D50" w:rsidP="00713050">
      <w:pPr>
        <w:spacing w:line="240" w:lineRule="auto"/>
      </w:pPr>
      <w:r>
        <w:separator/>
      </w:r>
    </w:p>
  </w:footnote>
  <w:footnote w:type="continuationSeparator" w:id="0">
    <w:p w14:paraId="6EAD9B3E" w14:textId="77777777" w:rsidR="00FD4D50" w:rsidRDefault="00FD4D5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4278D6" w:rsidRPr="00F207C0" w14:paraId="3819482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6F02E11" w14:textId="77777777" w:rsidR="004278D6" w:rsidRPr="00F207C0" w:rsidRDefault="004278D6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DD094E" wp14:editId="3DBAEC5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A07EF5F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1cade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1cade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4278D6" w14:paraId="332032E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7244466" w14:textId="77777777" w:rsidR="004278D6" w:rsidRPr="009B3C40" w:rsidRDefault="004278D6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BBF5E2809D24104B8A1A54BA531F010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>
                      <w:t>Your name</w:t>
                    </w:r>
                  </w:sdtContent>
                </w:sdt>
              </w:p>
              <w:p w14:paraId="4560F191" w14:textId="77777777" w:rsidR="004278D6" w:rsidRDefault="004278D6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754D789E" w14:textId="77777777" w:rsidR="004278D6" w:rsidRPr="00F207C0" w:rsidRDefault="004278D6" w:rsidP="001A5CA9"/>
      </w:tc>
    </w:tr>
  </w:tbl>
  <w:p w14:paraId="3CF1B24C" w14:textId="77777777" w:rsidR="004278D6" w:rsidRPr="001A5CA9" w:rsidRDefault="004278D6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D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6254D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01A1"/>
    <w:rsid w:val="004244FF"/>
    <w:rsid w:val="00424DD9"/>
    <w:rsid w:val="004278D6"/>
    <w:rsid w:val="004305E4"/>
    <w:rsid w:val="0046104A"/>
    <w:rsid w:val="004717C5"/>
    <w:rsid w:val="00491DA9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6845"/>
    <w:rsid w:val="007D2696"/>
    <w:rsid w:val="007D2FD2"/>
    <w:rsid w:val="007D406E"/>
    <w:rsid w:val="007D6458"/>
    <w:rsid w:val="00811117"/>
    <w:rsid w:val="00823C54"/>
    <w:rsid w:val="00837756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06F7F"/>
    <w:rsid w:val="00F207C0"/>
    <w:rsid w:val="00F20AE5"/>
    <w:rsid w:val="00F47E97"/>
    <w:rsid w:val="00F645C7"/>
    <w:rsid w:val="00FD4D5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E2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diayukha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.waseemudd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C46BBCF3F14EBCB82378BFFE782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56DF7-F2C0-46AC-9745-64CBF8DD6B3A}"/>
      </w:docPartPr>
      <w:docPartBody>
        <w:p w:rsidR="00000000" w:rsidRDefault="00823612">
          <w:pPr>
            <w:pStyle w:val="31C46BBCF3F14EBCB82378BFFE78224B"/>
          </w:pPr>
          <w:r w:rsidRPr="00906BEE">
            <w:t>Objective</w:t>
          </w:r>
        </w:p>
      </w:docPartBody>
    </w:docPart>
    <w:docPart>
      <w:docPartPr>
        <w:name w:val="0B9953EA05C741F7A013719C7F898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0BC85-D498-4B70-BBA7-C50319D0F2EC}"/>
      </w:docPartPr>
      <w:docPartBody>
        <w:p w:rsidR="00823612" w:rsidRDefault="00823612">
          <w:pPr>
            <w:pStyle w:val="0B9953EA05C741F7A013719C7F898E1D"/>
          </w:pPr>
          <w:r>
            <w:t>Your name</w:t>
          </w:r>
        </w:p>
      </w:docPartBody>
    </w:docPart>
    <w:docPart>
      <w:docPartPr>
        <w:name w:val="998C4F1F9EC04AC48865502A9A9D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AC99-E8B7-49A0-95CE-45E5AD954E87}"/>
      </w:docPartPr>
      <w:docPartBody>
        <w:p w:rsidR="00823612" w:rsidRDefault="00823612">
          <w:pPr>
            <w:pStyle w:val="998C4F1F9EC04AC48865502A9A9D8018"/>
          </w:pPr>
          <w:r w:rsidRPr="007D6458">
            <w:t>Profession or Industry</w:t>
          </w:r>
        </w:p>
      </w:docPartBody>
    </w:docPart>
    <w:docPart>
      <w:docPartPr>
        <w:name w:val="10751CE71F4A4C2AB5ACEBB9964B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E06F-56E9-4B73-B328-3BD5C78FE00D}"/>
      </w:docPartPr>
      <w:docPartBody>
        <w:p w:rsidR="00823612" w:rsidRDefault="00823612">
          <w:pPr>
            <w:pStyle w:val="10751CE71F4A4C2AB5ACEBB9964B19F2"/>
          </w:pPr>
          <w:r w:rsidRPr="00906BEE">
            <w:t>Experience</w:t>
          </w:r>
        </w:p>
      </w:docPartBody>
    </w:docPart>
    <w:docPart>
      <w:docPartPr>
        <w:name w:val="1731A53583E44639BC9A55562EDC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FEC9-24CB-4D58-AB6E-3B55382D011F}"/>
      </w:docPartPr>
      <w:docPartBody>
        <w:p w:rsidR="00823612" w:rsidRDefault="00823612">
          <w:pPr>
            <w:pStyle w:val="1731A53583E44639BC9A55562EDC3CEE"/>
          </w:pPr>
          <w:r w:rsidRPr="00906BEE">
            <w:t>Education</w:t>
          </w:r>
        </w:p>
      </w:docPartBody>
    </w:docPart>
    <w:docPart>
      <w:docPartPr>
        <w:name w:val="DBBF5E2809D24104B8A1A54BA531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4FC6F-8867-4EBF-9B14-4F8E7248C3AB}"/>
      </w:docPartPr>
      <w:docPartBody>
        <w:p w:rsidR="00823612" w:rsidRDefault="00823612">
          <w:pPr>
            <w:pStyle w:val="DBBF5E2809D24104B8A1A54BA531F010"/>
          </w:pPr>
          <w:r w:rsidRPr="00906BEE">
            <w:t>School</w:t>
          </w:r>
        </w:p>
      </w:docPartBody>
    </w:docPart>
    <w:docPart>
      <w:docPartPr>
        <w:name w:val="22CFA04BDB964BBF889985F8D1FD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09A02-9F1C-46F7-AA49-B89C420E4409}"/>
      </w:docPartPr>
      <w:docPartBody>
        <w:p w:rsidR="00000000" w:rsidRDefault="00823612" w:rsidP="00823612">
          <w:pPr>
            <w:pStyle w:val="22CFA04BDB964BBF889985F8D1FDFBFB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2"/>
    <w:rsid w:val="0082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D8E5581D54AA48575C466A379B6DC">
    <w:name w:val="2CCD8E5581D54AA48575C466A379B6DC"/>
  </w:style>
  <w:style w:type="paragraph" w:customStyle="1" w:styleId="31C46BBCF3F14EBCB82378BFFE78224B">
    <w:name w:val="31C46BBCF3F14EBCB82378BFFE78224B"/>
  </w:style>
  <w:style w:type="paragraph" w:customStyle="1" w:styleId="1C81796EDA3647FC954639F782C728D9">
    <w:name w:val="1C81796EDA3647FC954639F782C728D9"/>
  </w:style>
  <w:style w:type="paragraph" w:customStyle="1" w:styleId="596C958ADF6A48C3A8D0B6177E947191">
    <w:name w:val="596C958ADF6A48C3A8D0B6177E947191"/>
  </w:style>
  <w:style w:type="paragraph" w:customStyle="1" w:styleId="ADC54A4E99154353A57C336B0732FC4F">
    <w:name w:val="ADC54A4E99154353A57C336B0732FC4F"/>
  </w:style>
  <w:style w:type="paragraph" w:customStyle="1" w:styleId="0B9953EA05C741F7A013719C7F898E1D">
    <w:name w:val="0B9953EA05C741F7A013719C7F898E1D"/>
  </w:style>
  <w:style w:type="paragraph" w:customStyle="1" w:styleId="998C4F1F9EC04AC48865502A9A9D8018">
    <w:name w:val="998C4F1F9EC04AC48865502A9A9D8018"/>
  </w:style>
  <w:style w:type="paragraph" w:customStyle="1" w:styleId="E74FD137A5EF43D6BC80109439C75813">
    <w:name w:val="E74FD137A5EF43D6BC80109439C75813"/>
  </w:style>
  <w:style w:type="paragraph" w:customStyle="1" w:styleId="10751CE71F4A4C2AB5ACEBB9964B19F2">
    <w:name w:val="10751CE71F4A4C2AB5ACEBB9964B19F2"/>
  </w:style>
  <w:style w:type="paragraph" w:customStyle="1" w:styleId="6568493170784B438A26CB1DF0B92D53">
    <w:name w:val="6568493170784B438A26CB1DF0B92D53"/>
  </w:style>
  <w:style w:type="paragraph" w:customStyle="1" w:styleId="470CEF37895B41F7999CCFD2B152DCC6">
    <w:name w:val="470CEF37895B41F7999CCFD2B152DCC6"/>
  </w:style>
  <w:style w:type="paragraph" w:customStyle="1" w:styleId="2C98FBF2F9AD4E3C938C656FD2BEBCB1">
    <w:name w:val="2C98FBF2F9AD4E3C938C656FD2BEBCB1"/>
  </w:style>
  <w:style w:type="paragraph" w:customStyle="1" w:styleId="CA957CC67AF64F588F5299088788E1F5">
    <w:name w:val="CA957CC67AF64F588F5299088788E1F5"/>
  </w:style>
  <w:style w:type="paragraph" w:customStyle="1" w:styleId="1FE5763355554599B8FD62BB042D6774">
    <w:name w:val="1FE5763355554599B8FD62BB042D6774"/>
  </w:style>
  <w:style w:type="paragraph" w:customStyle="1" w:styleId="79E9BF2B37EF4D1C8CBE6760F603ACBB">
    <w:name w:val="79E9BF2B37EF4D1C8CBE6760F603ACBB"/>
  </w:style>
  <w:style w:type="paragraph" w:customStyle="1" w:styleId="62BF5EE58F43467F9C4AB93FB8F120D6">
    <w:name w:val="62BF5EE58F43467F9C4AB93FB8F120D6"/>
  </w:style>
  <w:style w:type="paragraph" w:customStyle="1" w:styleId="C5EF9EF2B2554A6AB9ED262919F32BB1">
    <w:name w:val="C5EF9EF2B2554A6AB9ED262919F32BB1"/>
  </w:style>
  <w:style w:type="paragraph" w:customStyle="1" w:styleId="A45B7E8614BF4DE2833A812222B96A51">
    <w:name w:val="A45B7E8614BF4DE2833A812222B96A51"/>
  </w:style>
  <w:style w:type="paragraph" w:customStyle="1" w:styleId="33AF87B0EAF6421C87788B82255225CC">
    <w:name w:val="33AF87B0EAF6421C87788B82255225CC"/>
  </w:style>
  <w:style w:type="paragraph" w:customStyle="1" w:styleId="1731A53583E44639BC9A55562EDC3CEE">
    <w:name w:val="1731A53583E44639BC9A55562EDC3CEE"/>
  </w:style>
  <w:style w:type="paragraph" w:customStyle="1" w:styleId="04F6C77ADB6A4B2A8FB1CFC8B4A5EC8A">
    <w:name w:val="04F6C77ADB6A4B2A8FB1CFC8B4A5EC8A"/>
  </w:style>
  <w:style w:type="paragraph" w:customStyle="1" w:styleId="B868880EB41344FD8C2F568DA2422FD5">
    <w:name w:val="B868880EB41344FD8C2F568DA2422FD5"/>
  </w:style>
  <w:style w:type="paragraph" w:customStyle="1" w:styleId="F351D28C511E491389359FF070F0D1CE">
    <w:name w:val="F351D28C511E491389359FF070F0D1CE"/>
  </w:style>
  <w:style w:type="paragraph" w:customStyle="1" w:styleId="FCBFD425A52C4506A139CB113E4A430F">
    <w:name w:val="FCBFD425A52C4506A139CB113E4A430F"/>
  </w:style>
  <w:style w:type="paragraph" w:customStyle="1" w:styleId="2E9BA29C75E7498AAD33D57F5DECE92E">
    <w:name w:val="2E9BA29C75E7498AAD33D57F5DECE92E"/>
  </w:style>
  <w:style w:type="paragraph" w:customStyle="1" w:styleId="85D39F17D122405994D17472051CD0CC">
    <w:name w:val="85D39F17D122405994D17472051CD0CC"/>
  </w:style>
  <w:style w:type="paragraph" w:customStyle="1" w:styleId="DBBF5E2809D24104B8A1A54BA531F010">
    <w:name w:val="DBBF5E2809D24104B8A1A54BA531F010"/>
  </w:style>
  <w:style w:type="paragraph" w:customStyle="1" w:styleId="89D79F59023A41DA9D7B7521AE210C76">
    <w:name w:val="89D79F59023A41DA9D7B7521AE210C76"/>
  </w:style>
  <w:style w:type="paragraph" w:customStyle="1" w:styleId="624C1BFE1EAF427FB59A1020382CF7D4">
    <w:name w:val="624C1BFE1EAF427FB59A1020382CF7D4"/>
  </w:style>
  <w:style w:type="paragraph" w:customStyle="1" w:styleId="A35B2271607E44BBB7370E3DC71D4700">
    <w:name w:val="A35B2271607E44BBB7370E3DC71D4700"/>
  </w:style>
  <w:style w:type="paragraph" w:customStyle="1" w:styleId="B6DF8C23D0C949C4962B0E4A76FACA0C">
    <w:name w:val="B6DF8C23D0C949C4962B0E4A76FACA0C"/>
    <w:rsid w:val="00823612"/>
  </w:style>
  <w:style w:type="paragraph" w:customStyle="1" w:styleId="87CCBEF8697B4D61B5B167AC3E41442A">
    <w:name w:val="87CCBEF8697B4D61B5B167AC3E41442A"/>
    <w:rsid w:val="00823612"/>
  </w:style>
  <w:style w:type="paragraph" w:customStyle="1" w:styleId="6C4D6B171F88460FADAA0DD470E54116">
    <w:name w:val="6C4D6B171F88460FADAA0DD470E54116"/>
    <w:rsid w:val="00823612"/>
  </w:style>
  <w:style w:type="paragraph" w:customStyle="1" w:styleId="22CFA04BDB964BBF889985F8D1FDFBFB">
    <w:name w:val="22CFA04BDB964BBF889985F8D1FDFBFB"/>
    <w:rsid w:val="00823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News editor</dc:subject>
  <dc:creator/>
  <cp:keywords/>
  <dc:description/>
  <cp:lastModifiedBy/>
  <cp:revision>1</cp:revision>
  <dcterms:created xsi:type="dcterms:W3CDTF">2020-12-05T17:39:00Z</dcterms:created>
  <dcterms:modified xsi:type="dcterms:W3CDTF">2020-12-05T18:30:00Z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