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13"/>
        <w:gridCol w:w="398"/>
        <w:gridCol w:w="3602"/>
        <w:gridCol w:w="5998"/>
        <w:gridCol w:w="514"/>
        <w:gridCol w:w="617"/>
      </w:tblGrid>
      <w:tr w:rsidR="00F91753" w:rsidRPr="00320ECB" w14:paraId="52C7CC50" w14:textId="77777777" w:rsidTr="00484A85">
        <w:trPr>
          <w:trHeight w:val="600"/>
          <w:jc w:val="center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4EA92" w14:textId="77777777" w:rsidR="00F91753" w:rsidRPr="00173B36" w:rsidRDefault="00F91753" w:rsidP="00262B06"/>
        </w:tc>
      </w:tr>
      <w:tr w:rsidR="00484A85" w:rsidRPr="00320ECB" w14:paraId="4AC92CF1" w14:textId="77777777" w:rsidTr="00484A85">
        <w:trPr>
          <w:trHeight w:val="273"/>
          <w:jc w:val="center"/>
        </w:trPr>
        <w:tc>
          <w:tcPr>
            <w:tcW w:w="530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5FAD8" w14:textId="77777777" w:rsidR="00F91753" w:rsidRPr="00173B36" w:rsidRDefault="00F91753" w:rsidP="00262B06"/>
        </w:tc>
        <w:tc>
          <w:tcPr>
            <w:tcW w:w="378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50BE1" w14:textId="77777777" w:rsidR="00F91753" w:rsidRPr="00173B36" w:rsidRDefault="00F91753" w:rsidP="00262B06"/>
        </w:tc>
        <w:tc>
          <w:tcPr>
            <w:tcW w:w="967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5A7A8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45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DA79C" w14:textId="77777777" w:rsidR="00F91753" w:rsidRPr="00173B36" w:rsidRDefault="00F91753" w:rsidP="00262B06"/>
        </w:tc>
        <w:tc>
          <w:tcPr>
            <w:tcW w:w="603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3BB66" w14:textId="77777777" w:rsidR="00F91753" w:rsidRPr="00173B36" w:rsidRDefault="00F91753" w:rsidP="00262B06"/>
        </w:tc>
      </w:tr>
      <w:tr w:rsidR="00484A85" w:rsidRPr="00320ECB" w14:paraId="018F296F" w14:textId="77777777" w:rsidTr="00484A85">
        <w:trPr>
          <w:trHeight w:val="1602"/>
          <w:jc w:val="center"/>
        </w:trPr>
        <w:tc>
          <w:tcPr>
            <w:tcW w:w="530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E012E" w14:textId="77777777" w:rsidR="00F91753" w:rsidRPr="00173B36" w:rsidRDefault="00F91753" w:rsidP="00262B06"/>
        </w:tc>
        <w:tc>
          <w:tcPr>
            <w:tcW w:w="378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FFD34" w14:textId="77777777" w:rsidR="00F91753" w:rsidRPr="00173B36" w:rsidRDefault="00F91753" w:rsidP="00262B06"/>
        </w:tc>
        <w:tc>
          <w:tcPr>
            <w:tcW w:w="96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719647" w14:textId="552523DB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0142B96A" wp14:editId="77CFBAB9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6A2488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4A4427">
              <w:t>Syed mohamm</w:t>
            </w:r>
            <w:r w:rsidR="00065649">
              <w:t>E</w:t>
            </w:r>
            <w:r w:rsidR="004A4427">
              <w:t>d Ali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3B3348" wp14:editId="352B4213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BE4781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149EC1DE" w14:textId="6CAD6EA7" w:rsidR="00B62B99" w:rsidRPr="00173B36" w:rsidRDefault="004A4427" w:rsidP="00262B06">
            <w:pPr>
              <w:pStyle w:val="Subtitle"/>
            </w:pPr>
            <w:r>
              <w:t>Civil Site Supervisor</w:t>
            </w:r>
          </w:p>
        </w:tc>
        <w:tc>
          <w:tcPr>
            <w:tcW w:w="45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00B3C" w14:textId="77777777" w:rsidR="00F91753" w:rsidRPr="00173B36" w:rsidRDefault="00F91753" w:rsidP="00262B06"/>
        </w:tc>
        <w:tc>
          <w:tcPr>
            <w:tcW w:w="603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BCF5F" w14:textId="77777777" w:rsidR="00F91753" w:rsidRPr="00173B36" w:rsidRDefault="00F91753" w:rsidP="00262B06"/>
        </w:tc>
      </w:tr>
      <w:tr w:rsidR="00484A85" w:rsidRPr="00320ECB" w14:paraId="40D91FAA" w14:textId="77777777" w:rsidTr="00484A85">
        <w:trPr>
          <w:trHeight w:val="252"/>
          <w:jc w:val="center"/>
        </w:trPr>
        <w:tc>
          <w:tcPr>
            <w:tcW w:w="530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54A75" w14:textId="77777777" w:rsidR="004A4C74" w:rsidRPr="00173B36" w:rsidRDefault="004A4C74" w:rsidP="00262B06"/>
        </w:tc>
        <w:tc>
          <w:tcPr>
            <w:tcW w:w="378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6611E" w14:textId="77777777" w:rsidR="004A4C74" w:rsidRPr="00173B36" w:rsidRDefault="004A4C74" w:rsidP="00262B06"/>
        </w:tc>
        <w:tc>
          <w:tcPr>
            <w:tcW w:w="967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88F97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45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98FF0" w14:textId="77777777" w:rsidR="004A4C74" w:rsidRPr="00173B36" w:rsidRDefault="004A4C74" w:rsidP="00262B06"/>
        </w:tc>
        <w:tc>
          <w:tcPr>
            <w:tcW w:w="603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3BC3D" w14:textId="77777777" w:rsidR="004A4C74" w:rsidRPr="00173B36" w:rsidRDefault="004A4C74" w:rsidP="00262B06"/>
        </w:tc>
      </w:tr>
      <w:tr w:rsidR="00F91753" w:rsidRPr="00320ECB" w14:paraId="00A9F2A7" w14:textId="77777777" w:rsidTr="00484A85">
        <w:trPr>
          <w:trHeight w:val="605"/>
          <w:jc w:val="center"/>
        </w:trPr>
        <w:tc>
          <w:tcPr>
            <w:tcW w:w="11642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09CBD" w14:textId="77777777" w:rsidR="00F91753" w:rsidRPr="00173B36" w:rsidRDefault="00F91753" w:rsidP="00262B06"/>
        </w:tc>
      </w:tr>
      <w:tr w:rsidR="00686284" w:rsidRPr="00320ECB" w14:paraId="3DE83FA1" w14:textId="77777777" w:rsidTr="00484A85">
        <w:trPr>
          <w:trHeight w:val="2160"/>
          <w:jc w:val="center"/>
        </w:trPr>
        <w:tc>
          <w:tcPr>
            <w:tcW w:w="451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2DD587DDA1C84E01AE20147F1BC363DF"/>
              </w:placeholder>
              <w:temporary/>
              <w:showingPlcHdr/>
              <w15:appearance w15:val="hidden"/>
            </w:sdtPr>
            <w:sdtEndPr/>
            <w:sdtContent>
              <w:p w14:paraId="12CEAB0A" w14:textId="77777777" w:rsidR="00792D43" w:rsidRPr="00173B36" w:rsidRDefault="00FF673C" w:rsidP="004A4427">
                <w:pPr>
                  <w:pStyle w:val="Heading1"/>
                  <w:ind w:right="-495"/>
                </w:pPr>
                <w:r w:rsidRPr="00173B36">
                  <w:t>CONTACT</w:t>
                </w:r>
              </w:p>
            </w:sdtContent>
          </w:sdt>
          <w:p w14:paraId="1D846538" w14:textId="77777777" w:rsidR="003E1692" w:rsidRPr="00173B36" w:rsidRDefault="003E1692" w:rsidP="004A4427">
            <w:pPr>
              <w:pStyle w:val="NoSpacing"/>
              <w:ind w:right="-495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792A28D" wp14:editId="2F72D849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B927BA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2BD85D" w14:textId="3372A6B7" w:rsidR="00792D43" w:rsidRDefault="004A4427" w:rsidP="004A4427">
            <w:pPr>
              <w:pStyle w:val="Contact"/>
              <w:framePr w:wrap="auto" w:vAnchor="margin" w:xAlign="left" w:yAlign="inline"/>
              <w:ind w:left="-165" w:right="-495"/>
              <w:suppressOverlap w:val="0"/>
              <w:rPr>
                <w:lang w:val="fr-FR"/>
              </w:rPr>
            </w:pPr>
            <w:r w:rsidRPr="000959BA">
              <w:pict w14:anchorId="7BE5A187">
                <v:shape id="Graphic 8" o:spid="_x0000_i1059" type="#_x0000_t75" alt="Phone icon" style="width:15.7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">
                  <v:imagedata r:id="rId8" o:title="" croptop="-2357f" cropbottom="-1414f" cropleft="-4629f" cropright="-5603f"/>
                </v:shape>
              </w:pict>
            </w:r>
            <w:r>
              <w:rPr>
                <w:lang w:val="fr-FR"/>
              </w:rPr>
              <w:t xml:space="preserve"> 84658 63965</w:t>
            </w:r>
          </w:p>
          <w:p w14:paraId="10779CD2" w14:textId="77777777" w:rsidR="004A4427" w:rsidRPr="0050447A" w:rsidRDefault="004A4427" w:rsidP="004A4427">
            <w:pPr>
              <w:pStyle w:val="Contact"/>
              <w:framePr w:wrap="auto" w:vAnchor="margin" w:xAlign="left" w:yAlign="inline"/>
              <w:ind w:left="-165" w:right="-495"/>
              <w:suppressOverlap w:val="0"/>
              <w:rPr>
                <w:lang w:val="fr-FR"/>
              </w:rPr>
            </w:pPr>
          </w:p>
          <w:p w14:paraId="2F39181C" w14:textId="6AA4EDB7" w:rsidR="00792D43" w:rsidRPr="0050447A" w:rsidRDefault="00FB1F01" w:rsidP="004A4427">
            <w:pPr>
              <w:pStyle w:val="Contact"/>
              <w:framePr w:wrap="auto" w:vAnchor="margin" w:xAlign="left" w:yAlign="inline"/>
              <w:ind w:left="-165" w:right="-495" w:hanging="15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293031CC" wp14:editId="38F31D73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4A4427">
              <w:rPr>
                <w:lang w:val="fr-FR"/>
              </w:rPr>
              <w:t>mohammedalisyed@gmail507.com</w:t>
            </w:r>
          </w:p>
          <w:p w14:paraId="3C5EA9B6" w14:textId="2C216E3B" w:rsidR="00686284" w:rsidRPr="00173B36" w:rsidRDefault="00686284" w:rsidP="004A4427">
            <w:pPr>
              <w:pStyle w:val="Contact"/>
              <w:framePr w:wrap="auto" w:vAnchor="margin" w:xAlign="left" w:yAlign="inline"/>
              <w:ind w:right="-495"/>
              <w:suppressOverlap w:val="0"/>
            </w:pPr>
          </w:p>
        </w:tc>
        <w:tc>
          <w:tcPr>
            <w:tcW w:w="713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6A18628" w14:textId="4240FFE5" w:rsidR="008C78F5" w:rsidRPr="00173B36" w:rsidRDefault="004A4427" w:rsidP="00262B06">
            <w:pPr>
              <w:pStyle w:val="Heading1"/>
            </w:pPr>
            <w:r>
              <w:t>OBJECTIVE</w:t>
            </w:r>
          </w:p>
          <w:p w14:paraId="4DA47A9B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14D35EF" wp14:editId="5A1AD1A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BB377A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A00707D" w14:textId="511F09D8" w:rsidR="00686284" w:rsidRPr="00173B36" w:rsidRDefault="004A4427" w:rsidP="00262B06">
            <w:r>
              <w:t xml:space="preserve">To utilize my excellent interpersonal and communication skills in organization to enhance its value of business and to harness good profitable results to it. I would like to work in a positive work culture to further enhance my working skills and abilities, increase my efficiency of work and get recognized as a most </w:t>
            </w:r>
            <w:proofErr w:type="gramStart"/>
            <w:r>
              <w:t>valuable asset</w:t>
            </w:r>
            <w:proofErr w:type="gramEnd"/>
            <w:r>
              <w:t xml:space="preserve"> to organization.</w:t>
            </w:r>
          </w:p>
        </w:tc>
      </w:tr>
      <w:tr w:rsidR="00F716E1" w:rsidRPr="00320ECB" w14:paraId="53C60D11" w14:textId="77777777" w:rsidTr="00484A85">
        <w:trPr>
          <w:trHeight w:val="1932"/>
          <w:jc w:val="center"/>
        </w:trPr>
        <w:tc>
          <w:tcPr>
            <w:tcW w:w="451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1DDE3A0" w14:textId="1D4F2CD6" w:rsidR="00F716E1" w:rsidRPr="00173B36" w:rsidRDefault="004C7D6D" w:rsidP="00262B06">
            <w:pPr>
              <w:pStyle w:val="Heading1"/>
            </w:pPr>
            <w:r>
              <w:t>education</w:t>
            </w:r>
          </w:p>
          <w:p w14:paraId="08722654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1EA374E" wp14:editId="21588F4B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EDF358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9A4086" w14:textId="218F64DF" w:rsidR="004C7D6D" w:rsidRDefault="004C7D6D" w:rsidP="004C7D6D">
            <w:pPr>
              <w:pStyle w:val="ListParagraph"/>
            </w:pPr>
            <w:r>
              <w:t xml:space="preserve">S.s.c </w:t>
            </w:r>
            <w:r>
              <w:rPr>
                <w:caps w:val="0"/>
              </w:rPr>
              <w:t xml:space="preserve">from </w:t>
            </w:r>
            <w:r>
              <w:t>board of secondary education, telangana</w:t>
            </w:r>
          </w:p>
          <w:p w14:paraId="151D7D6E" w14:textId="77777777" w:rsidR="00484A85" w:rsidRDefault="00484A85" w:rsidP="00484A85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07C7825C" w14:textId="14A95449" w:rsidR="00F716E1" w:rsidRDefault="004C7D6D" w:rsidP="004C7D6D">
            <w:pPr>
              <w:pStyle w:val="ListParagraph"/>
            </w:pPr>
            <w:r>
              <w:t>intermediate (12</w:t>
            </w:r>
            <w:r w:rsidRPr="004C7D6D">
              <w:rPr>
                <w:vertAlign w:val="superscript"/>
              </w:rPr>
              <w:t>th</w:t>
            </w:r>
            <w:r>
              <w:t xml:space="preserve">) </w:t>
            </w:r>
            <w:r>
              <w:rPr>
                <w:caps w:val="0"/>
              </w:rPr>
              <w:t xml:space="preserve">from </w:t>
            </w:r>
            <w:r>
              <w:t>board of intermediate education</w:t>
            </w:r>
          </w:p>
          <w:p w14:paraId="75DB68BA" w14:textId="4A5642C5" w:rsidR="004C7D6D" w:rsidRPr="00173B36" w:rsidRDefault="004C7D6D" w:rsidP="004C7D6D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7130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D4D8D8B" w14:textId="4290C354" w:rsidR="00F716E1" w:rsidRPr="00173B36" w:rsidRDefault="004C7D6D" w:rsidP="00262B06">
            <w:pPr>
              <w:pStyle w:val="Heading1"/>
            </w:pPr>
            <w:r>
              <w:t>Skills</w:t>
            </w:r>
          </w:p>
          <w:p w14:paraId="233C15F1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D7DEF8F" wp14:editId="435C2D72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525AB8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3228F8C" w14:textId="5D26750D" w:rsidR="00B54AD3" w:rsidRDefault="004C7D6D" w:rsidP="00262B06">
            <w:pPr>
              <w:pStyle w:val="ListParagraph"/>
            </w:pPr>
            <w:r>
              <w:t>Civil site supervision</w:t>
            </w:r>
          </w:p>
          <w:p w14:paraId="7FBE67FF" w14:textId="0ACD3676" w:rsidR="004C7D6D" w:rsidRDefault="004C7D6D" w:rsidP="00262B06">
            <w:pPr>
              <w:pStyle w:val="ListParagraph"/>
            </w:pPr>
            <w:r>
              <w:t>autocad</w:t>
            </w:r>
          </w:p>
          <w:p w14:paraId="3DB2C162" w14:textId="72015F0F" w:rsidR="00065649" w:rsidRDefault="00065649" w:rsidP="00065649">
            <w:pPr>
              <w:pStyle w:val="ListParagraph"/>
            </w:pPr>
            <w:r>
              <w:t xml:space="preserve">sITE </w:t>
            </w:r>
            <w:r>
              <w:t>WORK</w:t>
            </w:r>
            <w:r>
              <w:t xml:space="preserve"> HANDLING</w:t>
            </w:r>
          </w:p>
          <w:p w14:paraId="0DB19DC1" w14:textId="77777777" w:rsidR="00065649" w:rsidRDefault="00065649" w:rsidP="00065649">
            <w:pPr>
              <w:pStyle w:val="ListParagraph"/>
            </w:pPr>
            <w:r>
              <w:t xml:space="preserve">SITE WORKERS HANDLING </w:t>
            </w:r>
          </w:p>
          <w:p w14:paraId="7DAF007D" w14:textId="5550BE4C" w:rsidR="00065649" w:rsidRDefault="00065649" w:rsidP="00065649">
            <w:pPr>
              <w:pStyle w:val="ListParagraph"/>
            </w:pPr>
            <w:r>
              <w:t>SITE WORK QUALIT</w:t>
            </w:r>
            <w:r>
              <w:t>Y ANALYSIS</w:t>
            </w:r>
          </w:p>
          <w:p w14:paraId="6985F320" w14:textId="0A6900FE" w:rsidR="004C7D6D" w:rsidRPr="00173B36" w:rsidRDefault="004C7D6D" w:rsidP="00262B06">
            <w:pPr>
              <w:pStyle w:val="ListParagraph"/>
            </w:pPr>
            <w:r>
              <w:t>ms-office</w:t>
            </w:r>
          </w:p>
          <w:p w14:paraId="162BCC66" w14:textId="77777777" w:rsidR="004C7D6D" w:rsidRDefault="004C7D6D" w:rsidP="00262B06">
            <w:pPr>
              <w:pStyle w:val="NoSpacing"/>
            </w:pPr>
          </w:p>
          <w:p w14:paraId="0C9EF77F" w14:textId="77777777" w:rsidR="004C7D6D" w:rsidRDefault="004C7D6D" w:rsidP="00262B06">
            <w:pPr>
              <w:pStyle w:val="NoSpacing"/>
            </w:pPr>
          </w:p>
          <w:p w14:paraId="7F86BBFE" w14:textId="294D115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D9F9408" wp14:editId="4DFEEE7E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998A25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4DBAEA7" w14:textId="77777777" w:rsidR="004C7D6D" w:rsidRDefault="004C7D6D" w:rsidP="00262B06">
            <w:pPr>
              <w:pStyle w:val="Heading2"/>
            </w:pPr>
          </w:p>
          <w:p w14:paraId="6EE6FD60" w14:textId="20E60F0A" w:rsidR="00F716E1" w:rsidRPr="00173B36" w:rsidRDefault="004C7D6D" w:rsidP="00262B06">
            <w:pPr>
              <w:pStyle w:val="Heading2"/>
            </w:pPr>
            <w:r>
              <w:t>Personal Details</w:t>
            </w:r>
          </w:p>
          <w:p w14:paraId="3446F306" w14:textId="77777777" w:rsidR="00F716E1" w:rsidRDefault="00F716E1" w:rsidP="004C7D6D">
            <w:pPr>
              <w:pStyle w:val="Date"/>
            </w:pPr>
          </w:p>
          <w:p w14:paraId="72DC5864" w14:textId="1B9C9155" w:rsidR="004C7D6D" w:rsidRPr="00484A85" w:rsidRDefault="00484A85" w:rsidP="00484A85">
            <w:pPr>
              <w:ind w:left="1185" w:hanging="1170"/>
              <w:rPr>
                <w:sz w:val="22"/>
                <w:szCs w:val="22"/>
              </w:rPr>
            </w:pPr>
            <w:r w:rsidRPr="00484A85">
              <w:rPr>
                <w:sz w:val="22"/>
                <w:szCs w:val="22"/>
              </w:rPr>
              <w:t xml:space="preserve">Name                            </w:t>
            </w:r>
            <w:proofErr w:type="gramStart"/>
            <w:r w:rsidRPr="00484A85">
              <w:rPr>
                <w:sz w:val="22"/>
                <w:szCs w:val="22"/>
              </w:rPr>
              <w:t xml:space="preserve">  :</w:t>
            </w:r>
            <w:proofErr w:type="gramEnd"/>
            <w:r w:rsidRPr="00484A85">
              <w:rPr>
                <w:sz w:val="22"/>
                <w:szCs w:val="22"/>
              </w:rPr>
              <w:t xml:space="preserve"> Syed Mohammed Ali</w:t>
            </w:r>
          </w:p>
          <w:p w14:paraId="713D4CC6" w14:textId="3A978195" w:rsidR="00484A85" w:rsidRPr="00484A85" w:rsidRDefault="00484A85" w:rsidP="004C7D6D">
            <w:pPr>
              <w:rPr>
                <w:sz w:val="22"/>
                <w:szCs w:val="22"/>
              </w:rPr>
            </w:pPr>
            <w:r w:rsidRPr="00484A85">
              <w:rPr>
                <w:sz w:val="22"/>
                <w:szCs w:val="22"/>
              </w:rPr>
              <w:t xml:space="preserve">Age                                </w:t>
            </w:r>
            <w:proofErr w:type="gramStart"/>
            <w:r w:rsidRPr="00484A85">
              <w:rPr>
                <w:sz w:val="22"/>
                <w:szCs w:val="22"/>
              </w:rPr>
              <w:t xml:space="preserve">  :</w:t>
            </w:r>
            <w:proofErr w:type="gramEnd"/>
            <w:r w:rsidRPr="00484A85">
              <w:rPr>
                <w:sz w:val="22"/>
                <w:szCs w:val="22"/>
              </w:rPr>
              <w:t xml:space="preserve"> 19</w:t>
            </w:r>
          </w:p>
          <w:p w14:paraId="5D2188AD" w14:textId="486E6E0F" w:rsidR="00484A85" w:rsidRPr="00484A85" w:rsidRDefault="00484A85" w:rsidP="004C7D6D">
            <w:pPr>
              <w:rPr>
                <w:sz w:val="22"/>
                <w:szCs w:val="22"/>
              </w:rPr>
            </w:pPr>
            <w:r w:rsidRPr="00484A85">
              <w:rPr>
                <w:sz w:val="22"/>
                <w:szCs w:val="22"/>
              </w:rPr>
              <w:t xml:space="preserve">Father Name               </w:t>
            </w:r>
            <w:proofErr w:type="gramStart"/>
            <w:r w:rsidRPr="00484A85">
              <w:rPr>
                <w:sz w:val="22"/>
                <w:szCs w:val="22"/>
              </w:rPr>
              <w:t xml:space="preserve">  :</w:t>
            </w:r>
            <w:proofErr w:type="gramEnd"/>
            <w:r w:rsidRPr="00484A85">
              <w:rPr>
                <w:sz w:val="22"/>
                <w:szCs w:val="22"/>
              </w:rPr>
              <w:t xml:space="preserve"> Syed Hasan Ali</w:t>
            </w:r>
          </w:p>
          <w:p w14:paraId="747B3EF8" w14:textId="2836B8E6" w:rsidR="00484A85" w:rsidRPr="00484A85" w:rsidRDefault="00484A85" w:rsidP="004C7D6D">
            <w:pPr>
              <w:rPr>
                <w:sz w:val="22"/>
                <w:szCs w:val="22"/>
              </w:rPr>
            </w:pPr>
            <w:r w:rsidRPr="00484A85">
              <w:rPr>
                <w:sz w:val="22"/>
                <w:szCs w:val="22"/>
              </w:rPr>
              <w:t xml:space="preserve">Languages Known       </w:t>
            </w:r>
            <w:proofErr w:type="gramStart"/>
            <w:r w:rsidRPr="00484A85">
              <w:rPr>
                <w:sz w:val="22"/>
                <w:szCs w:val="22"/>
              </w:rPr>
              <w:t xml:space="preserve">  :</w:t>
            </w:r>
            <w:proofErr w:type="gramEnd"/>
            <w:r w:rsidRPr="00484A85">
              <w:rPr>
                <w:sz w:val="22"/>
                <w:szCs w:val="22"/>
              </w:rPr>
              <w:t xml:space="preserve"> English Hindi, Telugu.</w:t>
            </w:r>
          </w:p>
          <w:p w14:paraId="68DD3DB2" w14:textId="3D864E63" w:rsidR="00484A85" w:rsidRPr="00484A85" w:rsidRDefault="00484A85" w:rsidP="004C7D6D">
            <w:pPr>
              <w:rPr>
                <w:sz w:val="22"/>
                <w:szCs w:val="22"/>
              </w:rPr>
            </w:pPr>
            <w:r w:rsidRPr="00484A85">
              <w:rPr>
                <w:sz w:val="22"/>
                <w:szCs w:val="22"/>
              </w:rPr>
              <w:t xml:space="preserve">Driving License             </w:t>
            </w:r>
            <w:proofErr w:type="gramStart"/>
            <w:r w:rsidRPr="00484A85">
              <w:rPr>
                <w:sz w:val="22"/>
                <w:szCs w:val="22"/>
              </w:rPr>
              <w:t xml:space="preserve">  :</w:t>
            </w:r>
            <w:proofErr w:type="gramEnd"/>
            <w:r w:rsidRPr="00484A85">
              <w:rPr>
                <w:sz w:val="22"/>
                <w:szCs w:val="22"/>
              </w:rPr>
              <w:t xml:space="preserve"> Indian 2-Wheeler and 4-Wheeler</w:t>
            </w:r>
          </w:p>
          <w:p w14:paraId="23BAFB1F" w14:textId="0F04CFDF" w:rsidR="00484A85" w:rsidRPr="00484A85" w:rsidRDefault="00484A85" w:rsidP="004C7D6D">
            <w:pPr>
              <w:rPr>
                <w:sz w:val="22"/>
                <w:szCs w:val="22"/>
              </w:rPr>
            </w:pPr>
            <w:r w:rsidRPr="00484A85">
              <w:rPr>
                <w:sz w:val="22"/>
                <w:szCs w:val="22"/>
              </w:rPr>
              <w:t xml:space="preserve">Nationality                    </w:t>
            </w:r>
            <w:proofErr w:type="gramStart"/>
            <w:r w:rsidRPr="00484A85">
              <w:rPr>
                <w:sz w:val="22"/>
                <w:szCs w:val="22"/>
              </w:rPr>
              <w:t xml:space="preserve">  :</w:t>
            </w:r>
            <w:proofErr w:type="gramEnd"/>
            <w:r w:rsidRPr="00484A85">
              <w:rPr>
                <w:sz w:val="22"/>
                <w:szCs w:val="22"/>
              </w:rPr>
              <w:t xml:space="preserve"> Indian</w:t>
            </w:r>
          </w:p>
          <w:p w14:paraId="622580AB" w14:textId="5676D98B" w:rsidR="00484A85" w:rsidRPr="004C7D6D" w:rsidRDefault="00484A85" w:rsidP="004C7D6D"/>
        </w:tc>
      </w:tr>
      <w:tr w:rsidR="00484A85" w:rsidRPr="00320ECB" w14:paraId="34EF161E" w14:textId="77777777" w:rsidTr="00484A85">
        <w:trPr>
          <w:trHeight w:val="1833"/>
          <w:jc w:val="center"/>
        </w:trPr>
        <w:tc>
          <w:tcPr>
            <w:tcW w:w="451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55B80813" w14:textId="678986CC" w:rsidR="00484A85" w:rsidRPr="00173B36" w:rsidRDefault="00484A85" w:rsidP="00484A85">
            <w:pPr>
              <w:pStyle w:val="Heading1"/>
            </w:pPr>
            <w:r>
              <w:t>Awards &amp; Recognisation</w:t>
            </w:r>
          </w:p>
          <w:p w14:paraId="101A97BF" w14:textId="77777777" w:rsidR="00484A85" w:rsidRPr="00173B36" w:rsidRDefault="00484A85" w:rsidP="00484A85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73C41DE" wp14:editId="0DB7C66E">
                      <wp:extent cx="52197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B91AD7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377CDC2" w14:textId="21EF4DA7" w:rsidR="00484A85" w:rsidRPr="00173B36" w:rsidRDefault="00484A85" w:rsidP="00484A85">
            <w:pPr>
              <w:pStyle w:val="ListParagraph"/>
            </w:pPr>
            <w:r>
              <w:rPr>
                <w:caps w:val="0"/>
              </w:rPr>
              <w:t>Received</w:t>
            </w:r>
            <w:r w:rsidR="00065649">
              <w:rPr>
                <w:caps w:val="0"/>
              </w:rPr>
              <w:t xml:space="preserve"> award for my sports performance</w:t>
            </w:r>
          </w:p>
        </w:tc>
        <w:tc>
          <w:tcPr>
            <w:tcW w:w="7130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1D811E" w14:textId="77777777" w:rsidR="00484A85" w:rsidRPr="00173B36" w:rsidRDefault="00484A85" w:rsidP="00262B06"/>
        </w:tc>
      </w:tr>
    </w:tbl>
    <w:p w14:paraId="53305BE8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E75D" w14:textId="77777777" w:rsidR="006477FC" w:rsidRDefault="006477FC" w:rsidP="00BA3E51">
      <w:pPr>
        <w:spacing w:line="240" w:lineRule="auto"/>
      </w:pPr>
      <w:r>
        <w:separator/>
      </w:r>
    </w:p>
  </w:endnote>
  <w:endnote w:type="continuationSeparator" w:id="0">
    <w:p w14:paraId="2E949462" w14:textId="77777777" w:rsidR="006477FC" w:rsidRDefault="006477F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14FE" w14:textId="77777777" w:rsidR="006477FC" w:rsidRDefault="006477FC" w:rsidP="00BA3E51">
      <w:pPr>
        <w:spacing w:line="240" w:lineRule="auto"/>
      </w:pPr>
      <w:r>
        <w:separator/>
      </w:r>
    </w:p>
  </w:footnote>
  <w:footnote w:type="continuationSeparator" w:id="0">
    <w:p w14:paraId="1778CD96" w14:textId="77777777" w:rsidR="006477FC" w:rsidRDefault="006477FC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Phon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" o:bullet="t">
        <v:imagedata r:id="rId1" o:title="" croptop="-2357f" cropbottom="-1414f" cropleft="-4629f" cropright="-5603f"/>
      </v:shape>
    </w:pict>
  </w:numPicBullet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27"/>
    <w:rsid w:val="00041F8A"/>
    <w:rsid w:val="00045F2E"/>
    <w:rsid w:val="00055BBC"/>
    <w:rsid w:val="00065649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7DB0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84A85"/>
    <w:rsid w:val="004A4427"/>
    <w:rsid w:val="004A4C74"/>
    <w:rsid w:val="004C7D6D"/>
    <w:rsid w:val="004E5226"/>
    <w:rsid w:val="004E6AB2"/>
    <w:rsid w:val="004E70E8"/>
    <w:rsid w:val="0050447A"/>
    <w:rsid w:val="00535F87"/>
    <w:rsid w:val="00564622"/>
    <w:rsid w:val="005A3E0B"/>
    <w:rsid w:val="005B3227"/>
    <w:rsid w:val="006477FC"/>
    <w:rsid w:val="0067056E"/>
    <w:rsid w:val="0068094B"/>
    <w:rsid w:val="00686284"/>
    <w:rsid w:val="006917DB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B7FE5"/>
    <w:rsid w:val="00AC1E5A"/>
    <w:rsid w:val="00B14E21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CC5ED4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52D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.waseemuddin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D587DDA1C84E01AE20147F1BC36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6AFBF-9F86-4EBE-9D82-925352DE33AE}"/>
      </w:docPartPr>
      <w:docPartBody>
        <w:p w:rsidR="00000000" w:rsidRDefault="000D35DC">
          <w:pPr>
            <w:pStyle w:val="2DD587DDA1C84E01AE20147F1BC363DF"/>
          </w:pPr>
          <w:r w:rsidRPr="00173B3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21"/>
    <w:rsid w:val="000D35DC"/>
    <w:rsid w:val="00D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3B0C18086478E9A9DA2A6B1D60BC8">
    <w:name w:val="3743B0C18086478E9A9DA2A6B1D60BC8"/>
  </w:style>
  <w:style w:type="paragraph" w:customStyle="1" w:styleId="FAE787C42D9C4A9BA170579ECE2E86FB">
    <w:name w:val="FAE787C42D9C4A9BA170579ECE2E86FB"/>
  </w:style>
  <w:style w:type="paragraph" w:customStyle="1" w:styleId="2DD587DDA1C84E01AE20147F1BC363DF">
    <w:name w:val="2DD587DDA1C84E01AE20147F1BC363DF"/>
  </w:style>
  <w:style w:type="paragraph" w:customStyle="1" w:styleId="9C02BA631F734ADCB7A334B99F73166D">
    <w:name w:val="9C02BA631F734ADCB7A334B99F73166D"/>
  </w:style>
  <w:style w:type="paragraph" w:customStyle="1" w:styleId="84F1DB4C4CEE4569BC7FF07E5A6F6924">
    <w:name w:val="84F1DB4C4CEE4569BC7FF07E5A6F6924"/>
  </w:style>
  <w:style w:type="paragraph" w:customStyle="1" w:styleId="9F6CE552B39E4D1C87D949207B86EA33">
    <w:name w:val="9F6CE552B39E4D1C87D949207B86EA33"/>
  </w:style>
  <w:style w:type="paragraph" w:customStyle="1" w:styleId="371452185EF8480894E4B1433DCDB713">
    <w:name w:val="371452185EF8480894E4B1433DCDB713"/>
  </w:style>
  <w:style w:type="paragraph" w:customStyle="1" w:styleId="0BAC4449766C4D2E94E1A18F0A4033BF">
    <w:name w:val="0BAC4449766C4D2E94E1A18F0A4033BF"/>
  </w:style>
  <w:style w:type="paragraph" w:customStyle="1" w:styleId="BF4E4D433DA24DF08A0530467DB80815">
    <w:name w:val="BF4E4D433DA24DF08A0530467DB80815"/>
  </w:style>
  <w:style w:type="paragraph" w:customStyle="1" w:styleId="E52577731FBB4024A66F5BDC74917FBD">
    <w:name w:val="E52577731FBB4024A66F5BDC74917FBD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E6AAF492A8524450BE2402621EA308A3">
    <w:name w:val="E6AAF492A8524450BE2402621EA308A3"/>
  </w:style>
  <w:style w:type="paragraph" w:customStyle="1" w:styleId="3B897DA18374412485B56993840E2CB1">
    <w:name w:val="3B897DA18374412485B56993840E2CB1"/>
  </w:style>
  <w:style w:type="paragraph" w:customStyle="1" w:styleId="A9851725B95C462C9592E6CC09A61AB2">
    <w:name w:val="A9851725B95C462C9592E6CC09A61AB2"/>
  </w:style>
  <w:style w:type="paragraph" w:customStyle="1" w:styleId="C564365F2EA241B99DD703C3AEE16D5E">
    <w:name w:val="C564365F2EA241B99DD703C3AEE16D5E"/>
  </w:style>
  <w:style w:type="paragraph" w:customStyle="1" w:styleId="C4114CF6042F44AE89A41C98DE1B68F2">
    <w:name w:val="C4114CF6042F44AE89A41C98DE1B68F2"/>
  </w:style>
  <w:style w:type="paragraph" w:customStyle="1" w:styleId="BE41C9311ADF4992828C7B94D5A90B78">
    <w:name w:val="BE41C9311ADF4992828C7B94D5A90B78"/>
  </w:style>
  <w:style w:type="paragraph" w:customStyle="1" w:styleId="6DC12CB004AE4608A705B3B60DA467C2">
    <w:name w:val="6DC12CB004AE4608A705B3B60DA467C2"/>
  </w:style>
  <w:style w:type="paragraph" w:customStyle="1" w:styleId="7EA7304FED934EE3AC5C05CA0AEB98F7">
    <w:name w:val="7EA7304FED934EE3AC5C05CA0AEB98F7"/>
  </w:style>
  <w:style w:type="paragraph" w:customStyle="1" w:styleId="3C3A07B8A352416CAF654BF36246ED47">
    <w:name w:val="3C3A07B8A352416CAF654BF36246ED47"/>
  </w:style>
  <w:style w:type="paragraph" w:customStyle="1" w:styleId="E8A50B36F4C64E998524F1781671E5A0">
    <w:name w:val="E8A50B36F4C64E998524F1781671E5A0"/>
  </w:style>
  <w:style w:type="paragraph" w:customStyle="1" w:styleId="EC34DA59311B49C8B4A53F6274537147">
    <w:name w:val="EC34DA59311B49C8B4A53F6274537147"/>
  </w:style>
  <w:style w:type="paragraph" w:customStyle="1" w:styleId="E5662FD241CA470F803D9F732C916FF1">
    <w:name w:val="E5662FD241CA470F803D9F732C916FF1"/>
  </w:style>
  <w:style w:type="paragraph" w:customStyle="1" w:styleId="3656694418A0458C8C95428B3A3E9CDF">
    <w:name w:val="3656694418A0458C8C95428B3A3E9CDF"/>
  </w:style>
  <w:style w:type="paragraph" w:customStyle="1" w:styleId="9F9664EBF9B041C1BB5CCAF85016B2D7">
    <w:name w:val="9F9664EBF9B041C1BB5CCAF85016B2D7"/>
  </w:style>
  <w:style w:type="paragraph" w:customStyle="1" w:styleId="5B05D4262F1440A0B54EE1DBA75CE6A0">
    <w:name w:val="5B05D4262F1440A0B54EE1DBA75CE6A0"/>
  </w:style>
  <w:style w:type="paragraph" w:customStyle="1" w:styleId="555966CAFFD448EDAB790FD2EF999C5C">
    <w:name w:val="555966CAFFD448EDAB790FD2EF999C5C"/>
  </w:style>
  <w:style w:type="paragraph" w:customStyle="1" w:styleId="4A94DCA1D6194A8BA4EC60855866DA12">
    <w:name w:val="4A94DCA1D6194A8BA4EC60855866DA12"/>
  </w:style>
  <w:style w:type="paragraph" w:customStyle="1" w:styleId="18FC6F2B0CD145F3830AF9A3BF8AC94E">
    <w:name w:val="18FC6F2B0CD145F3830AF9A3BF8AC94E"/>
  </w:style>
  <w:style w:type="paragraph" w:customStyle="1" w:styleId="270AA4D0E0734E1E90149B761CEEAFCF">
    <w:name w:val="270AA4D0E0734E1E90149B761CEEAFCF"/>
    <w:rsid w:val="00DE0921"/>
  </w:style>
  <w:style w:type="paragraph" w:customStyle="1" w:styleId="6CB306D9E9E5410E85C1FEA23A4364E6">
    <w:name w:val="6CB306D9E9E5410E85C1FEA23A4364E6"/>
    <w:rsid w:val="00DE0921"/>
  </w:style>
  <w:style w:type="paragraph" w:customStyle="1" w:styleId="1A078F64069E4E04BE8F08F688242E40">
    <w:name w:val="1A078F64069E4E04BE8F08F688242E40"/>
    <w:rsid w:val="00DE0921"/>
  </w:style>
  <w:style w:type="paragraph" w:customStyle="1" w:styleId="774F53B28D5E46EDB4241ADCA494DD1F">
    <w:name w:val="774F53B28D5E46EDB4241ADCA494DD1F"/>
    <w:rsid w:val="00DE0921"/>
  </w:style>
  <w:style w:type="paragraph" w:customStyle="1" w:styleId="F5696B5DFE5B4B6A8CF3EC83616523F4">
    <w:name w:val="F5696B5DFE5B4B6A8CF3EC83616523F4"/>
    <w:rsid w:val="00DE0921"/>
  </w:style>
  <w:style w:type="paragraph" w:customStyle="1" w:styleId="43B6928BE774474085A255545BD4F28B">
    <w:name w:val="43B6928BE774474085A255545BD4F28B"/>
    <w:rsid w:val="00DE0921"/>
  </w:style>
  <w:style w:type="paragraph" w:customStyle="1" w:styleId="25D3E1A753FC42B8A6D707F6B321ED09">
    <w:name w:val="25D3E1A753FC42B8A6D707F6B321ED09"/>
    <w:rsid w:val="00DE0921"/>
  </w:style>
  <w:style w:type="paragraph" w:customStyle="1" w:styleId="589E1E9A666F4F88BF17583D1B70FF3C">
    <w:name w:val="589E1E9A666F4F88BF17583D1B70FF3C"/>
    <w:rsid w:val="00DE0921"/>
  </w:style>
  <w:style w:type="paragraph" w:customStyle="1" w:styleId="9095075FD0204CD0827614118EA7C2FF">
    <w:name w:val="9095075FD0204CD0827614118EA7C2FF"/>
    <w:rsid w:val="00DE0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2022-02-27T19:33:00Z</dcterms:created>
  <dcterms:modified xsi:type="dcterms:W3CDTF">2022-02-27T20:21:00Z</dcterms:modified>
</cp:coreProperties>
</file>